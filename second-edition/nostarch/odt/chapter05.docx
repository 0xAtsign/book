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1D195F" w14:textId="77777777" w:rsidR="00067256" w:rsidRDefault="00067256"/>
    <w:p w14:paraId="5B49CC69" w14:textId="77777777" w:rsidR="0016459A" w:rsidRDefault="009F4E69">
      <w:pPr>
        <w:pStyle w:val="TOC1"/>
        <w:tabs>
          <w:tab w:val="right" w:leader="dot" w:pos="9350"/>
        </w:tabs>
        <w:rPr>
          <w:ins w:id="0" w:author="Carol Nichols" w:date="2017-08-05T17:53:00Z"/>
          <w:rFonts w:asciiTheme="minorHAnsi" w:eastAsiaTheme="minorEastAsia" w:hAnsiTheme="minorHAnsi" w:cstheme="minorBidi"/>
          <w:noProof/>
          <w:color w:val="auto"/>
          <w:sz w:val="24"/>
          <w:szCs w:val="24"/>
        </w:rPr>
      </w:pPr>
      <w:r>
        <w:fldChar w:fldCharType="begin"/>
      </w:r>
      <w:r>
        <w:instrText>TOC \z \o "1-3" \t "Heading 1,1,HeadA,1,Heading 2,2,HeadB,2,HeadC,3" \h</w:instrText>
      </w:r>
      <w:r>
        <w:fldChar w:fldCharType="separate"/>
      </w:r>
      <w:ins w:id="1" w:author="Carol Nichols" w:date="2017-08-05T17:53:00Z">
        <w:r w:rsidR="0016459A" w:rsidRPr="000E192B">
          <w:rPr>
            <w:rStyle w:val="Hyperlink"/>
            <w:noProof/>
          </w:rPr>
          <w:fldChar w:fldCharType="begin"/>
        </w:r>
        <w:r w:rsidR="0016459A" w:rsidRPr="000E192B">
          <w:rPr>
            <w:rStyle w:val="Hyperlink"/>
            <w:noProof/>
          </w:rPr>
          <w:instrText xml:space="preserve"> </w:instrText>
        </w:r>
        <w:r w:rsidR="0016459A">
          <w:rPr>
            <w:noProof/>
          </w:rPr>
          <w:instrText>HYPERLINK \l "_Toc489718915"</w:instrText>
        </w:r>
        <w:r w:rsidR="0016459A" w:rsidRPr="000E192B">
          <w:rPr>
            <w:rStyle w:val="Hyperlink"/>
            <w:noProof/>
          </w:rPr>
          <w:instrText xml:space="preserve"> </w:instrText>
        </w:r>
        <w:r w:rsidR="0016459A" w:rsidRPr="000E192B">
          <w:rPr>
            <w:rStyle w:val="Hyperlink"/>
            <w:noProof/>
          </w:rPr>
          <w:fldChar w:fldCharType="separate"/>
        </w:r>
        <w:r w:rsidR="0016459A" w:rsidRPr="000E192B">
          <w:rPr>
            <w:rStyle w:val="Hyperlink"/>
            <w:noProof/>
          </w:rPr>
          <w:t>Defining and Instantiating Structs</w:t>
        </w:r>
        <w:r w:rsidR="0016459A">
          <w:rPr>
            <w:noProof/>
            <w:webHidden/>
          </w:rPr>
          <w:tab/>
        </w:r>
        <w:r w:rsidR="0016459A">
          <w:rPr>
            <w:noProof/>
            <w:webHidden/>
          </w:rPr>
          <w:fldChar w:fldCharType="begin"/>
        </w:r>
        <w:r w:rsidR="0016459A">
          <w:rPr>
            <w:noProof/>
            <w:webHidden/>
          </w:rPr>
          <w:instrText xml:space="preserve"> PAGEREF _Toc489718915 \h </w:instrText>
        </w:r>
      </w:ins>
      <w:r w:rsidR="0016459A">
        <w:rPr>
          <w:noProof/>
          <w:webHidden/>
        </w:rPr>
      </w:r>
      <w:r w:rsidR="0016459A">
        <w:rPr>
          <w:noProof/>
          <w:webHidden/>
        </w:rPr>
        <w:fldChar w:fldCharType="separate"/>
      </w:r>
      <w:ins w:id="2" w:author="Carol Nichols" w:date="2017-08-05T17:53:00Z">
        <w:r w:rsidR="0016459A">
          <w:rPr>
            <w:noProof/>
            <w:webHidden/>
          </w:rPr>
          <w:t>1</w:t>
        </w:r>
        <w:r w:rsidR="0016459A">
          <w:rPr>
            <w:noProof/>
            <w:webHidden/>
          </w:rPr>
          <w:fldChar w:fldCharType="end"/>
        </w:r>
        <w:r w:rsidR="0016459A" w:rsidRPr="000E192B">
          <w:rPr>
            <w:rStyle w:val="Hyperlink"/>
            <w:noProof/>
          </w:rPr>
          <w:fldChar w:fldCharType="end"/>
        </w:r>
      </w:ins>
    </w:p>
    <w:p w14:paraId="3933D0DB" w14:textId="77777777" w:rsidR="0016459A" w:rsidRDefault="0016459A">
      <w:pPr>
        <w:pStyle w:val="TOC2"/>
        <w:tabs>
          <w:tab w:val="right" w:leader="dot" w:pos="9350"/>
        </w:tabs>
        <w:rPr>
          <w:ins w:id="3" w:author="Carol Nichols" w:date="2017-08-05T17:53:00Z"/>
          <w:rFonts w:asciiTheme="minorHAnsi" w:eastAsiaTheme="minorEastAsia" w:hAnsiTheme="minorHAnsi" w:cstheme="minorBidi"/>
          <w:noProof/>
          <w:color w:val="auto"/>
          <w:sz w:val="24"/>
          <w:szCs w:val="24"/>
        </w:rPr>
      </w:pPr>
      <w:ins w:id="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"_Toc489718916"</w:instrText>
        </w:r>
        <w:r w:rsidRPr="000E192B">
          <w:rPr>
            <w:rStyle w:val="Hyperlink"/>
            <w:noProof/>
          </w:rPr>
          <w:instrText xml:space="preserve"> </w:instrText>
        </w:r>
        <w:r w:rsidRPr="000E192B">
          <w:rPr>
            <w:rStyle w:val="Hyperlink"/>
            <w:noProof/>
          </w:rPr>
          <w:fldChar w:fldCharType="separate"/>
        </w:r>
        <w:r w:rsidRPr="000E192B">
          <w:rPr>
            <w:rStyle w:val="Hyperlink"/>
            <w:noProof/>
          </w:rPr>
          <w:t>Field Init Shorthand when Variables Have the Same Name as Fields</w:t>
        </w:r>
        <w:r>
          <w:rPr>
            <w:noProof/>
            <w:webHidden/>
          </w:rPr>
          <w:tab/>
        </w:r>
        <w:r>
          <w:rPr>
            <w:noProof/>
            <w:webHidden/>
          </w:rPr>
          <w:fldChar w:fldCharType="begin"/>
        </w:r>
        <w:r>
          <w:rPr>
            <w:noProof/>
            <w:webHidden/>
          </w:rPr>
          <w:instrText xml:space="preserve"> PAGEREF _Toc489718916 \h </w:instrText>
        </w:r>
      </w:ins>
      <w:r>
        <w:rPr>
          <w:noProof/>
          <w:webHidden/>
        </w:rPr>
      </w:r>
      <w:r>
        <w:rPr>
          <w:noProof/>
          <w:webHidden/>
        </w:rPr>
        <w:fldChar w:fldCharType="separate"/>
      </w:r>
      <w:ins w:id="5" w:author="Carol Nichols" w:date="2017-08-05T17:53:00Z">
        <w:r>
          <w:rPr>
            <w:noProof/>
            <w:webHidden/>
          </w:rPr>
          <w:t>3</w:t>
        </w:r>
        <w:r>
          <w:rPr>
            <w:noProof/>
            <w:webHidden/>
          </w:rPr>
          <w:fldChar w:fldCharType="end"/>
        </w:r>
        <w:r w:rsidRPr="000E192B">
          <w:rPr>
            <w:rStyle w:val="Hyperlink"/>
            <w:noProof/>
          </w:rPr>
          <w:fldChar w:fldCharType="end"/>
        </w:r>
      </w:ins>
    </w:p>
    <w:p w14:paraId="13E02CF1" w14:textId="77777777" w:rsidR="0016459A" w:rsidRDefault="0016459A">
      <w:pPr>
        <w:pStyle w:val="TOC2"/>
        <w:tabs>
          <w:tab w:val="right" w:leader="dot" w:pos="9350"/>
        </w:tabs>
        <w:rPr>
          <w:ins w:id="6" w:author="Carol Nichols" w:date="2017-08-05T17:53:00Z"/>
          <w:rFonts w:asciiTheme="minorHAnsi" w:eastAsiaTheme="minorEastAsia" w:hAnsiTheme="minorHAnsi" w:cstheme="minorBidi"/>
          <w:noProof/>
          <w:color w:val="auto"/>
          <w:sz w:val="24"/>
          <w:szCs w:val="24"/>
        </w:rPr>
      </w:pPr>
      <w:ins w:id="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"_Toc489718917"</w:instrText>
        </w:r>
        <w:r w:rsidRPr="000E192B">
          <w:rPr>
            <w:rStyle w:val="Hyperlink"/>
            <w:noProof/>
          </w:rPr>
          <w:instrText xml:space="preserve"> </w:instrText>
        </w:r>
        <w:r w:rsidRPr="000E192B">
          <w:rPr>
            <w:rStyle w:val="Hyperlink"/>
            <w:noProof/>
          </w:rPr>
          <w:fldChar w:fldCharType="separate"/>
        </w:r>
        <w:r w:rsidRPr="000E192B">
          <w:rPr>
            <w:rStyle w:val="Hyperlink"/>
            <w:noProof/>
          </w:rPr>
          <w:t>Creating Instances From Other Instances With Struct Update Syntax</w:t>
        </w:r>
        <w:r>
          <w:rPr>
            <w:noProof/>
            <w:webHidden/>
          </w:rPr>
          <w:tab/>
        </w:r>
        <w:r>
          <w:rPr>
            <w:noProof/>
            <w:webHidden/>
          </w:rPr>
          <w:fldChar w:fldCharType="begin"/>
        </w:r>
        <w:r>
          <w:rPr>
            <w:noProof/>
            <w:webHidden/>
          </w:rPr>
          <w:instrText xml:space="preserve"> PAGEREF _Toc489718917 \h </w:instrText>
        </w:r>
      </w:ins>
      <w:r>
        <w:rPr>
          <w:noProof/>
          <w:webHidden/>
        </w:rPr>
      </w:r>
      <w:r>
        <w:rPr>
          <w:noProof/>
          <w:webHidden/>
        </w:rPr>
        <w:fldChar w:fldCharType="separate"/>
      </w:r>
      <w:ins w:id="8" w:author="Carol Nichols" w:date="2017-08-05T17:53:00Z">
        <w:r>
          <w:rPr>
            <w:noProof/>
            <w:webHidden/>
          </w:rPr>
          <w:t>4</w:t>
        </w:r>
        <w:r>
          <w:rPr>
            <w:noProof/>
            <w:webHidden/>
          </w:rPr>
          <w:fldChar w:fldCharType="end"/>
        </w:r>
        <w:r w:rsidRPr="000E192B">
          <w:rPr>
            <w:rStyle w:val="Hyperlink"/>
            <w:noProof/>
          </w:rPr>
          <w:fldChar w:fldCharType="end"/>
        </w:r>
      </w:ins>
    </w:p>
    <w:p w14:paraId="1A28C2B0" w14:textId="77777777" w:rsidR="0016459A" w:rsidRDefault="0016459A">
      <w:pPr>
        <w:pStyle w:val="TOC2"/>
        <w:tabs>
          <w:tab w:val="right" w:leader="dot" w:pos="9350"/>
        </w:tabs>
        <w:rPr>
          <w:ins w:id="9" w:author="Carol Nichols" w:date="2017-08-05T17:53:00Z"/>
          <w:rFonts w:asciiTheme="minorHAnsi" w:eastAsiaTheme="minorEastAsia" w:hAnsiTheme="minorHAnsi" w:cstheme="minorBidi"/>
          <w:noProof/>
          <w:color w:val="auto"/>
          <w:sz w:val="24"/>
          <w:szCs w:val="24"/>
        </w:rPr>
      </w:pPr>
      <w:ins w:id="1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"_Toc489718918"</w:instrText>
        </w:r>
        <w:r w:rsidRPr="000E192B">
          <w:rPr>
            <w:rStyle w:val="Hyperlink"/>
            <w:noProof/>
          </w:rPr>
          <w:instrText xml:space="preserve"> </w:instrText>
        </w:r>
        <w:r w:rsidRPr="000E192B">
          <w:rPr>
            <w:rStyle w:val="Hyperlink"/>
            <w:noProof/>
          </w:rPr>
          <w:fldChar w:fldCharType="separate"/>
        </w:r>
        <w:r w:rsidRPr="000E192B">
          <w:rPr>
            <w:rStyle w:val="Hyperlink"/>
            <w:noProof/>
          </w:rPr>
          <w:t>Tuple Structs without Named Fields to Create Different Types</w:t>
        </w:r>
        <w:r>
          <w:rPr>
            <w:noProof/>
            <w:webHidden/>
          </w:rPr>
          <w:tab/>
        </w:r>
        <w:r>
          <w:rPr>
            <w:noProof/>
            <w:webHidden/>
          </w:rPr>
          <w:fldChar w:fldCharType="begin"/>
        </w:r>
        <w:r>
          <w:rPr>
            <w:noProof/>
            <w:webHidden/>
          </w:rPr>
          <w:instrText xml:space="preserve"> PAGEREF _Toc489718918 \h </w:instrText>
        </w:r>
      </w:ins>
      <w:r>
        <w:rPr>
          <w:noProof/>
          <w:webHidden/>
        </w:rPr>
      </w:r>
      <w:r>
        <w:rPr>
          <w:noProof/>
          <w:webHidden/>
        </w:rPr>
        <w:fldChar w:fldCharType="separate"/>
      </w:r>
      <w:ins w:id="11" w:author="Carol Nichols" w:date="2017-08-05T17:53:00Z">
        <w:r>
          <w:rPr>
            <w:noProof/>
            <w:webHidden/>
          </w:rPr>
          <w:t>4</w:t>
        </w:r>
        <w:r>
          <w:rPr>
            <w:noProof/>
            <w:webHidden/>
          </w:rPr>
          <w:fldChar w:fldCharType="end"/>
        </w:r>
        <w:r w:rsidRPr="000E192B">
          <w:rPr>
            <w:rStyle w:val="Hyperlink"/>
            <w:noProof/>
          </w:rPr>
          <w:fldChar w:fldCharType="end"/>
        </w:r>
      </w:ins>
    </w:p>
    <w:p w14:paraId="28C1A910" w14:textId="77777777" w:rsidR="0016459A" w:rsidRDefault="0016459A">
      <w:pPr>
        <w:pStyle w:val="TOC2"/>
        <w:tabs>
          <w:tab w:val="right" w:leader="dot" w:pos="9350"/>
        </w:tabs>
        <w:rPr>
          <w:ins w:id="12" w:author="Carol Nichols" w:date="2017-08-05T17:53:00Z"/>
          <w:rFonts w:asciiTheme="minorHAnsi" w:eastAsiaTheme="minorEastAsia" w:hAnsiTheme="minorHAnsi" w:cstheme="minorBidi"/>
          <w:noProof/>
          <w:color w:val="auto"/>
          <w:sz w:val="24"/>
          <w:szCs w:val="24"/>
        </w:rPr>
      </w:pPr>
      <w:ins w:id="1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"_Toc489718919"</w:instrText>
        </w:r>
        <w:r w:rsidRPr="000E192B">
          <w:rPr>
            <w:rStyle w:val="Hyperlink"/>
            <w:noProof/>
          </w:rPr>
          <w:instrText xml:space="preserve"> </w:instrText>
        </w:r>
        <w:r w:rsidRPr="000E192B">
          <w:rPr>
            <w:rStyle w:val="Hyperlink"/>
            <w:noProof/>
          </w:rPr>
          <w:fldChar w:fldCharType="separate"/>
        </w:r>
        <w:r w:rsidRPr="000E192B">
          <w:rPr>
            <w:rStyle w:val="Hyperlink"/>
            <w:noProof/>
          </w:rPr>
          <w:t>Unit-Like Structs without Any Fields</w:t>
        </w:r>
        <w:r>
          <w:rPr>
            <w:noProof/>
            <w:webHidden/>
          </w:rPr>
          <w:tab/>
        </w:r>
        <w:r>
          <w:rPr>
            <w:noProof/>
            <w:webHidden/>
          </w:rPr>
          <w:fldChar w:fldCharType="begin"/>
        </w:r>
        <w:r>
          <w:rPr>
            <w:noProof/>
            <w:webHidden/>
          </w:rPr>
          <w:instrText xml:space="preserve"> PAGEREF _Toc489718919 \h </w:instrText>
        </w:r>
      </w:ins>
      <w:r>
        <w:rPr>
          <w:noProof/>
          <w:webHidden/>
        </w:rPr>
      </w:r>
      <w:r>
        <w:rPr>
          <w:noProof/>
          <w:webHidden/>
        </w:rPr>
        <w:fldChar w:fldCharType="separate"/>
      </w:r>
      <w:ins w:id="14" w:author="Carol Nichols" w:date="2017-08-05T17:53:00Z">
        <w:r>
          <w:rPr>
            <w:noProof/>
            <w:webHidden/>
          </w:rPr>
          <w:t>5</w:t>
        </w:r>
        <w:r>
          <w:rPr>
            <w:noProof/>
            <w:webHidden/>
          </w:rPr>
          <w:fldChar w:fldCharType="end"/>
        </w:r>
        <w:r w:rsidRPr="000E192B">
          <w:rPr>
            <w:rStyle w:val="Hyperlink"/>
            <w:noProof/>
          </w:rPr>
          <w:fldChar w:fldCharType="end"/>
        </w:r>
      </w:ins>
    </w:p>
    <w:p w14:paraId="287F9D76" w14:textId="77777777" w:rsidR="0016459A" w:rsidRDefault="0016459A">
      <w:pPr>
        <w:pStyle w:val="TOC1"/>
        <w:tabs>
          <w:tab w:val="right" w:leader="dot" w:pos="9350"/>
        </w:tabs>
        <w:rPr>
          <w:ins w:id="15" w:author="Carol Nichols" w:date="2017-08-05T17:53:00Z"/>
          <w:rFonts w:asciiTheme="minorHAnsi" w:eastAsiaTheme="minorEastAsia" w:hAnsiTheme="minorHAnsi" w:cstheme="minorBidi"/>
          <w:noProof/>
          <w:color w:val="auto"/>
          <w:sz w:val="24"/>
          <w:szCs w:val="24"/>
        </w:rPr>
      </w:pPr>
      <w:ins w:id="16"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"_Toc489718920"</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An Example Program Using Structs</w:t>
        </w:r>
        <w:r>
          <w:rPr>
            <w:noProof/>
            <w:webHidden/>
          </w:rPr>
          <w:tab/>
        </w:r>
        <w:r>
          <w:rPr>
            <w:noProof/>
            <w:webHidden/>
          </w:rPr>
          <w:fldChar w:fldCharType="begin"/>
        </w:r>
        <w:r>
          <w:rPr>
            <w:noProof/>
            <w:webHidden/>
          </w:rPr>
          <w:instrText xml:space="preserve"> PAGEREF _Toc489718920 \h </w:instrText>
        </w:r>
      </w:ins>
      <w:r>
        <w:rPr>
          <w:noProof/>
          <w:webHidden/>
        </w:rPr>
      </w:r>
      <w:r>
        <w:rPr>
          <w:noProof/>
          <w:webHidden/>
        </w:rPr>
        <w:fldChar w:fldCharType="separate"/>
      </w:r>
      <w:ins w:id="17" w:author="Carol Nichols" w:date="2017-08-05T17:53:00Z">
        <w:r>
          <w:rPr>
            <w:noProof/>
            <w:webHidden/>
          </w:rPr>
          <w:t>6</w:t>
        </w:r>
        <w:r>
          <w:rPr>
            <w:noProof/>
            <w:webHidden/>
          </w:rPr>
          <w:fldChar w:fldCharType="end"/>
        </w:r>
        <w:r w:rsidRPr="000E192B">
          <w:rPr>
            <w:rStyle w:val="Hyperlink"/>
            <w:noProof/>
          </w:rPr>
          <w:fldChar w:fldCharType="end"/>
        </w:r>
      </w:ins>
    </w:p>
    <w:p w14:paraId="42C878C1" w14:textId="77777777" w:rsidR="0016459A" w:rsidRDefault="0016459A">
      <w:pPr>
        <w:pStyle w:val="TOC2"/>
        <w:tabs>
          <w:tab w:val="right" w:leader="dot" w:pos="9350"/>
        </w:tabs>
        <w:rPr>
          <w:ins w:id="18" w:author="Carol Nichols" w:date="2017-08-05T17:53:00Z"/>
          <w:rFonts w:asciiTheme="minorHAnsi" w:eastAsiaTheme="minorEastAsia" w:hAnsiTheme="minorHAnsi" w:cstheme="minorBidi"/>
          <w:noProof/>
          <w:color w:val="auto"/>
          <w:sz w:val="24"/>
          <w:szCs w:val="24"/>
        </w:rPr>
      </w:pPr>
      <w:ins w:id="19"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"_Toc489718921"</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Tuples</w:t>
        </w:r>
        <w:r>
          <w:rPr>
            <w:noProof/>
            <w:webHidden/>
          </w:rPr>
          <w:tab/>
        </w:r>
        <w:r>
          <w:rPr>
            <w:noProof/>
            <w:webHidden/>
          </w:rPr>
          <w:fldChar w:fldCharType="begin"/>
        </w:r>
        <w:r>
          <w:rPr>
            <w:noProof/>
            <w:webHidden/>
          </w:rPr>
          <w:instrText xml:space="preserve"> PAGEREF _Toc489718921 \h </w:instrText>
        </w:r>
      </w:ins>
      <w:r>
        <w:rPr>
          <w:noProof/>
          <w:webHidden/>
        </w:rPr>
      </w:r>
      <w:r>
        <w:rPr>
          <w:noProof/>
          <w:webHidden/>
        </w:rPr>
        <w:fldChar w:fldCharType="separate"/>
      </w:r>
      <w:ins w:id="20" w:author="Carol Nichols" w:date="2017-08-05T17:53:00Z">
        <w:r>
          <w:rPr>
            <w:noProof/>
            <w:webHidden/>
          </w:rPr>
          <w:t>7</w:t>
        </w:r>
        <w:r>
          <w:rPr>
            <w:noProof/>
            <w:webHidden/>
          </w:rPr>
          <w:fldChar w:fldCharType="end"/>
        </w:r>
        <w:r w:rsidRPr="000E192B">
          <w:rPr>
            <w:rStyle w:val="Hyperlink"/>
            <w:noProof/>
          </w:rPr>
          <w:fldChar w:fldCharType="end"/>
        </w:r>
      </w:ins>
    </w:p>
    <w:p w14:paraId="1FCD697E" w14:textId="77777777" w:rsidR="0016459A" w:rsidRDefault="0016459A">
      <w:pPr>
        <w:pStyle w:val="TOC2"/>
        <w:tabs>
          <w:tab w:val="right" w:leader="dot" w:pos="9350"/>
        </w:tabs>
        <w:rPr>
          <w:ins w:id="21" w:author="Carol Nichols" w:date="2017-08-05T17:53:00Z"/>
          <w:rFonts w:asciiTheme="minorHAnsi" w:eastAsiaTheme="minorEastAsia" w:hAnsiTheme="minorHAnsi" w:cstheme="minorBidi"/>
          <w:noProof/>
          <w:color w:val="auto"/>
          <w:sz w:val="24"/>
          <w:szCs w:val="24"/>
        </w:rPr>
      </w:pPr>
      <w:ins w:id="22"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"_Toc489718922"</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Refactoring with Structs: Adding More Meaning</w:t>
        </w:r>
        <w:r>
          <w:rPr>
            <w:noProof/>
            <w:webHidden/>
          </w:rPr>
          <w:tab/>
        </w:r>
        <w:r>
          <w:rPr>
            <w:noProof/>
            <w:webHidden/>
          </w:rPr>
          <w:fldChar w:fldCharType="begin"/>
        </w:r>
        <w:r>
          <w:rPr>
            <w:noProof/>
            <w:webHidden/>
          </w:rPr>
          <w:instrText xml:space="preserve"> PAGEREF _Toc489718922 \h </w:instrText>
        </w:r>
      </w:ins>
      <w:r>
        <w:rPr>
          <w:noProof/>
          <w:webHidden/>
        </w:rPr>
      </w:r>
      <w:r>
        <w:rPr>
          <w:noProof/>
          <w:webHidden/>
        </w:rPr>
        <w:fldChar w:fldCharType="separate"/>
      </w:r>
      <w:ins w:id="23" w:author="Carol Nichols" w:date="2017-08-05T17:53:00Z">
        <w:r>
          <w:rPr>
            <w:noProof/>
            <w:webHidden/>
          </w:rPr>
          <w:t>8</w:t>
        </w:r>
        <w:r>
          <w:rPr>
            <w:noProof/>
            <w:webHidden/>
          </w:rPr>
          <w:fldChar w:fldCharType="end"/>
        </w:r>
        <w:r w:rsidRPr="000E192B">
          <w:rPr>
            <w:rStyle w:val="Hyperlink"/>
            <w:noProof/>
          </w:rPr>
          <w:fldChar w:fldCharType="end"/>
        </w:r>
      </w:ins>
    </w:p>
    <w:p w14:paraId="2654D766" w14:textId="77777777" w:rsidR="0016459A" w:rsidRDefault="0016459A">
      <w:pPr>
        <w:pStyle w:val="TOC2"/>
        <w:tabs>
          <w:tab w:val="right" w:leader="dot" w:pos="9350"/>
        </w:tabs>
        <w:rPr>
          <w:ins w:id="24" w:author="Carol Nichols" w:date="2017-08-05T17:53:00Z"/>
          <w:rFonts w:asciiTheme="minorHAnsi" w:eastAsiaTheme="minorEastAsia" w:hAnsiTheme="minorHAnsi" w:cstheme="minorBidi"/>
          <w:noProof/>
          <w:color w:val="auto"/>
          <w:sz w:val="24"/>
          <w:szCs w:val="24"/>
        </w:rPr>
      </w:pPr>
      <w:ins w:id="25"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"_Toc489718923"</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Adding Useful Functionality with Derived Traits</w:t>
        </w:r>
        <w:r>
          <w:rPr>
            <w:noProof/>
            <w:webHidden/>
          </w:rPr>
          <w:tab/>
        </w:r>
        <w:r>
          <w:rPr>
            <w:noProof/>
            <w:webHidden/>
          </w:rPr>
          <w:fldChar w:fldCharType="begin"/>
        </w:r>
        <w:r>
          <w:rPr>
            <w:noProof/>
            <w:webHidden/>
          </w:rPr>
          <w:instrText xml:space="preserve"> PAGEREF _Toc489718923 \h </w:instrText>
        </w:r>
      </w:ins>
      <w:r>
        <w:rPr>
          <w:noProof/>
          <w:webHidden/>
        </w:rPr>
      </w:r>
      <w:r>
        <w:rPr>
          <w:noProof/>
          <w:webHidden/>
        </w:rPr>
        <w:fldChar w:fldCharType="separate"/>
      </w:r>
      <w:ins w:id="26" w:author="Carol Nichols" w:date="2017-08-05T17:53:00Z">
        <w:r>
          <w:rPr>
            <w:noProof/>
            <w:webHidden/>
          </w:rPr>
          <w:t>10</w:t>
        </w:r>
        <w:r>
          <w:rPr>
            <w:noProof/>
            <w:webHidden/>
          </w:rPr>
          <w:fldChar w:fldCharType="end"/>
        </w:r>
        <w:r w:rsidRPr="000E192B">
          <w:rPr>
            <w:rStyle w:val="Hyperlink"/>
            <w:noProof/>
          </w:rPr>
          <w:fldChar w:fldCharType="end"/>
        </w:r>
      </w:ins>
    </w:p>
    <w:p w14:paraId="1FD8289E" w14:textId="77777777" w:rsidR="0016459A" w:rsidRDefault="0016459A">
      <w:pPr>
        <w:pStyle w:val="TOC1"/>
        <w:tabs>
          <w:tab w:val="right" w:leader="dot" w:pos="9350"/>
        </w:tabs>
        <w:rPr>
          <w:ins w:id="27" w:author="Carol Nichols" w:date="2017-08-05T17:53:00Z"/>
          <w:rFonts w:asciiTheme="minorHAnsi" w:eastAsiaTheme="minorEastAsia" w:hAnsiTheme="minorHAnsi" w:cstheme="minorBidi"/>
          <w:noProof/>
          <w:color w:val="auto"/>
          <w:sz w:val="24"/>
          <w:szCs w:val="24"/>
        </w:rPr>
      </w:pPr>
      <w:ins w:id="28"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"_Toc489718924"</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 Syntax</w:t>
        </w:r>
        <w:r>
          <w:rPr>
            <w:noProof/>
            <w:webHidden/>
          </w:rPr>
          <w:tab/>
        </w:r>
        <w:r>
          <w:rPr>
            <w:noProof/>
            <w:webHidden/>
          </w:rPr>
          <w:fldChar w:fldCharType="begin"/>
        </w:r>
        <w:r>
          <w:rPr>
            <w:noProof/>
            <w:webHidden/>
          </w:rPr>
          <w:instrText xml:space="preserve"> PAGEREF _Toc489718924 \h </w:instrText>
        </w:r>
      </w:ins>
      <w:r>
        <w:rPr>
          <w:noProof/>
          <w:webHidden/>
        </w:rPr>
      </w:r>
      <w:r>
        <w:rPr>
          <w:noProof/>
          <w:webHidden/>
        </w:rPr>
        <w:fldChar w:fldCharType="separate"/>
      </w:r>
      <w:ins w:id="29" w:author="Carol Nichols" w:date="2017-08-05T17:53:00Z">
        <w:r>
          <w:rPr>
            <w:noProof/>
            <w:webHidden/>
          </w:rPr>
          <w:t>12</w:t>
        </w:r>
        <w:r>
          <w:rPr>
            <w:noProof/>
            <w:webHidden/>
          </w:rPr>
          <w:fldChar w:fldCharType="end"/>
        </w:r>
        <w:r w:rsidRPr="000E192B">
          <w:rPr>
            <w:rStyle w:val="Hyperlink"/>
            <w:noProof/>
          </w:rPr>
          <w:fldChar w:fldCharType="end"/>
        </w:r>
      </w:ins>
    </w:p>
    <w:p w14:paraId="429AF098" w14:textId="77777777" w:rsidR="0016459A" w:rsidRDefault="0016459A">
      <w:pPr>
        <w:pStyle w:val="TOC2"/>
        <w:tabs>
          <w:tab w:val="right" w:leader="dot" w:pos="9350"/>
        </w:tabs>
        <w:rPr>
          <w:ins w:id="30" w:author="Carol Nichols" w:date="2017-08-05T17:53:00Z"/>
          <w:rFonts w:asciiTheme="minorHAnsi" w:eastAsiaTheme="minorEastAsia" w:hAnsiTheme="minorHAnsi" w:cstheme="minorBidi"/>
          <w:noProof/>
          <w:color w:val="auto"/>
          <w:sz w:val="24"/>
          <w:szCs w:val="24"/>
        </w:rPr>
      </w:pPr>
      <w:ins w:id="31"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"_Toc489718925"</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Defining Methods</w:t>
        </w:r>
        <w:r>
          <w:rPr>
            <w:noProof/>
            <w:webHidden/>
          </w:rPr>
          <w:tab/>
        </w:r>
        <w:r>
          <w:rPr>
            <w:noProof/>
            <w:webHidden/>
          </w:rPr>
          <w:fldChar w:fldCharType="begin"/>
        </w:r>
        <w:r>
          <w:rPr>
            <w:noProof/>
            <w:webHidden/>
          </w:rPr>
          <w:instrText xml:space="preserve"> PAGEREF _Toc489718925 \h </w:instrText>
        </w:r>
      </w:ins>
      <w:r>
        <w:rPr>
          <w:noProof/>
          <w:webHidden/>
        </w:rPr>
      </w:r>
      <w:r>
        <w:rPr>
          <w:noProof/>
          <w:webHidden/>
        </w:rPr>
        <w:fldChar w:fldCharType="separate"/>
      </w:r>
      <w:ins w:id="32" w:author="Carol Nichols" w:date="2017-08-05T17:53:00Z">
        <w:r>
          <w:rPr>
            <w:noProof/>
            <w:webHidden/>
          </w:rPr>
          <w:t>12</w:t>
        </w:r>
        <w:r>
          <w:rPr>
            <w:noProof/>
            <w:webHidden/>
          </w:rPr>
          <w:fldChar w:fldCharType="end"/>
        </w:r>
        <w:r w:rsidRPr="000E192B">
          <w:rPr>
            <w:rStyle w:val="Hyperlink"/>
            <w:noProof/>
          </w:rPr>
          <w:fldChar w:fldCharType="end"/>
        </w:r>
      </w:ins>
    </w:p>
    <w:p w14:paraId="4D0CBDBA" w14:textId="77777777" w:rsidR="0016459A" w:rsidRDefault="0016459A">
      <w:pPr>
        <w:pStyle w:val="TOC2"/>
        <w:tabs>
          <w:tab w:val="right" w:leader="dot" w:pos="9350"/>
        </w:tabs>
        <w:rPr>
          <w:ins w:id="33" w:author="Carol Nichols" w:date="2017-08-05T17:53:00Z"/>
          <w:rFonts w:asciiTheme="minorHAnsi" w:eastAsiaTheme="minorEastAsia" w:hAnsiTheme="minorHAnsi" w:cstheme="minorBidi"/>
          <w:noProof/>
          <w:color w:val="auto"/>
          <w:sz w:val="24"/>
          <w:szCs w:val="24"/>
        </w:rPr>
      </w:pPr>
      <w:ins w:id="34"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"_Toc489718926"</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Methods with More Parameters</w:t>
        </w:r>
        <w:r>
          <w:rPr>
            <w:noProof/>
            <w:webHidden/>
          </w:rPr>
          <w:tab/>
        </w:r>
        <w:r>
          <w:rPr>
            <w:noProof/>
            <w:webHidden/>
          </w:rPr>
          <w:fldChar w:fldCharType="begin"/>
        </w:r>
        <w:r>
          <w:rPr>
            <w:noProof/>
            <w:webHidden/>
          </w:rPr>
          <w:instrText xml:space="preserve"> PAGEREF _Toc489718926 \h </w:instrText>
        </w:r>
      </w:ins>
      <w:r>
        <w:rPr>
          <w:noProof/>
          <w:webHidden/>
        </w:rPr>
      </w:r>
      <w:r>
        <w:rPr>
          <w:noProof/>
          <w:webHidden/>
        </w:rPr>
        <w:fldChar w:fldCharType="separate"/>
      </w:r>
      <w:ins w:id="35" w:author="Carol Nichols" w:date="2017-08-05T17:53:00Z">
        <w:r>
          <w:rPr>
            <w:noProof/>
            <w:webHidden/>
          </w:rPr>
          <w:t>14</w:t>
        </w:r>
        <w:r>
          <w:rPr>
            <w:noProof/>
            <w:webHidden/>
          </w:rPr>
          <w:fldChar w:fldCharType="end"/>
        </w:r>
        <w:r w:rsidRPr="000E192B">
          <w:rPr>
            <w:rStyle w:val="Hyperlink"/>
            <w:noProof/>
          </w:rPr>
          <w:fldChar w:fldCharType="end"/>
        </w:r>
      </w:ins>
    </w:p>
    <w:p w14:paraId="7CD75F7C" w14:textId="77777777" w:rsidR="0016459A" w:rsidRDefault="0016459A">
      <w:pPr>
        <w:pStyle w:val="TOC2"/>
        <w:tabs>
          <w:tab w:val="right" w:leader="dot" w:pos="9350"/>
        </w:tabs>
        <w:rPr>
          <w:ins w:id="36" w:author="Carol Nichols" w:date="2017-08-05T17:53:00Z"/>
          <w:rFonts w:asciiTheme="minorHAnsi" w:eastAsiaTheme="minorEastAsia" w:hAnsiTheme="minorHAnsi" w:cstheme="minorBidi"/>
          <w:noProof/>
          <w:color w:val="auto"/>
          <w:sz w:val="24"/>
          <w:szCs w:val="24"/>
        </w:rPr>
      </w:pPr>
      <w:ins w:id="37"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"_Toc489718927"</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Associated Functions</w:t>
        </w:r>
        <w:r>
          <w:rPr>
            <w:noProof/>
            <w:webHidden/>
          </w:rPr>
          <w:tab/>
        </w:r>
        <w:r>
          <w:rPr>
            <w:noProof/>
            <w:webHidden/>
          </w:rPr>
          <w:fldChar w:fldCharType="begin"/>
        </w:r>
        <w:r>
          <w:rPr>
            <w:noProof/>
            <w:webHidden/>
          </w:rPr>
          <w:instrText xml:space="preserve"> PAGEREF _Toc489718927 \h </w:instrText>
        </w:r>
      </w:ins>
      <w:r>
        <w:rPr>
          <w:noProof/>
          <w:webHidden/>
        </w:rPr>
      </w:r>
      <w:r>
        <w:rPr>
          <w:noProof/>
          <w:webHidden/>
        </w:rPr>
        <w:fldChar w:fldCharType="separate"/>
      </w:r>
      <w:ins w:id="38" w:author="Carol Nichols" w:date="2017-08-05T17:53:00Z">
        <w:r>
          <w:rPr>
            <w:noProof/>
            <w:webHidden/>
          </w:rPr>
          <w:t>16</w:t>
        </w:r>
        <w:r>
          <w:rPr>
            <w:noProof/>
            <w:webHidden/>
          </w:rPr>
          <w:fldChar w:fldCharType="end"/>
        </w:r>
        <w:r w:rsidRPr="000E192B">
          <w:rPr>
            <w:rStyle w:val="Hyperlink"/>
            <w:noProof/>
          </w:rPr>
          <w:fldChar w:fldCharType="end"/>
        </w:r>
      </w:ins>
    </w:p>
    <w:p w14:paraId="6D770CDC" w14:textId="77777777" w:rsidR="0016459A" w:rsidRDefault="0016459A">
      <w:pPr>
        <w:pStyle w:val="TOC2"/>
        <w:tabs>
          <w:tab w:val="right" w:leader="dot" w:pos="9350"/>
        </w:tabs>
        <w:rPr>
          <w:ins w:id="39" w:author="Carol Nichols" w:date="2017-08-05T17:53:00Z"/>
          <w:rFonts w:asciiTheme="minorHAnsi" w:eastAsiaTheme="minorEastAsia" w:hAnsiTheme="minorHAnsi" w:cstheme="minorBidi"/>
          <w:noProof/>
          <w:color w:val="auto"/>
          <w:sz w:val="24"/>
          <w:szCs w:val="24"/>
        </w:rPr>
      </w:pPr>
      <w:ins w:id="40"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"_Toc489718928"</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 xml:space="preserve">Multiple </w:t>
        </w:r>
        <w:r w:rsidRPr="000E192B">
          <w:rPr>
            <w:rStyle w:val="Hyperlink"/>
            <w:rFonts w:ascii="Courier" w:eastAsia="Microsoft YaHei" w:hAnsi="Courier"/>
            <w:noProof/>
          </w:rPr>
          <w:t>impl</w:t>
        </w:r>
        <w:r w:rsidRPr="000E192B">
          <w:rPr>
            <w:rStyle w:val="Hyperlink"/>
            <w:rFonts w:eastAsia="Microsoft YaHei"/>
            <w:noProof/>
          </w:rPr>
          <w:t xml:space="preserve"> Blocks</w:t>
        </w:r>
        <w:r>
          <w:rPr>
            <w:noProof/>
            <w:webHidden/>
          </w:rPr>
          <w:tab/>
        </w:r>
        <w:r>
          <w:rPr>
            <w:noProof/>
            <w:webHidden/>
          </w:rPr>
          <w:fldChar w:fldCharType="begin"/>
        </w:r>
        <w:r>
          <w:rPr>
            <w:noProof/>
            <w:webHidden/>
          </w:rPr>
          <w:instrText xml:space="preserve"> PAGEREF _Toc489718928 \h </w:instrText>
        </w:r>
      </w:ins>
      <w:r>
        <w:rPr>
          <w:noProof/>
          <w:webHidden/>
        </w:rPr>
      </w:r>
      <w:r>
        <w:rPr>
          <w:noProof/>
          <w:webHidden/>
        </w:rPr>
        <w:fldChar w:fldCharType="separate"/>
      </w:r>
      <w:ins w:id="41" w:author="Carol Nichols" w:date="2017-08-05T17:53:00Z">
        <w:r>
          <w:rPr>
            <w:noProof/>
            <w:webHidden/>
          </w:rPr>
          <w:t>17</w:t>
        </w:r>
        <w:r>
          <w:rPr>
            <w:noProof/>
            <w:webHidden/>
          </w:rPr>
          <w:fldChar w:fldCharType="end"/>
        </w:r>
        <w:r w:rsidRPr="000E192B">
          <w:rPr>
            <w:rStyle w:val="Hyperlink"/>
            <w:noProof/>
          </w:rPr>
          <w:fldChar w:fldCharType="end"/>
        </w:r>
      </w:ins>
    </w:p>
    <w:p w14:paraId="0B3534A8" w14:textId="77777777" w:rsidR="0016459A" w:rsidRDefault="0016459A">
      <w:pPr>
        <w:pStyle w:val="TOC1"/>
        <w:tabs>
          <w:tab w:val="right" w:leader="dot" w:pos="9350"/>
        </w:tabs>
        <w:rPr>
          <w:ins w:id="42" w:author="Carol Nichols" w:date="2017-08-05T17:53:00Z"/>
          <w:rFonts w:asciiTheme="minorHAnsi" w:eastAsiaTheme="minorEastAsia" w:hAnsiTheme="minorHAnsi" w:cstheme="minorBidi"/>
          <w:noProof/>
          <w:color w:val="auto"/>
          <w:sz w:val="24"/>
          <w:szCs w:val="24"/>
        </w:rPr>
      </w:pPr>
      <w:ins w:id="43" w:author="Carol Nichols" w:date="2017-08-05T17:53:00Z">
        <w:r w:rsidRPr="000E192B">
          <w:rPr>
            <w:rStyle w:val="Hyperlink"/>
            <w:noProof/>
          </w:rPr>
          <w:fldChar w:fldCharType="begin"/>
        </w:r>
        <w:r w:rsidRPr="000E192B">
          <w:rPr>
            <w:rStyle w:val="Hyperlink"/>
            <w:noProof/>
          </w:rPr>
          <w:instrText xml:space="preserve"> </w:instrText>
        </w:r>
        <w:r>
          <w:rPr>
            <w:noProof/>
          </w:rPr>
          <w:instrText>HYPERLINK \l "_Toc489718929"</w:instrText>
        </w:r>
        <w:r w:rsidRPr="000E192B">
          <w:rPr>
            <w:rStyle w:val="Hyperlink"/>
            <w:noProof/>
          </w:rPr>
          <w:instrText xml:space="preserve"> </w:instrText>
        </w:r>
        <w:r w:rsidRPr="000E192B">
          <w:rPr>
            <w:rStyle w:val="Hyperlink"/>
            <w:noProof/>
          </w:rPr>
          <w:fldChar w:fldCharType="separate"/>
        </w:r>
        <w:r w:rsidRPr="000E192B">
          <w:rPr>
            <w:rStyle w:val="Hyperlink"/>
            <w:rFonts w:eastAsia="Microsoft YaHei"/>
            <w:noProof/>
          </w:rPr>
          <w:t>Summary</w:t>
        </w:r>
        <w:r>
          <w:rPr>
            <w:noProof/>
            <w:webHidden/>
          </w:rPr>
          <w:tab/>
        </w:r>
        <w:r>
          <w:rPr>
            <w:noProof/>
            <w:webHidden/>
          </w:rPr>
          <w:fldChar w:fldCharType="begin"/>
        </w:r>
        <w:r>
          <w:rPr>
            <w:noProof/>
            <w:webHidden/>
          </w:rPr>
          <w:instrText xml:space="preserve"> PAGEREF _Toc489718929 \h </w:instrText>
        </w:r>
      </w:ins>
      <w:r>
        <w:rPr>
          <w:noProof/>
          <w:webHidden/>
        </w:rPr>
      </w:r>
      <w:r>
        <w:rPr>
          <w:noProof/>
          <w:webHidden/>
        </w:rPr>
        <w:fldChar w:fldCharType="separate"/>
      </w:r>
      <w:ins w:id="44" w:author="Carol Nichols" w:date="2017-08-05T17:53:00Z">
        <w:r>
          <w:rPr>
            <w:noProof/>
            <w:webHidden/>
          </w:rPr>
          <w:t>17</w:t>
        </w:r>
        <w:r>
          <w:rPr>
            <w:noProof/>
            <w:webHidden/>
          </w:rPr>
          <w:fldChar w:fldCharType="end"/>
        </w:r>
        <w:r w:rsidRPr="000E192B">
          <w:rPr>
            <w:rStyle w:val="Hyperlink"/>
            <w:noProof/>
          </w:rPr>
          <w:fldChar w:fldCharType="end"/>
        </w:r>
      </w:ins>
    </w:p>
    <w:p w14:paraId="056345F4" w14:textId="77777777" w:rsidR="00067256" w:rsidDel="0016459A" w:rsidRDefault="009F4E69">
      <w:pPr>
        <w:pStyle w:val="TOC1"/>
        <w:tabs>
          <w:tab w:val="right" w:leader="dot" w:pos="9360"/>
        </w:tabs>
        <w:rPr>
          <w:del w:id="45" w:author="Carol Nichols" w:date="2017-08-05T17:53:00Z"/>
          <w:noProof/>
        </w:rPr>
      </w:pPr>
      <w:del w:id="46" w:author="Carol Nichols" w:date="2017-08-05T17:53:00Z">
        <w:r w:rsidDel="0016459A">
          <w:rPr>
            <w:rStyle w:val="IndexLink"/>
            <w:noProof/>
            <w:webHidden/>
          </w:rPr>
          <w:delText>Defining and Instantiating Structs</w:delText>
        </w:r>
        <w:r w:rsidDel="0016459A">
          <w:rPr>
            <w:rStyle w:val="IndexLink"/>
            <w:noProof/>
            <w:webHidden/>
          </w:rPr>
          <w:tab/>
          <w:delText>1</w:delText>
        </w:r>
      </w:del>
    </w:p>
    <w:p w14:paraId="4C7F5F75" w14:textId="77777777" w:rsidR="00067256" w:rsidDel="0016459A" w:rsidRDefault="009F4E69">
      <w:pPr>
        <w:pStyle w:val="TOC1"/>
        <w:tabs>
          <w:tab w:val="right" w:leader="dot" w:pos="9360"/>
        </w:tabs>
        <w:rPr>
          <w:del w:id="47" w:author="Carol Nichols" w:date="2017-08-05T17:53:00Z"/>
          <w:noProof/>
        </w:rPr>
      </w:pPr>
      <w:del w:id="48" w:author="Carol Nichols" w:date="2017-08-05T17:53:00Z">
        <w:r w:rsidDel="0016459A">
          <w:rPr>
            <w:rStyle w:val="IndexLink"/>
            <w:noProof/>
            <w:webHidden/>
          </w:rPr>
          <w:delText>An Example Program Using Structs</w:delText>
        </w:r>
        <w:r w:rsidDel="0016459A">
          <w:rPr>
            <w:rStyle w:val="IndexLink"/>
            <w:noProof/>
            <w:webHidden/>
          </w:rPr>
          <w:tab/>
          <w:delText>3</w:delText>
        </w:r>
      </w:del>
    </w:p>
    <w:p w14:paraId="4D7DDFB9" w14:textId="77777777" w:rsidR="00067256" w:rsidDel="0016459A" w:rsidRDefault="009F4E69">
      <w:pPr>
        <w:pStyle w:val="TOC2"/>
        <w:tabs>
          <w:tab w:val="right" w:leader="dot" w:pos="9360"/>
        </w:tabs>
        <w:rPr>
          <w:del w:id="49" w:author="Carol Nichols" w:date="2017-08-05T17:53:00Z"/>
          <w:noProof/>
        </w:rPr>
      </w:pPr>
      <w:del w:id="50" w:author="Carol Nichols" w:date="2017-08-05T17:53:00Z">
        <w:r w:rsidDel="0016459A">
          <w:rPr>
            <w:rStyle w:val="IndexLink"/>
            <w:noProof/>
            <w:webHidden/>
          </w:rPr>
          <w:delText>Refactoring with Tuples</w:delText>
        </w:r>
        <w:r w:rsidDel="0016459A">
          <w:rPr>
            <w:rStyle w:val="IndexLink"/>
            <w:noProof/>
            <w:webHidden/>
          </w:rPr>
          <w:tab/>
          <w:delText>4</w:delText>
        </w:r>
      </w:del>
    </w:p>
    <w:p w14:paraId="70FC9C56" w14:textId="77777777" w:rsidR="00067256" w:rsidDel="0016459A" w:rsidRDefault="009F4E69">
      <w:pPr>
        <w:pStyle w:val="TOC2"/>
        <w:tabs>
          <w:tab w:val="right" w:leader="dot" w:pos="9360"/>
        </w:tabs>
        <w:rPr>
          <w:del w:id="51" w:author="Carol Nichols" w:date="2017-08-05T17:53:00Z"/>
          <w:noProof/>
        </w:rPr>
      </w:pPr>
      <w:del w:id="52" w:author="Carol Nichols" w:date="2017-08-05T17:53:00Z">
        <w:r w:rsidDel="0016459A">
          <w:rPr>
            <w:rStyle w:val="IndexLink"/>
            <w:noProof/>
            <w:webHidden/>
          </w:rPr>
          <w:delText>Refactoring with Structs: Adding More Meaning</w:delText>
        </w:r>
        <w:r w:rsidDel="0016459A">
          <w:rPr>
            <w:rStyle w:val="IndexLink"/>
            <w:noProof/>
            <w:webHidden/>
          </w:rPr>
          <w:tab/>
          <w:delText>5</w:delText>
        </w:r>
      </w:del>
    </w:p>
    <w:p w14:paraId="2606912B" w14:textId="77777777" w:rsidR="00067256" w:rsidDel="0016459A" w:rsidRDefault="009F4E69">
      <w:pPr>
        <w:pStyle w:val="TOC2"/>
        <w:tabs>
          <w:tab w:val="right" w:leader="dot" w:pos="9360"/>
        </w:tabs>
        <w:rPr>
          <w:del w:id="53" w:author="Carol Nichols" w:date="2017-08-05T17:53:00Z"/>
          <w:noProof/>
        </w:rPr>
      </w:pPr>
      <w:del w:id="54" w:author="Carol Nichols" w:date="2017-08-05T17:53:00Z">
        <w:r w:rsidDel="0016459A">
          <w:rPr>
            <w:rStyle w:val="IndexLink"/>
            <w:noProof/>
            <w:webHidden/>
          </w:rPr>
          <w:delText>Adding Useful Functionality with Derived Traits</w:delText>
        </w:r>
        <w:r w:rsidDel="0016459A">
          <w:rPr>
            <w:rStyle w:val="IndexLink"/>
            <w:noProof/>
            <w:webHidden/>
          </w:rPr>
          <w:tab/>
          <w:delText>6</w:delText>
        </w:r>
      </w:del>
    </w:p>
    <w:p w14:paraId="64FBF742" w14:textId="77777777" w:rsidR="00067256" w:rsidDel="0016459A" w:rsidRDefault="009F4E69">
      <w:pPr>
        <w:pStyle w:val="TOC1"/>
        <w:tabs>
          <w:tab w:val="right" w:leader="dot" w:pos="9360"/>
        </w:tabs>
        <w:rPr>
          <w:del w:id="55" w:author="Carol Nichols" w:date="2017-08-05T17:53:00Z"/>
          <w:noProof/>
        </w:rPr>
      </w:pPr>
      <w:del w:id="56" w:author="Carol Nichols" w:date="2017-08-05T17:53:00Z">
        <w:r w:rsidDel="0016459A">
          <w:rPr>
            <w:rStyle w:val="IndexLink"/>
            <w:noProof/>
            <w:webHidden/>
          </w:rPr>
          <w:delText>Method Syntax</w:delText>
        </w:r>
        <w:r w:rsidDel="0016459A">
          <w:rPr>
            <w:rStyle w:val="IndexLink"/>
            <w:noProof/>
            <w:webHidden/>
          </w:rPr>
          <w:tab/>
          <w:delText>9</w:delText>
        </w:r>
      </w:del>
    </w:p>
    <w:p w14:paraId="31499A9C" w14:textId="77777777" w:rsidR="00067256" w:rsidDel="0016459A" w:rsidRDefault="009F4E69">
      <w:pPr>
        <w:pStyle w:val="TOC2"/>
        <w:tabs>
          <w:tab w:val="right" w:leader="dot" w:pos="9360"/>
        </w:tabs>
        <w:rPr>
          <w:del w:id="57" w:author="Carol Nichols" w:date="2017-08-05T17:53:00Z"/>
          <w:noProof/>
        </w:rPr>
      </w:pPr>
      <w:del w:id="58" w:author="Carol Nichols" w:date="2017-08-05T17:53:00Z">
        <w:r w:rsidDel="0016459A">
          <w:rPr>
            <w:rStyle w:val="IndexLink"/>
            <w:noProof/>
            <w:webHidden/>
          </w:rPr>
          <w:delText>Defining Methods</w:delText>
        </w:r>
        <w:r w:rsidDel="0016459A">
          <w:rPr>
            <w:rStyle w:val="IndexLink"/>
            <w:noProof/>
            <w:webHidden/>
          </w:rPr>
          <w:tab/>
          <w:delText>9</w:delText>
        </w:r>
      </w:del>
    </w:p>
    <w:p w14:paraId="6FBD2145" w14:textId="77777777" w:rsidR="00067256" w:rsidDel="0016459A" w:rsidRDefault="009F4E69">
      <w:pPr>
        <w:pStyle w:val="TOC2"/>
        <w:tabs>
          <w:tab w:val="right" w:leader="dot" w:pos="9360"/>
        </w:tabs>
        <w:rPr>
          <w:del w:id="59" w:author="Carol Nichols" w:date="2017-08-05T17:53:00Z"/>
          <w:noProof/>
        </w:rPr>
      </w:pPr>
      <w:del w:id="60" w:author="Carol Nichols" w:date="2017-08-05T17:53:00Z">
        <w:r w:rsidDel="0016459A">
          <w:rPr>
            <w:rStyle w:val="IndexLink"/>
            <w:noProof/>
            <w:webHidden/>
          </w:rPr>
          <w:delText>Methods with More Parameters</w:delText>
        </w:r>
        <w:r w:rsidDel="0016459A">
          <w:rPr>
            <w:rStyle w:val="IndexLink"/>
            <w:noProof/>
            <w:webHidden/>
          </w:rPr>
          <w:tab/>
          <w:delText>11</w:delText>
        </w:r>
      </w:del>
    </w:p>
    <w:p w14:paraId="45B242A9" w14:textId="77777777" w:rsidR="00067256" w:rsidDel="0016459A" w:rsidRDefault="009F4E69">
      <w:pPr>
        <w:pStyle w:val="TOC2"/>
        <w:tabs>
          <w:tab w:val="right" w:leader="dot" w:pos="9360"/>
        </w:tabs>
        <w:rPr>
          <w:del w:id="61" w:author="Carol Nichols" w:date="2017-08-05T17:53:00Z"/>
          <w:noProof/>
        </w:rPr>
      </w:pPr>
      <w:del w:id="62" w:author="Carol Nichols" w:date="2017-08-05T17:53:00Z">
        <w:r w:rsidDel="0016459A">
          <w:rPr>
            <w:rStyle w:val="IndexLink"/>
            <w:noProof/>
            <w:webHidden/>
          </w:rPr>
          <w:delText>Associated Functions</w:delText>
        </w:r>
        <w:r w:rsidDel="0016459A">
          <w:rPr>
            <w:rStyle w:val="IndexLink"/>
            <w:noProof/>
            <w:webHidden/>
          </w:rPr>
          <w:tab/>
          <w:delText>12</w:delText>
        </w:r>
      </w:del>
    </w:p>
    <w:p w14:paraId="62B42B21" w14:textId="77777777" w:rsidR="00067256" w:rsidRDefault="009F4E69">
      <w:pPr>
        <w:pStyle w:val="TOC1"/>
        <w:tabs>
          <w:tab w:val="right" w:leader="dot" w:pos="9360"/>
        </w:tabs>
      </w:pPr>
      <w:del w:id="63" w:author="Carol Nichols" w:date="2017-08-05T17:53:00Z">
        <w:r w:rsidDel="0016459A">
          <w:rPr>
            <w:rStyle w:val="IndexLink"/>
            <w:noProof/>
            <w:webHidden/>
          </w:rPr>
          <w:delText>Summary</w:delText>
        </w:r>
        <w:r w:rsidDel="0016459A">
          <w:rPr>
            <w:rStyle w:val="IndexLink"/>
            <w:noProof/>
            <w:webHidden/>
          </w:rPr>
          <w:tab/>
          <w:delText>13</w:delText>
        </w:r>
      </w:del>
      <w:r>
        <w:fldChar w:fldCharType="end"/>
      </w:r>
    </w:p>
    <w:p w14:paraId="34E773BF" w14:textId="77777777" w:rsidR="00067256" w:rsidRDefault="00067256">
      <w:pPr>
        <w:pStyle w:val="ChapterStart"/>
        <w:rPr>
          <w:ins w:id="64" w:author="AnneMarieW" w:date="2017-03-14T09:57:00Z"/>
          <w:rFonts w:eastAsia="Microsoft YaHei"/>
        </w:rPr>
      </w:pPr>
    </w:p>
    <w:p w14:paraId="2E50294D" w14:textId="77777777" w:rsidR="00067256" w:rsidRDefault="009F4E69">
      <w:pPr>
        <w:pStyle w:val="ChapterStart"/>
        <w:rPr>
          <w:rFonts w:eastAsia="Microsoft YaHei"/>
        </w:rPr>
      </w:pPr>
      <w:del w:id="65" w:author="AnneMarieW" w:date="2017-03-14T09:59:00Z">
        <w:r>
          <w:rPr>
            <w:rFonts w:eastAsia="Microsoft YaHei"/>
          </w:rPr>
          <w:delText xml:space="preserve">Chapter </w:delText>
        </w:r>
      </w:del>
      <w:r>
        <w:rPr>
          <w:rFonts w:eastAsia="Microsoft YaHei"/>
        </w:rPr>
        <w:t>5</w:t>
      </w:r>
    </w:p>
    <w:p w14:paraId="544D2A51" w14:textId="77777777" w:rsidR="00067256" w:rsidRDefault="009F4E69">
      <w:pPr>
        <w:pStyle w:val="ChapterTitle"/>
      </w:pPr>
      <w:ins w:id="66" w:author="Carol Nichols" w:date="2017-04-25T11:26:00Z">
        <w:r>
          <w:rPr>
            <w:rFonts w:eastAsia="Microsoft YaHei"/>
          </w:rPr>
          <w:t xml:space="preserve">Using </w:t>
        </w:r>
      </w:ins>
      <w:commentRangeStart w:id="67"/>
      <w:proofErr w:type="spellStart"/>
      <w:r>
        <w:rPr>
          <w:rFonts w:eastAsia="Microsoft YaHei"/>
        </w:rPr>
        <w:t>Structs</w:t>
      </w:r>
      <w:commentRangeEnd w:id="67"/>
      <w:proofErr w:type="spellEnd"/>
      <w:r>
        <w:commentReference w:id="67"/>
      </w:r>
      <w:r>
        <w:rPr>
          <w:rFonts w:eastAsia="Microsoft YaHei"/>
        </w:rPr>
        <w:commentReference w:id="68"/>
      </w:r>
      <w:ins w:id="69" w:author="Carol Nichols" w:date="2017-04-25T11:26:00Z">
        <w:r>
          <w:rPr>
            <w:rFonts w:eastAsia="Microsoft YaHei"/>
          </w:rPr>
          <w:t xml:space="preserve"> to Structure Related Data</w:t>
        </w:r>
      </w:ins>
    </w:p>
    <w:p w14:paraId="2F5D39DF" w14:textId="70688EC5" w:rsidR="00067256" w:rsidRDefault="009F4E69">
      <w:pPr>
        <w:pStyle w:val="BodyFirst"/>
      </w:pPr>
      <w:r>
        <w:rPr>
          <w:rFonts w:eastAsia="Microsoft YaHei"/>
        </w:rPr>
        <w:t xml:space="preserve">A </w:t>
      </w:r>
      <w:proofErr w:type="spellStart"/>
      <w:r>
        <w:rPr>
          <w:rStyle w:val="EmphasisItalic"/>
        </w:rPr>
        <w:t>struct</w:t>
      </w:r>
      <w:proofErr w:type="spellEnd"/>
      <w:r>
        <w:rPr>
          <w:rFonts w:eastAsia="Microsoft YaHei"/>
        </w:rPr>
        <w:t xml:space="preserve">, </w:t>
      </w:r>
      <w:del w:id="70" w:author="AnneMarieW" w:date="2017-03-14T09:59:00Z">
        <w:r>
          <w:rPr>
            <w:rFonts w:eastAsia="Microsoft YaHei"/>
          </w:rPr>
          <w:delText xml:space="preserve">short for </w:delText>
        </w:r>
      </w:del>
      <w:ins w:id="71" w:author="AnneMarieW" w:date="2017-03-14T09:59:00Z">
        <w:r>
          <w:rPr>
            <w:rFonts w:eastAsia="Microsoft YaHei"/>
          </w:rPr>
          <w:t xml:space="preserve">or </w:t>
        </w:r>
      </w:ins>
      <w:r>
        <w:rPr>
          <w:rStyle w:val="EmphasisItalic"/>
          <w:rFonts w:eastAsia="Microsoft YaHei"/>
        </w:rPr>
        <w:t>structure</w:t>
      </w:r>
      <w:r>
        <w:rPr>
          <w:rFonts w:eastAsia="Microsoft YaHei"/>
        </w:rPr>
        <w:t>, is a custom data type that lets us name and package together multiple related values that make up a meaningful group. If you</w:t>
      </w:r>
      <w:ins w:id="72" w:author="AnneMarieW" w:date="2017-03-14T10:00:00Z">
        <w:r>
          <w:rPr>
            <w:rFonts w:eastAsia="Microsoft YaHei"/>
          </w:rPr>
          <w:t>’re familiar with</w:t>
        </w:r>
      </w:ins>
      <w:del w:id="73" w:author="AnneMarieW" w:date="2017-03-14T10:00:00Z">
        <w:r>
          <w:rPr>
            <w:rFonts w:eastAsia="Microsoft YaHei"/>
          </w:rPr>
          <w:delText xml:space="preserve"> come from</w:delText>
        </w:r>
      </w:del>
      <w:r>
        <w:rPr>
          <w:rFonts w:eastAsia="Microsoft YaHei"/>
        </w:rPr>
        <w:t xml:space="preserve"> an object-oriented language, a </w:t>
      </w:r>
      <w:proofErr w:type="spellStart"/>
      <w:r>
        <w:rPr>
          <w:rStyle w:val="EmphasisItalic"/>
        </w:rPr>
        <w:t>struct</w:t>
      </w:r>
      <w:proofErr w:type="spellEnd"/>
      <w:r>
        <w:rPr>
          <w:rFonts w:eastAsia="Microsoft YaHei"/>
        </w:rPr>
        <w:t xml:space="preserve"> is like an object’s data attributes. </w:t>
      </w:r>
      <w:commentRangeStart w:id="74"/>
      <w:ins w:id="75" w:author="Carol Nichols" w:date="2017-04-25T11:27:00Z">
        <w:r>
          <w:rPr>
            <w:rFonts w:eastAsia="Microsoft YaHei"/>
          </w:rPr>
          <w:t>In this chapter</w:t>
        </w:r>
        <w:commentRangeEnd w:id="74"/>
        <w:r>
          <w:commentReference w:id="74"/>
        </w:r>
        <w:r>
          <w:rPr>
            <w:rFonts w:eastAsia="Microsoft YaHei"/>
          </w:rPr>
          <w:t>, we</w:t>
        </w:r>
      </w:ins>
      <w:ins w:id="76" w:author="Carol Nichols" w:date="2017-08-05T17:46:00Z">
        <w:r w:rsidR="005F1CA5">
          <w:rPr>
            <w:rFonts w:eastAsia="Microsoft YaHei"/>
          </w:rPr>
          <w:t>’</w:t>
        </w:r>
      </w:ins>
      <w:ins w:id="77" w:author="Carol Nichols" w:date="2017-04-25T11:27:00Z">
        <w:r>
          <w:rPr>
            <w:rFonts w:eastAsia="Microsoft YaHei"/>
          </w:rPr>
          <w:t xml:space="preserve">ll compare and contrast tuples with </w:t>
        </w:r>
        <w:proofErr w:type="spellStart"/>
        <w:r>
          <w:rPr>
            <w:rFonts w:eastAsia="Microsoft YaHei"/>
          </w:rPr>
          <w:t>structs</w:t>
        </w:r>
        <w:proofErr w:type="spellEnd"/>
        <w:r>
          <w:rPr>
            <w:rFonts w:eastAsia="Microsoft YaHei"/>
          </w:rPr>
          <w:t xml:space="preserve">, demonstrate how to use </w:t>
        </w:r>
        <w:proofErr w:type="spellStart"/>
        <w:r>
          <w:rPr>
            <w:rFonts w:eastAsia="Microsoft YaHei"/>
          </w:rPr>
          <w:t>struc</w:t>
        </w:r>
      </w:ins>
      <w:ins w:id="78" w:author="Carol Nichols" w:date="2017-04-25T11:28:00Z">
        <w:r>
          <w:rPr>
            <w:rFonts w:eastAsia="Microsoft YaHei"/>
          </w:rPr>
          <w:t>ts</w:t>
        </w:r>
        <w:proofErr w:type="spellEnd"/>
        <w:r>
          <w:rPr>
            <w:rFonts w:eastAsia="Microsoft YaHei"/>
          </w:rPr>
          <w:t xml:space="preserve">, and discuss how to define methods and associated functions </w:t>
        </w:r>
        <w:del w:id="79" w:author="Liz Chadwick" w:date="2017-09-15T13:09:00Z">
          <w:r w:rsidDel="003B4CAB">
            <w:rPr>
              <w:rFonts w:eastAsia="Microsoft YaHei"/>
            </w:rPr>
            <w:delText xml:space="preserve">on structs </w:delText>
          </w:r>
        </w:del>
        <w:r>
          <w:rPr>
            <w:rFonts w:eastAsia="Microsoft YaHei"/>
          </w:rPr>
          <w:t xml:space="preserve">to specify behavior associated with a </w:t>
        </w:r>
        <w:proofErr w:type="spellStart"/>
        <w:r>
          <w:rPr>
            <w:rFonts w:eastAsia="Microsoft YaHei"/>
          </w:rPr>
          <w:t>struct</w:t>
        </w:r>
      </w:ins>
      <w:ins w:id="80" w:author="Carol Nichols" w:date="2017-08-05T17:46:00Z">
        <w:r w:rsidR="00320B89">
          <w:rPr>
            <w:rFonts w:eastAsia="Microsoft YaHei"/>
          </w:rPr>
          <w:t>’</w:t>
        </w:r>
      </w:ins>
      <w:ins w:id="81" w:author="Carol Nichols" w:date="2017-04-25T11:28:00Z">
        <w:r>
          <w:rPr>
            <w:rFonts w:eastAsia="Microsoft YaHei"/>
          </w:rPr>
          <w:t>s</w:t>
        </w:r>
        <w:proofErr w:type="spellEnd"/>
        <w:r>
          <w:rPr>
            <w:rFonts w:eastAsia="Microsoft YaHei"/>
          </w:rPr>
          <w:t xml:space="preserve"> data</w:t>
        </w:r>
      </w:ins>
      <w:del w:id="82" w:author="Carol Nichols" w:date="2017-04-25T11:28:00Z">
        <w:r>
          <w:rPr>
            <w:rFonts w:eastAsia="Microsoft YaHei"/>
          </w:rPr>
          <w:delText>In the next section</w:delText>
        </w:r>
      </w:del>
      <w:r>
        <w:rPr>
          <w:rFonts w:eastAsia="Microsoft YaHei"/>
        </w:rPr>
        <w:commentReference w:id="83"/>
      </w:r>
      <w:del w:id="84" w:author="Carol Nichols" w:date="2017-04-25T11:28:00Z">
        <w:r>
          <w:rPr>
            <w:rFonts w:eastAsia="Microsoft YaHei"/>
          </w:rPr>
          <w:delText xml:space="preserve"> of this chapter, </w:delText>
        </w:r>
      </w:del>
      <w:del w:id="85" w:author="AnneMarieW" w:date="2017-03-14T10:00:00Z">
        <w:r>
          <w:rPr>
            <w:rFonts w:eastAsia="Microsoft YaHei"/>
          </w:rPr>
          <w:delText>we</w:delText>
        </w:r>
      </w:del>
      <w:del w:id="86" w:author="Carol Nichols" w:date="2017-04-25T11:28:00Z">
        <w:r>
          <w:rPr>
            <w:rFonts w:eastAsia="Microsoft YaHei"/>
          </w:rPr>
          <w:delText xml:space="preserve">you’ll </w:delText>
        </w:r>
      </w:del>
      <w:del w:id="87" w:author="AnneMarieW" w:date="2017-03-14T10:00:00Z">
        <w:r>
          <w:rPr>
            <w:rFonts w:eastAsia="Microsoft YaHei"/>
          </w:rPr>
          <w:delText xml:space="preserve">talk about </w:delText>
        </w:r>
      </w:del>
      <w:del w:id="88" w:author="Carol Nichols" w:date="2017-04-25T11:28:00Z">
        <w:r>
          <w:rPr>
            <w:rFonts w:eastAsia="Microsoft YaHei"/>
          </w:rPr>
          <w:delText>learn how to define methods on your structs</w:delText>
        </w:r>
      </w:del>
      <w:del w:id="89" w:author="AnneMarieW" w:date="2017-03-14T10:00:00Z">
        <w:r>
          <w:rPr>
            <w:rFonts w:eastAsia="Microsoft YaHei"/>
          </w:rPr>
          <w:delText>;</w:delText>
        </w:r>
      </w:del>
      <w:del w:id="90" w:author="Carol Nichols" w:date="2017-04-25T11:28:00Z">
        <w:r>
          <w:rPr>
            <w:rFonts w:eastAsia="Microsoft YaHei"/>
          </w:rPr>
          <w:delText xml:space="preserve">: methods are how you specify the </w:delText>
        </w:r>
        <w:r>
          <w:rPr>
            <w:rStyle w:val="EmphasisItalic"/>
            <w:rFonts w:eastAsia="Microsoft YaHei"/>
          </w:rPr>
          <w:delText>behavior</w:delText>
        </w:r>
        <w:r>
          <w:rPr>
            <w:rFonts w:eastAsia="Microsoft YaHei"/>
          </w:rPr>
          <w:delText xml:space="preserve"> that </w:delText>
        </w:r>
      </w:del>
      <w:del w:id="91" w:author="AnneMarieW" w:date="2017-03-14T10:01:00Z">
        <w:r>
          <w:rPr>
            <w:rFonts w:eastAsia="Microsoft YaHei"/>
          </w:rPr>
          <w:delText>goes along with</w:delText>
        </w:r>
      </w:del>
      <w:del w:id="92" w:author="Carol Nichols" w:date="2017-04-25T11:28:00Z">
        <w:r>
          <w:rPr>
            <w:rFonts w:eastAsia="Microsoft YaHei"/>
          </w:rPr>
          <w:delText xml:space="preserve">is associated with a struct’s data. </w:delText>
        </w:r>
      </w:del>
      <w:r>
        <w:rPr>
          <w:rFonts w:eastAsia="Microsoft YaHei"/>
        </w:rPr>
        <w:commentReference w:id="93"/>
      </w:r>
      <w:ins w:id="94" w:author="Carol Nichols" w:date="2017-04-25T11:28:00Z">
        <w:r>
          <w:rPr>
            <w:rFonts w:eastAsia="Microsoft YaHei"/>
          </w:rPr>
          <w:t xml:space="preserve">. </w:t>
        </w:r>
      </w:ins>
      <w:r>
        <w:rPr>
          <w:rFonts w:eastAsia="Microsoft YaHei"/>
        </w:rPr>
        <w:t xml:space="preserve">The </w:t>
      </w:r>
      <w:proofErr w:type="spellStart"/>
      <w:r>
        <w:rPr>
          <w:rFonts w:eastAsia="Microsoft YaHei"/>
        </w:rPr>
        <w:t>struct</w:t>
      </w:r>
      <w:proofErr w:type="spellEnd"/>
      <w:r>
        <w:rPr>
          <w:rFonts w:eastAsia="Microsoft YaHei"/>
        </w:rPr>
        <w:t xml:space="preserve"> and </w:t>
      </w:r>
      <w:proofErr w:type="spellStart"/>
      <w:r>
        <w:rPr>
          <w:rStyle w:val="EmphasisItalic"/>
        </w:rPr>
        <w:t>enum</w:t>
      </w:r>
      <w:proofErr w:type="spellEnd"/>
      <w:r>
        <w:rPr>
          <w:rFonts w:eastAsia="Microsoft YaHei"/>
        </w:rPr>
        <w:t xml:space="preserve"> (</w:t>
      </w:r>
      <w:del w:id="95" w:author="AnneMarieW" w:date="2017-03-14T10:01:00Z">
        <w:r>
          <w:rPr>
            <w:rFonts w:eastAsia="Microsoft YaHei"/>
          </w:rPr>
          <w:delText xml:space="preserve">that we will talk about </w:delText>
        </w:r>
      </w:del>
      <w:ins w:id="96" w:author="AnneMarieW" w:date="2017-03-14T10:01:00Z">
        <w:r>
          <w:rPr>
            <w:rFonts w:eastAsia="Microsoft YaHei"/>
          </w:rPr>
          <w:t xml:space="preserve">which is discussed </w:t>
        </w:r>
      </w:ins>
      <w:r>
        <w:rPr>
          <w:rFonts w:eastAsia="Microsoft YaHei"/>
        </w:rPr>
        <w:t xml:space="preserve">in Chapter 6) concepts are the building blocks for creating new types in your program’s domain </w:t>
      </w:r>
      <w:del w:id="97" w:author="AnneMarieW" w:date="2017-03-14T10:02:00Z">
        <w:r>
          <w:rPr>
            <w:rFonts w:eastAsia="Microsoft YaHei"/>
          </w:rPr>
          <w:delText xml:space="preserve">in order </w:delText>
        </w:r>
      </w:del>
      <w:r>
        <w:rPr>
          <w:rFonts w:eastAsia="Microsoft YaHei"/>
        </w:rPr>
        <w:t>to take full advantage of Rust’s compile</w:t>
      </w:r>
      <w:ins w:id="98" w:author="AnneMarieW" w:date="2017-03-14T10:02:00Z">
        <w:r>
          <w:rPr>
            <w:rFonts w:eastAsia="Microsoft YaHei"/>
          </w:rPr>
          <w:t xml:space="preserve"> </w:t>
        </w:r>
      </w:ins>
      <w:del w:id="99" w:author="AnneMarieW" w:date="2017-03-14T10:02:00Z">
        <w:r>
          <w:rPr>
            <w:rFonts w:eastAsia="Microsoft YaHei"/>
          </w:rPr>
          <w:delText>-</w:delText>
        </w:r>
      </w:del>
      <w:r>
        <w:rPr>
          <w:rFonts w:eastAsia="Microsoft YaHei"/>
        </w:rPr>
        <w:t>time type checking.</w:t>
      </w:r>
    </w:p>
    <w:p w14:paraId="2681EEB0" w14:textId="77777777" w:rsidR="00067256" w:rsidRDefault="009F4E69">
      <w:pPr>
        <w:pStyle w:val="ProductionDirective"/>
      </w:pPr>
      <w:ins w:id="100" w:author="Carol Nichols" w:date="2017-04-25T11:30:00Z">
        <w:r>
          <w:t xml:space="preserve">Prod: link </w:t>
        </w:r>
        <w:proofErr w:type="spellStart"/>
        <w:r>
          <w:t>xref</w:t>
        </w:r>
      </w:ins>
      <w:proofErr w:type="spellEnd"/>
    </w:p>
    <w:p w14:paraId="61AEA523" w14:textId="77777777" w:rsidR="00067256" w:rsidRDefault="009F4E69">
      <w:pPr>
        <w:pStyle w:val="HeadA"/>
      </w:pPr>
      <w:bookmarkStart w:id="101" w:name="_Toc489718915"/>
      <w:ins w:id="102" w:author="Carol Nichols" w:date="2017-04-25T11:29:00Z">
        <w:r>
          <w:t>Defining and Instan</w:t>
        </w:r>
        <w:bookmarkStart w:id="103" w:name="__RefHeading___Toc7027_308490998"/>
        <w:bookmarkEnd w:id="103"/>
        <w:r>
          <w:t xml:space="preserve">tiating </w:t>
        </w:r>
        <w:proofErr w:type="spellStart"/>
        <w:r>
          <w:t>Structs</w:t>
        </w:r>
      </w:ins>
      <w:bookmarkEnd w:id="101"/>
      <w:proofErr w:type="spellEnd"/>
    </w:p>
    <w:p w14:paraId="04020955" w14:textId="77777777" w:rsidR="00067256" w:rsidRDefault="009F4E69">
      <w:pPr>
        <w:pStyle w:val="Body"/>
        <w:rPr>
          <w:del w:id="104" w:author="Carol Nichols" w:date="2017-04-25T12:57:00Z"/>
          <w:rFonts w:eastAsia="Microsoft YaHei"/>
        </w:rPr>
      </w:pPr>
      <w:del w:id="105" w:author="Carol Nichols" w:date="2017-04-25T11:30:00Z">
        <w:r>
          <w:delText>Prod: link xrefxref</w:delText>
        </w:r>
      </w:del>
    </w:p>
    <w:p w14:paraId="5D2CBEA5" w14:textId="77777777" w:rsidR="00067256" w:rsidRDefault="009F4E69">
      <w:pPr>
        <w:pStyle w:val="BodyFirst"/>
        <w:pPrChange w:id="106" w:author="Liz Chadwick" w:date="2017-09-15T13:09:00Z">
          <w:pPr>
            <w:pStyle w:val="Body"/>
          </w:pPr>
        </w:pPrChange>
      </w:pPr>
      <w:del w:id="107" w:author="AnneMarieW" w:date="2017-03-14T10:02:00Z">
        <w:r>
          <w:rPr>
            <w:rFonts w:eastAsia="Microsoft YaHei"/>
          </w:rPr>
          <w:delText>One way of thinking about s</w:delText>
        </w:r>
      </w:del>
      <w:commentRangeStart w:id="108"/>
      <w:commentRangeStart w:id="109"/>
      <w:proofErr w:type="spellStart"/>
      <w:ins w:id="110" w:author="AnneMarieW" w:date="2017-03-14T10:02:00Z">
        <w:r>
          <w:t>S</w:t>
        </w:r>
      </w:ins>
      <w:r>
        <w:t>tructs</w:t>
      </w:r>
      <w:commentRangeEnd w:id="108"/>
      <w:proofErr w:type="spellEnd"/>
      <w:r>
        <w:commentReference w:id="108"/>
      </w:r>
      <w:r>
        <w:commentReference w:id="111"/>
      </w:r>
      <w:commentRangeEnd w:id="109"/>
      <w:r>
        <w:commentReference w:id="109"/>
      </w:r>
      <w:r>
        <w:t xml:space="preserve"> </w:t>
      </w:r>
      <w:del w:id="112" w:author="AnneMarieW" w:date="2017-03-14T10:02:00Z">
        <w:r>
          <w:rPr>
            <w:rFonts w:eastAsia="Microsoft YaHei"/>
          </w:rPr>
          <w:delText xml:space="preserve">is that they </w:delText>
        </w:r>
      </w:del>
      <w:r>
        <w:t>are similar to tuples, which we</w:t>
      </w:r>
      <w:ins w:id="113" w:author="AnneMarieW" w:date="2017-03-14T10:03:00Z">
        <w:r>
          <w:t>re</w:t>
        </w:r>
      </w:ins>
      <w:r>
        <w:t xml:space="preserve"> </w:t>
      </w:r>
      <w:del w:id="114" w:author="AnneMarieW" w:date="2017-03-14T10:03:00Z">
        <w:r>
          <w:rPr>
            <w:rFonts w:eastAsia="Microsoft YaHei"/>
          </w:rPr>
          <w:delText>talk</w:delText>
        </w:r>
      </w:del>
      <w:ins w:id="115" w:author="AnneMarieW" w:date="2017-03-14T10:03:00Z">
        <w:r>
          <w:t>discuss</w:t>
        </w:r>
      </w:ins>
      <w:r>
        <w:t xml:space="preserve">ed </w:t>
      </w:r>
      <w:del w:id="116" w:author="AnneMarieW" w:date="2017-03-14T10:03:00Z">
        <w:r>
          <w:rPr>
            <w:rFonts w:eastAsia="Microsoft YaHei"/>
          </w:rPr>
          <w:delText xml:space="preserve">about </w:delText>
        </w:r>
      </w:del>
      <w:r>
        <w:t xml:space="preserve">in Chapter 3. Like tuples, the pieces of a </w:t>
      </w:r>
      <w:proofErr w:type="spellStart"/>
      <w:r>
        <w:t>struct</w:t>
      </w:r>
      <w:proofErr w:type="spellEnd"/>
      <w:r>
        <w:t xml:space="preserve"> can be different types. Unlike tuples, we name each piece of data so </w:t>
      </w:r>
      <w:del w:id="117" w:author="AnneMarieW" w:date="2017-03-14T10:03:00Z">
        <w:r>
          <w:rPr>
            <w:rFonts w:eastAsia="Microsoft YaHei"/>
          </w:rPr>
          <w:delText xml:space="preserve">that </w:delText>
        </w:r>
      </w:del>
      <w:r>
        <w:t>it’s clear</w:t>
      </w:r>
      <w:del w:id="118" w:author="AnneMarieW" w:date="2017-03-14T10:04:00Z">
        <w:r>
          <w:rPr>
            <w:rFonts w:eastAsia="Microsoft YaHei"/>
          </w:rPr>
          <w:delText>er</w:delText>
        </w:r>
      </w:del>
      <w:r>
        <w:t xml:space="preserve"> what the values mean. </w:t>
      </w:r>
      <w:del w:id="119" w:author="AnneMarieW" w:date="2017-03-14T10:05:00Z">
        <w:r>
          <w:rPr>
            <w:rFonts w:eastAsia="Microsoft YaHei"/>
          </w:rPr>
          <w:delText xml:space="preserve">Structs are more flexible </w:delText>
        </w:r>
      </w:del>
      <w:ins w:id="120" w:author="AnneMarieW" w:date="2017-03-14T10:05:00Z">
        <w:r>
          <w:t>A</w:t>
        </w:r>
      </w:ins>
      <w:del w:id="121" w:author="AnneMarieW" w:date="2017-03-14T10:05:00Z">
        <w:r>
          <w:rPr>
            <w:rFonts w:eastAsia="Microsoft YaHei"/>
          </w:rPr>
          <w:delText>a</w:delText>
        </w:r>
      </w:del>
      <w:r>
        <w:t>s a result of these names</w:t>
      </w:r>
      <w:ins w:id="122" w:author="AnneMarieW" w:date="2017-03-14T10:05:00Z">
        <w:r>
          <w:t xml:space="preserve">, </w:t>
        </w:r>
        <w:proofErr w:type="spellStart"/>
        <w:r>
          <w:t>structs</w:t>
        </w:r>
        <w:proofErr w:type="spellEnd"/>
        <w:r>
          <w:t xml:space="preserve"> are more flexible</w:t>
        </w:r>
      </w:ins>
      <w:r>
        <w:commentReference w:id="123"/>
      </w:r>
      <w:r>
        <w:commentReference w:id="124"/>
      </w:r>
      <w:ins w:id="125" w:author="Carol Nichols" w:date="2017-04-25T11:30:00Z">
        <w:r>
          <w:t xml:space="preserve"> t</w:t>
        </w:r>
        <w:commentRangeStart w:id="126"/>
        <w:r>
          <w:t>han tuples</w:t>
        </w:r>
      </w:ins>
      <w:r>
        <w:t>:</w:t>
      </w:r>
      <w:commentRangeEnd w:id="126"/>
      <w:r>
        <w:commentReference w:id="126"/>
      </w:r>
      <w:r>
        <w:t xml:space="preserve"> we don’t have to rely on the order of the data to specify or access the values of an instance.</w:t>
      </w:r>
    </w:p>
    <w:p w14:paraId="189AA5B2" w14:textId="77777777" w:rsidR="00067256" w:rsidRDefault="009F4E69">
      <w:pPr>
        <w:pStyle w:val="ProductionDirective"/>
        <w:rPr>
          <w:rFonts w:eastAsia="Microsoft YaHei"/>
        </w:rPr>
        <w:pPrChange w:id="127" w:author="janelle" w:date="2017-04-06T18:07:00Z">
          <w:pPr/>
        </w:pPrChange>
      </w:pPr>
      <w:r>
        <w:rPr>
          <w:rFonts w:eastAsia="Microsoft YaHei"/>
        </w:rPr>
        <w:t xml:space="preserve">Prod: link </w:t>
      </w:r>
      <w:proofErr w:type="spellStart"/>
      <w:ins w:id="128" w:author="janelle" w:date="2017-04-06T18:07:00Z">
        <w:r>
          <w:rPr>
            <w:rFonts w:eastAsia="Microsoft YaHei"/>
          </w:rPr>
          <w:t>xref</w:t>
        </w:r>
      </w:ins>
      <w:proofErr w:type="spellEnd"/>
    </w:p>
    <w:p w14:paraId="7FD36AC3" w14:textId="77777777" w:rsidR="00067256" w:rsidRDefault="009F4E69">
      <w:pPr>
        <w:pStyle w:val="Body"/>
      </w:pPr>
      <w:r>
        <w:rPr>
          <w:rFonts w:eastAsia="Microsoft YaHei"/>
        </w:rPr>
        <w:lastRenderedPageBreak/>
        <w:t xml:space="preserve">To define a </w:t>
      </w:r>
      <w:proofErr w:type="spellStart"/>
      <w:r>
        <w:rPr>
          <w:rFonts w:eastAsia="Microsoft YaHei"/>
        </w:rPr>
        <w:t>struct</w:t>
      </w:r>
      <w:proofErr w:type="spellEnd"/>
      <w:r>
        <w:rPr>
          <w:rFonts w:eastAsia="Microsoft YaHei"/>
        </w:rPr>
        <w:t xml:space="preserve">, we enter the keyword </w:t>
      </w:r>
      <w:proofErr w:type="spellStart"/>
      <w:r>
        <w:rPr>
          <w:rStyle w:val="Literal"/>
        </w:rPr>
        <w:t>struct</w:t>
      </w:r>
      <w:proofErr w:type="spellEnd"/>
      <w:r>
        <w:rPr>
          <w:rFonts w:eastAsia="Microsoft YaHei"/>
        </w:rPr>
        <w:t xml:space="preserve"> and </w:t>
      </w:r>
      <w:ins w:id="129" w:author="AnneMarieW" w:date="2017-03-14T10:05:00Z">
        <w:r>
          <w:rPr>
            <w:rFonts w:eastAsia="Microsoft YaHei"/>
          </w:rPr>
          <w:t>name</w:t>
        </w:r>
      </w:ins>
      <w:del w:id="130" w:author="AnneMarieW" w:date="2017-03-14T10:05:00Z">
        <w:r>
          <w:rPr>
            <w:rFonts w:eastAsia="Microsoft YaHei"/>
          </w:rPr>
          <w:delText>give</w:delText>
        </w:r>
      </w:del>
      <w:r>
        <w:rPr>
          <w:rFonts w:eastAsia="Microsoft YaHei"/>
        </w:rPr>
        <w:t xml:space="preserve"> the </w:t>
      </w:r>
      <w:del w:id="131" w:author="AnneMarieW" w:date="2017-03-14T10:05:00Z">
        <w:r>
          <w:rPr>
            <w:rFonts w:eastAsia="Microsoft YaHei"/>
          </w:rPr>
          <w:delText>whole</w:delText>
        </w:r>
      </w:del>
      <w:ins w:id="132" w:author="AnneMarieW" w:date="2017-03-14T10:05:00Z">
        <w:r>
          <w:rPr>
            <w:rFonts w:eastAsia="Microsoft YaHei"/>
          </w:rPr>
          <w:t>entire</w:t>
        </w:r>
      </w:ins>
      <w:r>
        <w:rPr>
          <w:rFonts w:eastAsia="Microsoft YaHei"/>
        </w:rPr>
        <w:t xml:space="preserve"> </w:t>
      </w:r>
      <w:proofErr w:type="spellStart"/>
      <w:r>
        <w:rPr>
          <w:rFonts w:eastAsia="Microsoft YaHei"/>
        </w:rPr>
        <w:t>struct</w:t>
      </w:r>
      <w:proofErr w:type="spellEnd"/>
      <w:del w:id="133" w:author="AnneMarieW" w:date="2017-03-14T10:05:00Z">
        <w:r>
          <w:rPr>
            <w:rFonts w:eastAsia="Microsoft YaHei"/>
          </w:rPr>
          <w:delText xml:space="preserve"> a </w:delText>
        </w:r>
      </w:del>
      <w:del w:id="134" w:author="AnneMarieW" w:date="2017-03-14T10:06:00Z">
        <w:r>
          <w:rPr>
            <w:rFonts w:eastAsia="Microsoft YaHei"/>
          </w:rPr>
          <w:delText>name</w:delText>
        </w:r>
      </w:del>
      <w:r>
        <w:rPr>
          <w:rFonts w:eastAsia="Microsoft YaHei"/>
        </w:rPr>
        <w:t xml:space="preserve">. A </w:t>
      </w:r>
      <w:proofErr w:type="spellStart"/>
      <w:r>
        <w:rPr>
          <w:rFonts w:eastAsia="Microsoft YaHei"/>
        </w:rPr>
        <w:t>struct’s</w:t>
      </w:r>
      <w:proofErr w:type="spellEnd"/>
      <w:r>
        <w:rPr>
          <w:rFonts w:eastAsia="Microsoft YaHei"/>
        </w:rPr>
        <w:t xml:space="preserve"> name should describe </w:t>
      </w:r>
      <w:del w:id="135" w:author="AnneMarieW" w:date="2017-03-14T10:06:00Z">
        <w:r>
          <w:rPr>
            <w:rFonts w:eastAsia="Microsoft YaHei"/>
          </w:rPr>
          <w:delText xml:space="preserve">what </w:delText>
        </w:r>
      </w:del>
      <w:r>
        <w:rPr>
          <w:rFonts w:eastAsia="Microsoft YaHei"/>
        </w:rPr>
        <w:t xml:space="preserve">the significance </w:t>
      </w:r>
      <w:del w:id="136" w:author="AnneMarieW" w:date="2017-03-14T10:06:00Z">
        <w:r>
          <w:rPr>
            <w:rFonts w:eastAsia="Microsoft YaHei"/>
          </w:rPr>
          <w:delText xml:space="preserve">is </w:delText>
        </w:r>
      </w:del>
      <w:r>
        <w:rPr>
          <w:rFonts w:eastAsia="Microsoft YaHei"/>
        </w:rPr>
        <w:t>of the</w:t>
      </w:r>
      <w:del w:id="137" w:author="AnneMarieW" w:date="2017-03-14T10:06:00Z">
        <w:r>
          <w:rPr>
            <w:rFonts w:eastAsia="Microsoft YaHei"/>
          </w:rPr>
          <w:delText>se</w:delText>
        </w:r>
      </w:del>
      <w:r>
        <w:rPr>
          <w:rFonts w:eastAsia="Microsoft YaHei"/>
        </w:rPr>
        <w:t xml:space="preserve"> pieces of data being grouped together. Then, inside curly braces, we define </w:t>
      </w:r>
      <w:commentRangeStart w:id="138"/>
      <w:r>
        <w:rPr>
          <w:rFonts w:eastAsia="Microsoft YaHei"/>
        </w:rPr>
        <w:t xml:space="preserve">the names </w:t>
      </w:r>
      <w:ins w:id="139" w:author="Carol Nichols" w:date="2017-04-25T11:31:00Z">
        <w:r>
          <w:rPr>
            <w:rFonts w:eastAsia="Microsoft YaHei"/>
          </w:rPr>
          <w:t>and types</w:t>
        </w:r>
        <w:commentRangeEnd w:id="138"/>
        <w:r>
          <w:commentReference w:id="138"/>
        </w:r>
        <w:r>
          <w:rPr>
            <w:rFonts w:eastAsia="Microsoft YaHei"/>
          </w:rPr>
          <w:t xml:space="preserve"> </w:t>
        </w:r>
      </w:ins>
      <w:r>
        <w:rPr>
          <w:rFonts w:eastAsia="Microsoft YaHei"/>
        </w:rPr>
        <w:t xml:space="preserve">of the pieces of data, which we call </w:t>
      </w:r>
      <w:r>
        <w:rPr>
          <w:rStyle w:val="EmphasisItalic"/>
          <w:rFonts w:eastAsia="Microsoft YaHei"/>
        </w:rPr>
        <w:t>fields</w:t>
      </w:r>
      <w:del w:id="140" w:author="Carol Nichols" w:date="2017-04-25T11:31:00Z">
        <w:r>
          <w:rPr>
            <w:rStyle w:val="EmphasisItalic"/>
            <w:rFonts w:eastAsia="Microsoft YaHei"/>
          </w:rPr>
          <w:delText>,</w:delText>
        </w:r>
      </w:del>
      <w:r>
        <w:rPr>
          <w:rStyle w:val="EmphasisItalic"/>
          <w:rFonts w:eastAsia="Microsoft YaHei"/>
        </w:rPr>
        <w:commentReference w:id="141"/>
      </w:r>
      <w:del w:id="142" w:author="Carol Nichols" w:date="2017-04-25T11:31:00Z">
        <w:r>
          <w:rPr>
            <w:rStyle w:val="EmphasisItalic"/>
            <w:rFonts w:eastAsia="Microsoft YaHei"/>
          </w:rPr>
          <w:delText xml:space="preserve"> and specify each field’s type</w:delText>
        </w:r>
      </w:del>
      <w:r>
        <w:rPr>
          <w:rStyle w:val="EmphasisItalic"/>
          <w:rFonts w:eastAsia="Microsoft YaHei"/>
        </w:rPr>
        <w:commentReference w:id="143"/>
      </w:r>
      <w:r>
        <w:rPr>
          <w:rFonts w:eastAsia="Microsoft YaHei"/>
        </w:rPr>
        <w:t xml:space="preserve">. For example, Listing 5-1 shows a </w:t>
      </w:r>
      <w:proofErr w:type="spellStart"/>
      <w:r>
        <w:rPr>
          <w:rFonts w:eastAsia="Microsoft YaHei"/>
        </w:rPr>
        <w:t>struct</w:t>
      </w:r>
      <w:proofErr w:type="spellEnd"/>
      <w:r>
        <w:rPr>
          <w:rFonts w:eastAsia="Microsoft YaHei"/>
        </w:rPr>
        <w:t xml:space="preserve"> to store information about a user account:</w:t>
      </w:r>
    </w:p>
    <w:p w14:paraId="6CB3B785" w14:textId="77777777" w:rsidR="00067256" w:rsidRDefault="009F4E69">
      <w:pPr>
        <w:pStyle w:val="CodeA"/>
      </w:pPr>
      <w:proofErr w:type="spellStart"/>
      <w:r>
        <w:t>struct</w:t>
      </w:r>
      <w:proofErr w:type="spellEnd"/>
      <w:r>
        <w:t xml:space="preserve"> User {</w:t>
      </w:r>
    </w:p>
    <w:p w14:paraId="45944CBF" w14:textId="77777777" w:rsidR="00067256" w:rsidRDefault="009F4E69">
      <w:pPr>
        <w:pStyle w:val="CodeB"/>
      </w:pPr>
      <w:r>
        <w:t xml:space="preserve">    username: String,</w:t>
      </w:r>
    </w:p>
    <w:p w14:paraId="655116B9" w14:textId="77777777" w:rsidR="00067256" w:rsidRDefault="009F4E69">
      <w:pPr>
        <w:pStyle w:val="CodeB"/>
      </w:pPr>
      <w:r>
        <w:t xml:space="preserve">    email: String,</w:t>
      </w:r>
    </w:p>
    <w:p w14:paraId="72E1A127" w14:textId="77777777" w:rsidR="00067256" w:rsidRDefault="009F4E69">
      <w:pPr>
        <w:pStyle w:val="CodeB"/>
      </w:pPr>
      <w:r>
        <w:t xml:space="preserve">    </w:t>
      </w:r>
      <w:proofErr w:type="spellStart"/>
      <w:r>
        <w:t>sign_in_count</w:t>
      </w:r>
      <w:proofErr w:type="spellEnd"/>
      <w:r>
        <w:t>: u64,</w:t>
      </w:r>
    </w:p>
    <w:p w14:paraId="54F04F3A" w14:textId="77777777" w:rsidR="00067256" w:rsidRDefault="009F4E69">
      <w:pPr>
        <w:pStyle w:val="CodeB"/>
      </w:pPr>
      <w:r>
        <w:t xml:space="preserve">    active: bool,</w:t>
      </w:r>
    </w:p>
    <w:p w14:paraId="221C39DE" w14:textId="77777777" w:rsidR="00067256" w:rsidRDefault="009F4E69">
      <w:pPr>
        <w:pStyle w:val="CodeC"/>
      </w:pPr>
      <w:r>
        <w:t>}</w:t>
      </w:r>
    </w:p>
    <w:p w14:paraId="2FE4AC4D" w14:textId="77777777" w:rsidR="00067256" w:rsidRDefault="009F4E69">
      <w:pPr>
        <w:pStyle w:val="Caption"/>
      </w:pPr>
      <w:r>
        <w:t xml:space="preserve">Listing 5-1: A </w:t>
      </w:r>
      <w:r>
        <w:rPr>
          <w:rStyle w:val="LiteralCaption"/>
        </w:rPr>
        <w:t>User</w:t>
      </w:r>
      <w:r>
        <w:t xml:space="preserve"> </w:t>
      </w:r>
      <w:proofErr w:type="spellStart"/>
      <w:r>
        <w:t>struct</w:t>
      </w:r>
      <w:proofErr w:type="spellEnd"/>
      <w:r>
        <w:t xml:space="preserve"> definition</w:t>
      </w:r>
    </w:p>
    <w:p w14:paraId="72B2D7B7" w14:textId="77777777" w:rsidR="00067256" w:rsidRDefault="009F4E69">
      <w:pPr>
        <w:pStyle w:val="Body"/>
      </w:pPr>
      <w:r>
        <w:rPr>
          <w:rFonts w:eastAsia="Microsoft YaHei"/>
        </w:rPr>
        <w:t xml:space="preserve">To use a </w:t>
      </w:r>
      <w:proofErr w:type="spellStart"/>
      <w:r>
        <w:rPr>
          <w:rFonts w:eastAsia="Microsoft YaHei"/>
        </w:rPr>
        <w:t>struct</w:t>
      </w:r>
      <w:proofErr w:type="spellEnd"/>
      <w:r>
        <w:rPr>
          <w:rFonts w:eastAsia="Microsoft YaHei"/>
        </w:rPr>
        <w:t xml:space="preserve"> </w:t>
      </w:r>
      <w:del w:id="144" w:author="AnneMarieW" w:date="2017-03-14T10:10:00Z">
        <w:r>
          <w:rPr>
            <w:rFonts w:eastAsia="Microsoft YaHei"/>
          </w:rPr>
          <w:delText>once</w:delText>
        </w:r>
      </w:del>
      <w:ins w:id="145" w:author="AnneMarieW" w:date="2017-03-14T10:10:00Z">
        <w:r>
          <w:rPr>
            <w:rFonts w:eastAsia="Microsoft YaHei"/>
          </w:rPr>
          <w:t>after</w:t>
        </w:r>
      </w:ins>
      <w:r>
        <w:rPr>
          <w:rFonts w:eastAsia="Microsoft YaHei"/>
        </w:rPr>
        <w:t xml:space="preserve"> we</w:t>
      </w:r>
      <w:ins w:id="146" w:author="janelle" w:date="2017-04-06T15:55:00Z">
        <w:r>
          <w:rPr>
            <w:rFonts w:eastAsia="Microsoft YaHei"/>
          </w:rPr>
          <w:t>’</w:t>
        </w:r>
      </w:ins>
      <w:del w:id="147" w:author="janelle" w:date="2017-04-06T15:55:00Z">
        <w:r>
          <w:rPr>
            <w:rFonts w:eastAsia="Microsoft YaHei"/>
          </w:rPr>
          <w:delText>'</w:delText>
        </w:r>
      </w:del>
      <w:r>
        <w:rPr>
          <w:rFonts w:eastAsia="Microsoft YaHei"/>
        </w:rPr>
        <w:t xml:space="preserve">ve defined it, we create an </w:t>
      </w:r>
      <w:r>
        <w:rPr>
          <w:rStyle w:val="EmphasisItalic"/>
          <w:rFonts w:eastAsia="Microsoft YaHei"/>
        </w:rPr>
        <w:t>instance</w:t>
      </w:r>
      <w:r>
        <w:rPr>
          <w:rFonts w:eastAsia="Microsoft YaHei"/>
        </w:rPr>
        <w:t xml:space="preserve"> of that </w:t>
      </w:r>
      <w:proofErr w:type="spellStart"/>
      <w:r>
        <w:rPr>
          <w:rFonts w:eastAsia="Microsoft YaHei"/>
        </w:rPr>
        <w:t>struct</w:t>
      </w:r>
      <w:proofErr w:type="spellEnd"/>
      <w:r>
        <w:rPr>
          <w:rFonts w:eastAsia="Microsoft YaHei"/>
        </w:rPr>
        <w:t xml:space="preserve"> by specifying concrete values for each of the fields. </w:t>
      </w:r>
      <w:ins w:id="148" w:author="AnneMarieW" w:date="2017-03-14T10:11:00Z">
        <w:r>
          <w:rPr>
            <w:rFonts w:eastAsia="Microsoft YaHei"/>
          </w:rPr>
          <w:t xml:space="preserve">We </w:t>
        </w:r>
      </w:ins>
      <w:del w:id="149" w:author="AnneMarieW" w:date="2017-03-14T10:11:00Z">
        <w:r>
          <w:rPr>
            <w:rFonts w:eastAsia="Microsoft YaHei"/>
          </w:rPr>
          <w:delText>C</w:delText>
        </w:r>
      </w:del>
      <w:ins w:id="150" w:author="AnneMarieW" w:date="2017-03-14T10:11:00Z">
        <w:r>
          <w:rPr>
            <w:rFonts w:eastAsia="Microsoft YaHei"/>
          </w:rPr>
          <w:t>c</w:t>
        </w:r>
      </w:ins>
      <w:r>
        <w:rPr>
          <w:rFonts w:eastAsia="Microsoft YaHei"/>
        </w:rPr>
        <w:t>reat</w:t>
      </w:r>
      <w:ins w:id="151" w:author="AnneMarieW" w:date="2017-03-14T10:11:00Z">
        <w:r>
          <w:rPr>
            <w:rFonts w:eastAsia="Microsoft YaHei"/>
          </w:rPr>
          <w:t>e</w:t>
        </w:r>
      </w:ins>
      <w:del w:id="152" w:author="AnneMarieW" w:date="2017-03-14T10:11:00Z">
        <w:r>
          <w:rPr>
            <w:rFonts w:eastAsia="Microsoft YaHei"/>
          </w:rPr>
          <w:delText>ing</w:delText>
        </w:r>
      </w:del>
      <w:r>
        <w:rPr>
          <w:rFonts w:eastAsia="Microsoft YaHei"/>
        </w:rPr>
        <w:t xml:space="preserve"> an instance</w:t>
      </w:r>
      <w:del w:id="153" w:author="AnneMarieW" w:date="2017-03-14T10:11:00Z">
        <w:r>
          <w:rPr>
            <w:rFonts w:eastAsia="Microsoft YaHei"/>
          </w:rPr>
          <w:delText xml:space="preserve"> is done</w:delText>
        </w:r>
      </w:del>
      <w:r>
        <w:rPr>
          <w:rFonts w:eastAsia="Microsoft YaHei"/>
        </w:rPr>
        <w:t xml:space="preserve"> by stating the name of the </w:t>
      </w:r>
      <w:proofErr w:type="spellStart"/>
      <w:r>
        <w:rPr>
          <w:rFonts w:eastAsia="Microsoft YaHei"/>
        </w:rPr>
        <w:t>struct</w:t>
      </w:r>
      <w:proofErr w:type="spellEnd"/>
      <w:r>
        <w:rPr>
          <w:rFonts w:eastAsia="Microsoft YaHei"/>
        </w:rPr>
        <w:t xml:space="preserve">, </w:t>
      </w:r>
      <w:ins w:id="154" w:author="AnneMarieW" w:date="2017-03-14T10:11:00Z">
        <w:r>
          <w:rPr>
            <w:rFonts w:eastAsia="Microsoft YaHei"/>
          </w:rPr>
          <w:t xml:space="preserve">and </w:t>
        </w:r>
      </w:ins>
      <w:r>
        <w:rPr>
          <w:rFonts w:eastAsia="Microsoft YaHei"/>
        </w:rPr>
        <w:t xml:space="preserve">then </w:t>
      </w:r>
      <w:ins w:id="155" w:author="AnneMarieW" w:date="2017-03-14T10:11:00Z">
        <w:r>
          <w:rPr>
            <w:rFonts w:eastAsia="Microsoft YaHei"/>
          </w:rPr>
          <w:t xml:space="preserve">add </w:t>
        </w:r>
      </w:ins>
      <w:r>
        <w:rPr>
          <w:rFonts w:eastAsia="Microsoft YaHei"/>
        </w:rPr>
        <w:t xml:space="preserve">curly braces </w:t>
      </w:r>
      <w:del w:id="156" w:author="AnneMarieW" w:date="2017-03-14T10:11:00Z">
        <w:r>
          <w:rPr>
            <w:rFonts w:eastAsia="Microsoft YaHei"/>
          </w:rPr>
          <w:delText>with</w:delText>
        </w:r>
      </w:del>
      <w:ins w:id="157" w:author="AnneMarieW" w:date="2017-03-14T10:11:00Z">
        <w:r>
          <w:rPr>
            <w:rFonts w:eastAsia="Microsoft YaHei"/>
          </w:rPr>
          <w:t>containing</w:t>
        </w:r>
      </w:ins>
      <w:r>
        <w:rPr>
          <w:rFonts w:eastAsia="Microsoft YaHei"/>
        </w:rPr>
        <w:t xml:space="preserve"> </w:t>
      </w:r>
      <w:r>
        <w:rPr>
          <w:rStyle w:val="Literal"/>
        </w:rPr>
        <w:t>key: value</w:t>
      </w:r>
      <w:r>
        <w:rPr>
          <w:rFonts w:eastAsia="Microsoft YaHei"/>
        </w:rPr>
        <w:t xml:space="preserve"> pairs </w:t>
      </w:r>
      <w:del w:id="158" w:author="AnneMarieW" w:date="2017-03-14T10:12:00Z">
        <w:r>
          <w:rPr>
            <w:rFonts w:eastAsia="Microsoft YaHei"/>
          </w:rPr>
          <w:delText xml:space="preserve">inside it </w:delText>
        </w:r>
      </w:del>
      <w:r>
        <w:rPr>
          <w:rFonts w:eastAsia="Microsoft YaHei"/>
        </w:rPr>
        <w:t xml:space="preserve">where the keys are the names of the fields and the values are the data we want to store in those fields. </w:t>
      </w:r>
      <w:ins w:id="159" w:author="AnneMarieW" w:date="2017-03-14T10:12:00Z">
        <w:r>
          <w:rPr>
            <w:rFonts w:eastAsia="Microsoft YaHei"/>
          </w:rPr>
          <w:t xml:space="preserve">We don’t have to </w:t>
        </w:r>
      </w:ins>
      <w:ins w:id="160" w:author="AnneMarieW" w:date="2017-03-14T10:13:00Z">
        <w:r>
          <w:rPr>
            <w:rFonts w:eastAsia="Microsoft YaHei"/>
          </w:rPr>
          <w:t xml:space="preserve">specify </w:t>
        </w:r>
      </w:ins>
      <w:del w:id="161" w:author="AnneMarieW" w:date="2017-03-14T10:13:00Z">
        <w:r>
          <w:rPr>
            <w:rFonts w:eastAsia="Microsoft YaHei"/>
          </w:rPr>
          <w:delText>T</w:delText>
        </w:r>
      </w:del>
      <w:ins w:id="162" w:author="AnneMarieW" w:date="2017-03-14T10:13:00Z">
        <w:r>
          <w:rPr>
            <w:rFonts w:eastAsia="Microsoft YaHei"/>
          </w:rPr>
          <w:t>t</w:t>
        </w:r>
      </w:ins>
      <w:r>
        <w:rPr>
          <w:rFonts w:eastAsia="Microsoft YaHei"/>
        </w:rPr>
        <w:t>he fields</w:t>
      </w:r>
      <w:del w:id="163" w:author="AnneMarieW" w:date="2017-03-14T10:13:00Z">
        <w:r>
          <w:rPr>
            <w:rFonts w:eastAsia="Microsoft YaHei"/>
          </w:rPr>
          <w:delText xml:space="preserve"> </w:delText>
        </w:r>
      </w:del>
      <w:del w:id="164" w:author="AnneMarieW" w:date="2017-03-14T10:12:00Z">
        <w:r>
          <w:rPr>
            <w:rFonts w:eastAsia="Microsoft YaHei"/>
          </w:rPr>
          <w:delText xml:space="preserve">don’t have to </w:delText>
        </w:r>
      </w:del>
      <w:del w:id="165" w:author="AnneMarieW" w:date="2017-03-14T10:13:00Z">
        <w:r>
          <w:rPr>
            <w:rFonts w:eastAsia="Microsoft YaHei"/>
          </w:rPr>
          <w:delText>be specified</w:delText>
        </w:r>
      </w:del>
      <w:r>
        <w:rPr>
          <w:rFonts w:eastAsia="Microsoft YaHei"/>
        </w:rPr>
        <w:t xml:space="preserve"> in the same order in which </w:t>
      </w:r>
      <w:ins w:id="166" w:author="AnneMarieW" w:date="2017-03-14T10:13:00Z">
        <w:r>
          <w:rPr>
            <w:rFonts w:eastAsia="Microsoft YaHei"/>
          </w:rPr>
          <w:t xml:space="preserve">we declared them in </w:t>
        </w:r>
      </w:ins>
      <w:r>
        <w:rPr>
          <w:rFonts w:eastAsia="Microsoft YaHei"/>
        </w:rPr>
        <w:t xml:space="preserve">the </w:t>
      </w:r>
      <w:proofErr w:type="spellStart"/>
      <w:r>
        <w:rPr>
          <w:rFonts w:eastAsia="Microsoft YaHei"/>
        </w:rPr>
        <w:t>struct</w:t>
      </w:r>
      <w:proofErr w:type="spellEnd"/>
      <w:del w:id="167" w:author="AnneMarieW" w:date="2017-03-14T10:13:00Z">
        <w:r>
          <w:rPr>
            <w:rFonts w:eastAsia="Microsoft YaHei"/>
          </w:rPr>
          <w:delText xml:space="preserve"> declared them</w:delText>
        </w:r>
      </w:del>
      <w:r>
        <w:rPr>
          <w:rFonts w:eastAsia="Microsoft YaHei"/>
        </w:rPr>
        <w:t xml:space="preserve">. In other words, the </w:t>
      </w:r>
      <w:proofErr w:type="spellStart"/>
      <w:r>
        <w:rPr>
          <w:rFonts w:eastAsia="Microsoft YaHei"/>
        </w:rPr>
        <w:t>struct</w:t>
      </w:r>
      <w:proofErr w:type="spellEnd"/>
      <w:r>
        <w:rPr>
          <w:rFonts w:eastAsia="Microsoft YaHei"/>
        </w:rPr>
        <w:t xml:space="preserve"> definition is like a general template for the type, and instances fill in that template with particular data to create values of the type. For example, we can declare a particular user </w:t>
      </w:r>
      <w:del w:id="168" w:author="Carol Nichols" w:date="2017-05-16T11:05:00Z">
        <w:r>
          <w:rPr>
            <w:rFonts w:eastAsia="Microsoft YaHei"/>
          </w:rPr>
          <w:delText>like this</w:delText>
        </w:r>
      </w:del>
      <w:ins w:id="169" w:author="Carol Nichols" w:date="2017-05-16T11:05:00Z">
        <w:r>
          <w:rPr>
            <w:rFonts w:eastAsia="Microsoft YaHei"/>
          </w:rPr>
          <w:t>as shown in Listing 5-2</w:t>
        </w:r>
      </w:ins>
      <w:r>
        <w:rPr>
          <w:rFonts w:eastAsia="Microsoft YaHei"/>
        </w:rPr>
        <w:t>:</w:t>
      </w:r>
    </w:p>
    <w:p w14:paraId="520A8E33" w14:textId="77777777" w:rsidR="00067256" w:rsidRDefault="009F4E69">
      <w:pPr>
        <w:pStyle w:val="CodeA"/>
      </w:pPr>
      <w:r>
        <w:t>let user1 = User {</w:t>
      </w:r>
    </w:p>
    <w:p w14:paraId="79FE2B24" w14:textId="77777777" w:rsidR="00067256" w:rsidRDefault="009F4E69">
      <w:pPr>
        <w:pStyle w:val="CodeB"/>
      </w:pPr>
      <w:r>
        <w:t xml:space="preserve">    email: String::from("someone@example.com"),</w:t>
      </w:r>
    </w:p>
    <w:p w14:paraId="26CA0482" w14:textId="77777777" w:rsidR="00067256" w:rsidRDefault="009F4E69">
      <w:pPr>
        <w:pStyle w:val="CodeB"/>
      </w:pPr>
      <w:r>
        <w:t xml:space="preserve">    username: String::from("someusername123"),</w:t>
      </w:r>
    </w:p>
    <w:p w14:paraId="2F1BAF97" w14:textId="77777777" w:rsidR="00067256" w:rsidRDefault="009F4E69">
      <w:pPr>
        <w:pStyle w:val="CodeB"/>
      </w:pPr>
      <w:r>
        <w:t xml:space="preserve">    active: true,</w:t>
      </w:r>
    </w:p>
    <w:p w14:paraId="542C0ED1" w14:textId="77777777" w:rsidR="00067256" w:rsidRDefault="009F4E69">
      <w:pPr>
        <w:pStyle w:val="CodeB"/>
      </w:pPr>
      <w:r>
        <w:t xml:space="preserve">    </w:t>
      </w:r>
      <w:proofErr w:type="spellStart"/>
      <w:r>
        <w:t>sign_in_count</w:t>
      </w:r>
      <w:proofErr w:type="spellEnd"/>
      <w:r>
        <w:t>: 1,</w:t>
      </w:r>
    </w:p>
    <w:p w14:paraId="39415566" w14:textId="77777777" w:rsidR="00067256" w:rsidRDefault="009F4E69">
      <w:pPr>
        <w:pStyle w:val="CodeC"/>
      </w:pPr>
      <w:r>
        <w:t>};</w:t>
      </w:r>
    </w:p>
    <w:p w14:paraId="1A75EBFF" w14:textId="77777777" w:rsidR="00067256" w:rsidRDefault="009F4E69">
      <w:pPr>
        <w:pStyle w:val="Caption"/>
      </w:pPr>
      <w:ins w:id="170" w:author="Carol Nichols" w:date="2017-05-16T11:06:00Z">
        <w:r>
          <w:t xml:space="preserve">Listing 5-2: Creating an instance of the </w:t>
        </w:r>
        <w:r>
          <w:rPr>
            <w:rStyle w:val="Literal"/>
          </w:rPr>
          <w:t>User</w:t>
        </w:r>
        <w:r>
          <w:t xml:space="preserve"> </w:t>
        </w:r>
        <w:proofErr w:type="spellStart"/>
        <w:r>
          <w:t>struct</w:t>
        </w:r>
      </w:ins>
      <w:proofErr w:type="spellEnd"/>
    </w:p>
    <w:p w14:paraId="38EB431E" w14:textId="701578FD" w:rsidR="00067256" w:rsidRDefault="009F4E69">
      <w:pPr>
        <w:pStyle w:val="Body"/>
      </w:pPr>
      <w:r>
        <w:rPr>
          <w:rFonts w:eastAsia="Microsoft YaHei"/>
        </w:rPr>
        <w:t xml:space="preserve">To get a </w:t>
      </w:r>
      <w:del w:id="171" w:author="AnneMarieW" w:date="2017-03-14T14:11:00Z">
        <w:r>
          <w:rPr>
            <w:rFonts w:eastAsia="Microsoft YaHei"/>
          </w:rPr>
          <w:delText>particular</w:delText>
        </w:r>
      </w:del>
      <w:ins w:id="172" w:author="AnneMarieW" w:date="2017-03-14T14:11:00Z">
        <w:r>
          <w:rPr>
            <w:rFonts w:eastAsia="Microsoft YaHei"/>
          </w:rPr>
          <w:t>specific</w:t>
        </w:r>
      </w:ins>
      <w:r>
        <w:rPr>
          <w:rFonts w:eastAsia="Microsoft YaHei"/>
        </w:rPr>
        <w:t xml:space="preserve"> value </w:t>
      </w:r>
      <w:del w:id="173" w:author="AnneMarieW" w:date="2017-03-14T10:14:00Z">
        <w:r>
          <w:rPr>
            <w:rFonts w:eastAsia="Microsoft YaHei"/>
          </w:rPr>
          <w:delText>out of</w:delText>
        </w:r>
      </w:del>
      <w:ins w:id="174" w:author="AnneMarieW" w:date="2017-03-14T10:14:00Z">
        <w:r>
          <w:rPr>
            <w:rFonts w:eastAsia="Microsoft YaHei"/>
          </w:rPr>
          <w:t>from</w:t>
        </w:r>
      </w:ins>
      <w:r>
        <w:rPr>
          <w:rFonts w:eastAsia="Microsoft YaHei"/>
        </w:rPr>
        <w:t xml:space="preserve"> a </w:t>
      </w:r>
      <w:proofErr w:type="spellStart"/>
      <w:r>
        <w:rPr>
          <w:rFonts w:eastAsia="Microsoft YaHei"/>
        </w:rPr>
        <w:t>struct</w:t>
      </w:r>
      <w:proofErr w:type="spellEnd"/>
      <w:r>
        <w:rPr>
          <w:rFonts w:eastAsia="Microsoft YaHei"/>
        </w:rPr>
        <w:t xml:space="preserve">, we can use dot notation. If we wanted just this user’s email address, </w:t>
      </w:r>
      <w:commentRangeStart w:id="175"/>
      <w:r>
        <w:rPr>
          <w:rFonts w:eastAsia="Microsoft YaHei"/>
        </w:rPr>
        <w:t xml:space="preserve">we can </w:t>
      </w:r>
      <w:del w:id="176" w:author="Carol Nichols" w:date="2017-04-25T11:34:00Z">
        <w:r>
          <w:rPr>
            <w:rFonts w:eastAsia="Microsoft YaHei"/>
          </w:rPr>
          <w:delText>say</w:delText>
        </w:r>
      </w:del>
      <w:ins w:id="177" w:author="Carol Nichols" w:date="2017-04-25T11:34:00Z">
        <w:r>
          <w:rPr>
            <w:rFonts w:eastAsia="Microsoft YaHei"/>
          </w:rPr>
          <w:t>use</w:t>
        </w:r>
      </w:ins>
      <w:r>
        <w:rPr>
          <w:rFonts w:eastAsia="Microsoft YaHei"/>
        </w:rPr>
        <w:t xml:space="preserve"> </w:t>
      </w:r>
      <w:r>
        <w:rPr>
          <w:rStyle w:val="Literal"/>
        </w:rPr>
        <w:t>user1.email</w:t>
      </w:r>
      <w:commentRangeEnd w:id="175"/>
      <w:r>
        <w:commentReference w:id="175"/>
      </w:r>
      <w:r>
        <w:rPr>
          <w:rStyle w:val="Literal"/>
        </w:rPr>
        <w:commentReference w:id="178"/>
      </w:r>
      <w:ins w:id="179" w:author="Carol Nichols" w:date="2017-04-25T11:34:00Z">
        <w:r>
          <w:t xml:space="preserve"> wherever we want to use this value</w:t>
        </w:r>
      </w:ins>
      <w:r>
        <w:rPr>
          <w:rFonts w:eastAsia="Microsoft YaHei"/>
          <w:rPrChange w:id="180" w:author="Carol Nichols" w:date="2017-04-25T12:57:00Z">
            <w:rPr/>
          </w:rPrChange>
        </w:rPr>
        <w:t>.</w:t>
      </w:r>
      <w:ins w:id="181" w:author="Carol Nichols" w:date="2017-05-09T13:12:00Z">
        <w:r>
          <w:rPr>
            <w:rFonts w:eastAsia="Microsoft YaHei"/>
          </w:rPr>
          <w:t xml:space="preserve"> </w:t>
        </w:r>
      </w:ins>
      <w:ins w:id="182" w:author="Liz Chadwick" w:date="2017-09-15T13:10:00Z">
        <w:r w:rsidR="003B4CAB">
          <w:rPr>
            <w:rFonts w:eastAsia="Microsoft YaHei"/>
          </w:rPr>
          <w:t xml:space="preserve">If the </w:t>
        </w:r>
        <w:proofErr w:type="spellStart"/>
        <w:r w:rsidR="003B4CAB">
          <w:rPr>
            <w:rFonts w:eastAsia="Microsoft YaHei"/>
          </w:rPr>
          <w:t>struct</w:t>
        </w:r>
        <w:proofErr w:type="spellEnd"/>
        <w:r w:rsidR="003B4CAB">
          <w:rPr>
            <w:rFonts w:eastAsia="Microsoft YaHei"/>
          </w:rPr>
          <w:t xml:space="preserve"> is mutable, we can </w:t>
        </w:r>
      </w:ins>
      <w:ins w:id="183" w:author="Carol Nichols" w:date="2017-05-09T13:12:00Z">
        <w:del w:id="184" w:author="Liz Chadwick" w:date="2017-09-15T13:10:00Z">
          <w:r w:rsidDel="003B4CAB">
            <w:rPr>
              <w:rFonts w:eastAsia="Microsoft YaHei"/>
            </w:rPr>
            <w:delText xml:space="preserve">To </w:delText>
          </w:r>
        </w:del>
        <w:r>
          <w:rPr>
            <w:rFonts w:eastAsia="Microsoft YaHei"/>
          </w:rPr>
          <w:t xml:space="preserve">change a value </w:t>
        </w:r>
        <w:del w:id="185" w:author="Liz Chadwick" w:date="2017-09-15T13:11:00Z">
          <w:r w:rsidDel="003B4CAB">
            <w:rPr>
              <w:rFonts w:eastAsia="Microsoft YaHei"/>
            </w:rPr>
            <w:delText xml:space="preserve">in a struct, if the instance is mutable, </w:delText>
          </w:r>
        </w:del>
      </w:ins>
      <w:ins w:id="186" w:author="Carol Nichols" w:date="2017-05-09T13:13:00Z">
        <w:del w:id="187" w:author="Liz Chadwick" w:date="2017-09-15T13:11:00Z">
          <w:r w:rsidDel="003B4CAB">
            <w:rPr>
              <w:rFonts w:eastAsia="Microsoft YaHei"/>
            </w:rPr>
            <w:delText xml:space="preserve">we can use </w:delText>
          </w:r>
        </w:del>
      </w:ins>
      <w:ins w:id="188" w:author="Liz Chadwick" w:date="2017-09-15T13:11:00Z">
        <w:r w:rsidR="003B4CAB">
          <w:rPr>
            <w:rFonts w:eastAsia="Microsoft YaHei"/>
          </w:rPr>
          <w:t xml:space="preserve">using </w:t>
        </w:r>
      </w:ins>
      <w:ins w:id="189" w:author="Carol Nichols" w:date="2017-05-09T13:13:00Z">
        <w:r>
          <w:rPr>
            <w:rFonts w:eastAsia="Microsoft YaHei"/>
          </w:rPr>
          <w:t>the dot notation and assign</w:t>
        </w:r>
      </w:ins>
      <w:ins w:id="190" w:author="Liz Chadwick" w:date="2017-09-15T13:11:00Z">
        <w:r w:rsidR="003B4CAB">
          <w:rPr>
            <w:rFonts w:eastAsia="Microsoft YaHei"/>
          </w:rPr>
          <w:t>ing</w:t>
        </w:r>
      </w:ins>
      <w:ins w:id="191" w:author="Carol Nichols" w:date="2017-05-09T13:13:00Z">
        <w:r>
          <w:rPr>
            <w:rFonts w:eastAsia="Microsoft YaHei"/>
          </w:rPr>
          <w:t xml:space="preserve"> into a particular fiel</w:t>
        </w:r>
      </w:ins>
      <w:ins w:id="192" w:author="Carol Nichols" w:date="2017-07-09T17:38:00Z">
        <w:r>
          <w:rPr>
            <w:rFonts w:eastAsia="Microsoft YaHei"/>
          </w:rPr>
          <w:t>d.</w:t>
        </w:r>
      </w:ins>
      <w:ins w:id="193" w:author="Carol Nichols" w:date="2017-07-09T16:41:00Z">
        <w:r>
          <w:rPr>
            <w:rFonts w:eastAsia="Microsoft YaHei"/>
          </w:rPr>
          <w:t xml:space="preserve"> Listing 5-3 shows </w:t>
        </w:r>
      </w:ins>
      <w:ins w:id="194" w:author="Carol Nichols" w:date="2017-07-09T16:42:00Z">
        <w:r>
          <w:rPr>
            <w:rFonts w:eastAsia="Microsoft YaHei"/>
          </w:rPr>
          <w:t xml:space="preserve">how to change the value in the </w:t>
        </w:r>
        <w:r>
          <w:rPr>
            <w:rStyle w:val="Literal"/>
            <w:rFonts w:eastAsia="Microsoft YaHei"/>
          </w:rPr>
          <w:t>email</w:t>
        </w:r>
        <w:r>
          <w:rPr>
            <w:rFonts w:eastAsia="Microsoft YaHei"/>
          </w:rPr>
          <w:t xml:space="preserve"> field of a mutable </w:t>
        </w:r>
        <w:r>
          <w:rPr>
            <w:rStyle w:val="Literal"/>
            <w:rFonts w:eastAsia="Microsoft YaHei"/>
          </w:rPr>
          <w:t>User</w:t>
        </w:r>
        <w:r>
          <w:rPr>
            <w:rFonts w:eastAsia="Microsoft YaHei"/>
          </w:rPr>
          <w:t xml:space="preserve"> instance:</w:t>
        </w:r>
      </w:ins>
    </w:p>
    <w:p w14:paraId="347AB98E" w14:textId="77777777" w:rsidR="00067256" w:rsidRDefault="009F4E69">
      <w:pPr>
        <w:pStyle w:val="CodeA"/>
      </w:pPr>
      <w:ins w:id="195" w:author="Carol Nichols" w:date="2017-07-09T16:43:00Z">
        <w:r>
          <w:t xml:space="preserve">let </w:t>
        </w:r>
        <w:proofErr w:type="spellStart"/>
        <w:r>
          <w:t>mut</w:t>
        </w:r>
        <w:proofErr w:type="spellEnd"/>
        <w:r>
          <w:t xml:space="preserve"> user1 = User {</w:t>
        </w:r>
      </w:ins>
    </w:p>
    <w:p w14:paraId="632D4663" w14:textId="77777777" w:rsidR="00067256" w:rsidRDefault="009F4E69">
      <w:pPr>
        <w:pStyle w:val="CodeB"/>
      </w:pPr>
      <w:ins w:id="196" w:author="Carol Nichols" w:date="2017-07-09T16:43:00Z">
        <w:r>
          <w:t xml:space="preserve">    email: String::from("someone@example.com"),</w:t>
        </w:r>
      </w:ins>
    </w:p>
    <w:p w14:paraId="5AF240F2" w14:textId="77777777" w:rsidR="00067256" w:rsidRDefault="009F4E69">
      <w:pPr>
        <w:pStyle w:val="CodeB"/>
      </w:pPr>
      <w:ins w:id="197" w:author="Carol Nichols" w:date="2017-07-09T16:43:00Z">
        <w:r>
          <w:lastRenderedPageBreak/>
          <w:t xml:space="preserve">    username: String::from("someusername123</w:t>
        </w:r>
      </w:ins>
      <w:ins w:id="198" w:author="Carol Nichols" w:date="2017-07-09T16:44:00Z">
        <w:r>
          <w:t>"),</w:t>
        </w:r>
      </w:ins>
    </w:p>
    <w:p w14:paraId="1AB25CDB" w14:textId="77777777" w:rsidR="00067256" w:rsidRDefault="009F4E69">
      <w:pPr>
        <w:pStyle w:val="CodeB"/>
      </w:pPr>
      <w:ins w:id="199" w:author="Carol Nichols" w:date="2017-07-09T16:44:00Z">
        <w:r>
          <w:t xml:space="preserve">    active: true,</w:t>
        </w:r>
      </w:ins>
    </w:p>
    <w:p w14:paraId="47A10856" w14:textId="77777777" w:rsidR="00067256" w:rsidRDefault="009F4E69">
      <w:pPr>
        <w:pStyle w:val="CodeB"/>
      </w:pPr>
      <w:ins w:id="200" w:author="Carol Nichols" w:date="2017-07-09T16:44:00Z">
        <w:r>
          <w:t xml:space="preserve">    </w:t>
        </w:r>
        <w:proofErr w:type="spellStart"/>
        <w:r>
          <w:t>sign_in_count</w:t>
        </w:r>
        <w:proofErr w:type="spellEnd"/>
        <w:r>
          <w:t>: 1,</w:t>
        </w:r>
      </w:ins>
    </w:p>
    <w:p w14:paraId="07C9AFBA" w14:textId="77777777" w:rsidR="00067256" w:rsidRDefault="009F4E69">
      <w:pPr>
        <w:pStyle w:val="CodeB"/>
      </w:pPr>
      <w:ins w:id="201" w:author="Carol Nichols" w:date="2017-07-09T16:44:00Z">
        <w:r>
          <w:t>};</w:t>
        </w:r>
      </w:ins>
    </w:p>
    <w:p w14:paraId="5F6715EF" w14:textId="77777777" w:rsidR="00067256" w:rsidRDefault="00067256">
      <w:pPr>
        <w:pStyle w:val="CodeB"/>
      </w:pPr>
    </w:p>
    <w:p w14:paraId="10C167D7" w14:textId="77777777" w:rsidR="00067256" w:rsidRDefault="009F4E69">
      <w:pPr>
        <w:pStyle w:val="CodeC"/>
      </w:pPr>
      <w:ins w:id="202" w:author="Carol Nichols" w:date="2017-07-09T16:44:00Z">
        <w:r>
          <w:t>user1.email = String::from(</w:t>
        </w:r>
      </w:ins>
      <w:ins w:id="203" w:author="Carol Nichols" w:date="2017-07-09T16:45:00Z">
        <w:r>
          <w:t>"anotheremail@example.com");</w:t>
        </w:r>
      </w:ins>
    </w:p>
    <w:p w14:paraId="66B959CD" w14:textId="77777777" w:rsidR="00067256" w:rsidRDefault="009F4E69">
      <w:pPr>
        <w:pStyle w:val="Caption"/>
      </w:pPr>
      <w:ins w:id="204" w:author="Carol Nichols" w:date="2017-07-09T16:45:00Z">
        <w:r>
          <w:t xml:space="preserve">Listing 5-3: Changing the value in the </w:t>
        </w:r>
        <w:r>
          <w:rPr>
            <w:rStyle w:val="Literal"/>
          </w:rPr>
          <w:t>email</w:t>
        </w:r>
        <w:r>
          <w:t xml:space="preserve"> field of a </w:t>
        </w:r>
        <w:r>
          <w:rPr>
            <w:rStyle w:val="Literal"/>
          </w:rPr>
          <w:t>User</w:t>
        </w:r>
        <w:r>
          <w:t xml:space="preserve"> instance</w:t>
        </w:r>
      </w:ins>
    </w:p>
    <w:p w14:paraId="6FB6FE3D" w14:textId="530E6FD5" w:rsidR="00067256" w:rsidDel="00207E5F" w:rsidRDefault="00067256">
      <w:pPr>
        <w:pStyle w:val="Body"/>
        <w:rPr>
          <w:del w:id="205" w:author="Carol Nichols" w:date="2017-08-10T19:34:00Z"/>
        </w:rPr>
      </w:pPr>
    </w:p>
    <w:p w14:paraId="53123743" w14:textId="77777777" w:rsidR="003B4CAB" w:rsidRDefault="00207E5F">
      <w:pPr>
        <w:pStyle w:val="Body"/>
        <w:rPr>
          <w:ins w:id="206" w:author="Liz Chadwick" w:date="2017-09-15T13:14:00Z"/>
        </w:rPr>
        <w:pPrChange w:id="207" w:author="Carol Nichols" w:date="2017-08-10T19:36:00Z">
          <w:pPr>
            <w:pStyle w:val="HeadB"/>
          </w:pPr>
        </w:pPrChange>
      </w:pPr>
      <w:ins w:id="208" w:author="Carol Nichols" w:date="2017-08-10T19:35:00Z">
        <w:del w:id="209" w:author="Liz Chadwick" w:date="2017-09-15T13:12:00Z">
          <w:r w:rsidDel="003B4CAB">
            <w:delText xml:space="preserve">Like </w:delText>
          </w:r>
        </w:del>
      </w:ins>
      <w:ins w:id="210" w:author="Liz Chadwick" w:date="2017-09-15T13:12:00Z">
        <w:r w:rsidR="003B4CAB">
          <w:t xml:space="preserve">As with </w:t>
        </w:r>
      </w:ins>
      <w:ins w:id="211" w:author="Carol Nichols" w:date="2017-08-10T19:35:00Z">
        <w:r>
          <w:t xml:space="preserve">any expression, </w:t>
        </w:r>
        <w:del w:id="212" w:author="Liz Chadwick" w:date="2017-09-15T13:13:00Z">
          <w:r w:rsidDel="003B4CAB">
            <w:delText xml:space="preserve">we can implicitly return a new instance of a struct from a function by </w:delText>
          </w:r>
        </w:del>
      </w:ins>
      <w:ins w:id="213" w:author="Liz Chadwick" w:date="2017-09-15T13:13:00Z">
        <w:r w:rsidR="003B4CAB">
          <w:t xml:space="preserve">we can </w:t>
        </w:r>
      </w:ins>
      <w:ins w:id="214" w:author="Carol Nichols" w:date="2017-08-10T19:35:00Z">
        <w:r>
          <w:t>construct</w:t>
        </w:r>
        <w:del w:id="215" w:author="Liz Chadwick" w:date="2017-09-15T13:13:00Z">
          <w:r w:rsidDel="003B4CAB">
            <w:delText>ing</w:delText>
          </w:r>
        </w:del>
        <w:r>
          <w:t xml:space="preserve"> </w:t>
        </w:r>
        <w:del w:id="216" w:author="Liz Chadwick" w:date="2017-09-15T13:13:00Z">
          <w:r w:rsidDel="003B4CAB">
            <w:delText xml:space="preserve">the </w:delText>
          </w:r>
        </w:del>
      </w:ins>
      <w:ins w:id="217" w:author="Liz Chadwick" w:date="2017-09-15T13:13:00Z">
        <w:r w:rsidR="003B4CAB">
          <w:t xml:space="preserve">a </w:t>
        </w:r>
      </w:ins>
      <w:ins w:id="218" w:author="Carol Nichols" w:date="2017-08-10T19:35:00Z">
        <w:r>
          <w:t xml:space="preserve">new instance </w:t>
        </w:r>
      </w:ins>
      <w:ins w:id="219" w:author="Liz Chadwick" w:date="2017-09-15T13:13:00Z">
        <w:r w:rsidR="003B4CAB">
          <w:t xml:space="preserve">of the </w:t>
        </w:r>
        <w:proofErr w:type="spellStart"/>
        <w:r w:rsidR="003B4CAB">
          <w:t>struct</w:t>
        </w:r>
        <w:proofErr w:type="spellEnd"/>
        <w:r w:rsidR="003B4CAB">
          <w:t xml:space="preserve"> </w:t>
        </w:r>
      </w:ins>
      <w:ins w:id="220" w:author="Carol Nichols" w:date="2017-08-10T19:35:00Z">
        <w:r>
          <w:t>as the last expression in the function body</w:t>
        </w:r>
      </w:ins>
      <w:ins w:id="221" w:author="Liz Chadwick" w:date="2017-09-15T13:13:00Z">
        <w:r w:rsidR="003B4CAB">
          <w:t xml:space="preserve"> to implicitly return that new instance</w:t>
        </w:r>
      </w:ins>
      <w:ins w:id="222" w:author="Carol Nichols" w:date="2017-08-10T19:35:00Z">
        <w:r>
          <w:t xml:space="preserve">. </w:t>
        </w:r>
      </w:ins>
    </w:p>
    <w:p w14:paraId="21A07133" w14:textId="7CDEF534" w:rsidR="00207E5F" w:rsidRPr="003B4CAB" w:rsidRDefault="00207E5F">
      <w:pPr>
        <w:pStyle w:val="Body"/>
        <w:rPr>
          <w:ins w:id="223" w:author="Carol Nichols" w:date="2017-08-10T19:35:00Z"/>
        </w:rPr>
        <w:pPrChange w:id="224" w:author="Carol Nichols" w:date="2017-08-10T19:36:00Z">
          <w:pPr>
            <w:pStyle w:val="HeadB"/>
          </w:pPr>
        </w:pPrChange>
      </w:pPr>
      <w:ins w:id="225" w:author="Carol Nichols" w:date="2017-08-10T19:35:00Z">
        <w:r>
          <w:t xml:space="preserve">Listing 5-4 shows a </w:t>
        </w:r>
        <w:proofErr w:type="spellStart"/>
        <w:r w:rsidRPr="00207E5F">
          <w:rPr>
            <w:rStyle w:val="Literal"/>
            <w:rPrChange w:id="226" w:author="Carol Nichols" w:date="2017-08-10T19:36:00Z">
              <w:rPr/>
            </w:rPrChange>
          </w:rPr>
          <w:t>build_user</w:t>
        </w:r>
        <w:proofErr w:type="spellEnd"/>
        <w:r>
          <w:t xml:space="preserve"> function that returns a </w:t>
        </w:r>
        <w:r w:rsidRPr="00207E5F">
          <w:rPr>
            <w:rStyle w:val="Literal"/>
            <w:rPrChange w:id="227" w:author="Carol Nichols" w:date="2017-08-10T19:36:00Z">
              <w:rPr/>
            </w:rPrChange>
          </w:rPr>
          <w:t>User</w:t>
        </w:r>
        <w:r>
          <w:t xml:space="preserve"> instance with the given </w:t>
        </w:r>
        <w:r w:rsidRPr="003B4CAB">
          <w:t>email</w:t>
        </w:r>
        <w:r>
          <w:t xml:space="preserve"> and </w:t>
        </w:r>
        <w:r w:rsidRPr="003B4CAB">
          <w:t>username</w:t>
        </w:r>
        <w:r>
          <w:t xml:space="preserve">. The </w:t>
        </w:r>
      </w:ins>
      <w:ins w:id="228" w:author="Carol Nichols" w:date="2017-08-10T19:37:00Z">
        <w:r w:rsidRPr="00207E5F">
          <w:rPr>
            <w:rStyle w:val="Literal"/>
            <w:rPrChange w:id="229" w:author="Carol Nichols" w:date="2017-08-10T19:37:00Z">
              <w:rPr/>
            </w:rPrChange>
          </w:rPr>
          <w:t>active</w:t>
        </w:r>
        <w:r>
          <w:t xml:space="preserve"> field gets the value of </w:t>
        </w:r>
        <w:r w:rsidRPr="00207E5F">
          <w:rPr>
            <w:rStyle w:val="Literal"/>
            <w:rPrChange w:id="230" w:author="Carol Nichols" w:date="2017-08-10T19:37:00Z">
              <w:rPr/>
            </w:rPrChange>
          </w:rPr>
          <w:t>true</w:t>
        </w:r>
        <w:r>
          <w:t xml:space="preserve">, and the </w:t>
        </w:r>
      </w:ins>
      <w:proofErr w:type="spellStart"/>
      <w:ins w:id="231" w:author="Carol Nichols" w:date="2017-08-10T19:35:00Z">
        <w:r w:rsidRPr="00207E5F">
          <w:rPr>
            <w:rStyle w:val="Literal"/>
            <w:rPrChange w:id="232" w:author="Carol Nichols" w:date="2017-08-10T19:37:00Z">
              <w:rPr/>
            </w:rPrChange>
          </w:rPr>
          <w:t>sign_in_count</w:t>
        </w:r>
        <w:proofErr w:type="spellEnd"/>
        <w:r>
          <w:t xml:space="preserve"> gets a value of </w:t>
        </w:r>
        <w:r w:rsidRPr="00207E5F">
          <w:rPr>
            <w:rStyle w:val="Literal"/>
            <w:rPrChange w:id="233" w:author="Carol Nichols" w:date="2017-08-10T19:37:00Z">
              <w:rPr/>
            </w:rPrChange>
          </w:rPr>
          <w:t>1</w:t>
        </w:r>
        <w:r>
          <w:t>.</w:t>
        </w:r>
      </w:ins>
    </w:p>
    <w:p w14:paraId="5A445229" w14:textId="4421838C" w:rsidR="00067256" w:rsidDel="00207E5F" w:rsidRDefault="00067256">
      <w:pPr>
        <w:pStyle w:val="Body"/>
        <w:rPr>
          <w:del w:id="234" w:author="Carol Nichols" w:date="2017-08-10T19:35:00Z"/>
        </w:rPr>
      </w:pPr>
    </w:p>
    <w:p w14:paraId="0A10CD3C" w14:textId="77777777" w:rsidR="00067256" w:rsidRDefault="009F4E69">
      <w:pPr>
        <w:pStyle w:val="CodeA"/>
      </w:pPr>
      <w:proofErr w:type="spellStart"/>
      <w:ins w:id="235" w:author="Carol Nichols" w:date="2017-05-16T10:45:00Z">
        <w:r>
          <w:rPr>
            <w:rFonts w:eastAsia="Microsoft YaHei"/>
          </w:rPr>
          <w:t>fn</w:t>
        </w:r>
        <w:proofErr w:type="spellEnd"/>
        <w:r>
          <w:rPr>
            <w:rFonts w:eastAsia="Microsoft YaHei"/>
          </w:rPr>
          <w:t xml:space="preserve"> </w:t>
        </w:r>
        <w:proofErr w:type="spellStart"/>
        <w:r>
          <w:rPr>
            <w:rFonts w:eastAsia="Microsoft YaHei"/>
          </w:rPr>
          <w:t>build_user</w:t>
        </w:r>
        <w:proofErr w:type="spellEnd"/>
        <w:r>
          <w:rPr>
            <w:rFonts w:eastAsia="Microsoft YaHei"/>
          </w:rPr>
          <w:t xml:space="preserve">(email: String, username: String) </w:t>
        </w:r>
        <w:r>
          <w:rPr>
            <w:rFonts w:ascii="Times New Roman" w:eastAsia="Microsoft YaHei" w:hAnsi="Times New Roman"/>
            <w:sz w:val="24"/>
          </w:rPr>
          <w:t>-&gt;</w:t>
        </w:r>
        <w:r>
          <w:rPr>
            <w:rFonts w:eastAsia="Microsoft YaHei"/>
          </w:rPr>
          <w:t xml:space="preserve"> User {</w:t>
        </w:r>
      </w:ins>
    </w:p>
    <w:p w14:paraId="419E1E36" w14:textId="77777777" w:rsidR="00067256" w:rsidRDefault="009F4E69">
      <w:pPr>
        <w:pStyle w:val="CodeB"/>
      </w:pPr>
      <w:ins w:id="236" w:author="Carol Nichols" w:date="2017-05-16T10:45:00Z">
        <w:r>
          <w:t xml:space="preserve">    User {</w:t>
        </w:r>
      </w:ins>
    </w:p>
    <w:p w14:paraId="69F9C5EC" w14:textId="77777777" w:rsidR="00067256" w:rsidRDefault="009F4E69">
      <w:pPr>
        <w:pStyle w:val="CodeB"/>
      </w:pPr>
      <w:ins w:id="237" w:author="Carol Nichols" w:date="2017-05-16T10:45:00Z">
        <w:r>
          <w:t xml:space="preserve">        email: email,</w:t>
        </w:r>
      </w:ins>
    </w:p>
    <w:p w14:paraId="2E2AD370" w14:textId="77777777" w:rsidR="00067256" w:rsidRDefault="009F4E69">
      <w:pPr>
        <w:pStyle w:val="CodeB"/>
      </w:pPr>
      <w:ins w:id="238" w:author="Carol Nichols" w:date="2017-05-16T10:45:00Z">
        <w:r>
          <w:t xml:space="preserve">        username: username,</w:t>
        </w:r>
      </w:ins>
    </w:p>
    <w:p w14:paraId="3BFE4E53" w14:textId="77777777" w:rsidR="00067256" w:rsidRDefault="009F4E69">
      <w:pPr>
        <w:pStyle w:val="CodeB"/>
      </w:pPr>
      <w:ins w:id="239" w:author="Carol Nichols" w:date="2017-05-16T10:45:00Z">
        <w:r>
          <w:t xml:space="preserve">        active: true,</w:t>
        </w:r>
      </w:ins>
    </w:p>
    <w:p w14:paraId="260F8971" w14:textId="77777777" w:rsidR="00067256" w:rsidRDefault="009F4E69">
      <w:pPr>
        <w:pStyle w:val="CodeB"/>
      </w:pPr>
      <w:ins w:id="240" w:author="Carol Nichols" w:date="2017-05-16T10:45:00Z">
        <w:r>
          <w:t xml:space="preserve">        </w:t>
        </w:r>
        <w:proofErr w:type="spellStart"/>
        <w:r>
          <w:t>sign_in_count</w:t>
        </w:r>
        <w:proofErr w:type="spellEnd"/>
        <w:r>
          <w:t>: 1,</w:t>
        </w:r>
      </w:ins>
    </w:p>
    <w:p w14:paraId="3D186BDF" w14:textId="77777777" w:rsidR="00067256" w:rsidRDefault="009F4E69">
      <w:pPr>
        <w:pStyle w:val="CodeB"/>
      </w:pPr>
      <w:ins w:id="241" w:author="Carol Nichols" w:date="2017-05-16T10:45:00Z">
        <w:r>
          <w:t xml:space="preserve">    }</w:t>
        </w:r>
      </w:ins>
    </w:p>
    <w:p w14:paraId="6CEF3036" w14:textId="77777777" w:rsidR="00067256" w:rsidRDefault="009F4E69">
      <w:pPr>
        <w:pStyle w:val="CodeC"/>
      </w:pPr>
      <w:ins w:id="242" w:author="Carol Nichols" w:date="2017-05-16T10:45:00Z">
        <w:r>
          <w:t>}</w:t>
        </w:r>
      </w:ins>
    </w:p>
    <w:p w14:paraId="2F197E88" w14:textId="77777777" w:rsidR="00067256" w:rsidRDefault="009F4E69">
      <w:pPr>
        <w:pStyle w:val="Caption"/>
        <w:rPr>
          <w:ins w:id="243" w:author="Carol Nichols" w:date="2017-08-10T19:37:00Z"/>
        </w:rPr>
      </w:pPr>
      <w:ins w:id="244" w:author="Carol Nichols" w:date="2017-05-16T10:45:00Z">
        <w:r>
          <w:t xml:space="preserve">Listing 5-4: A </w:t>
        </w:r>
        <w:proofErr w:type="spellStart"/>
        <w:r>
          <w:rPr>
            <w:rStyle w:val="Literal"/>
          </w:rPr>
          <w:t>build_user</w:t>
        </w:r>
        <w:proofErr w:type="spellEnd"/>
        <w:r>
          <w:t xml:space="preserve"> function that takes an email and username and returns a </w:t>
        </w:r>
        <w:r>
          <w:rPr>
            <w:rStyle w:val="Literal"/>
          </w:rPr>
          <w:t>User</w:t>
        </w:r>
        <w:r>
          <w:t xml:space="preserve"> instance</w:t>
        </w:r>
      </w:ins>
    </w:p>
    <w:p w14:paraId="1756BB5C" w14:textId="10CF79A8" w:rsidR="00207E5F" w:rsidRPr="003B4CAB" w:rsidRDefault="00613921">
      <w:pPr>
        <w:pStyle w:val="Body"/>
        <w:pPrChange w:id="245" w:author="Carol Nichols" w:date="2017-08-10T19:38:00Z">
          <w:pPr>
            <w:pStyle w:val="Caption"/>
          </w:pPr>
        </w:pPrChange>
      </w:pPr>
      <w:ins w:id="246" w:author="Carol Nichols" w:date="2017-08-10T19:37:00Z">
        <w:del w:id="247" w:author="Liz Chadwick" w:date="2017-09-15T13:15:00Z">
          <w:r w:rsidDel="003B4CAB">
            <w:delText>Repeat</w:delText>
          </w:r>
        </w:del>
        <w:del w:id="248" w:author="Liz Chadwick" w:date="2017-09-15T13:14:00Z">
          <w:r w:rsidDel="003B4CAB">
            <w:delText>ing</w:delText>
          </w:r>
        </w:del>
        <w:del w:id="249" w:author="Liz Chadwick" w:date="2017-09-15T13:15:00Z">
          <w:r w:rsidDel="003B4CAB">
            <w:delText xml:space="preserve"> the </w:delText>
          </w:r>
          <w:r w:rsidRPr="00613921" w:rsidDel="003B4CAB">
            <w:rPr>
              <w:rStyle w:val="Literal"/>
              <w:rPrChange w:id="250" w:author="Carol Nichols" w:date="2017-08-10T19:38:00Z">
                <w:rPr/>
              </w:rPrChange>
            </w:rPr>
            <w:delText>email</w:delText>
          </w:r>
          <w:r w:rsidDel="003B4CAB">
            <w:delText xml:space="preserve"> field name and </w:delText>
          </w:r>
        </w:del>
        <w:del w:id="251" w:author="Liz Chadwick" w:date="2017-09-15T13:14:00Z">
          <w:r w:rsidR="00207E5F" w:rsidRPr="00613921" w:rsidDel="003B4CAB">
            <w:rPr>
              <w:rStyle w:val="Literal"/>
              <w:rPrChange w:id="252" w:author="Carol Nichols" w:date="2017-08-10T19:38:00Z">
                <w:rPr/>
              </w:rPrChange>
            </w:rPr>
            <w:delText>emai</w:delText>
          </w:r>
          <w:r w:rsidRPr="00613921" w:rsidDel="003B4CAB">
            <w:rPr>
              <w:rStyle w:val="Literal"/>
              <w:rPrChange w:id="253" w:author="Carol Nichols" w:date="2017-08-10T19:38:00Z">
                <w:rPr/>
              </w:rPrChange>
            </w:rPr>
            <w:delText>l</w:delText>
          </w:r>
          <w:r w:rsidR="00207E5F" w:rsidDel="003B4CAB">
            <w:delText xml:space="preserve"> </w:delText>
          </w:r>
        </w:del>
        <w:del w:id="254" w:author="Liz Chadwick" w:date="2017-09-15T13:15:00Z">
          <w:r w:rsidR="00207E5F" w:rsidDel="003B4CAB">
            <w:delText>variable</w:delText>
          </w:r>
        </w:del>
      </w:ins>
      <w:ins w:id="255" w:author="Carol Nichols" w:date="2017-08-10T19:38:00Z">
        <w:del w:id="256" w:author="Liz Chadwick" w:date="2017-09-15T13:14:00Z">
          <w:r w:rsidDel="003B4CAB">
            <w:delText xml:space="preserve">, and the same for </w:delText>
          </w:r>
          <w:r w:rsidRPr="00613921" w:rsidDel="003B4CAB">
            <w:rPr>
              <w:rStyle w:val="Literal"/>
              <w:rPrChange w:id="257" w:author="Carol Nichols" w:date="2017-08-10T19:38:00Z">
                <w:rPr/>
              </w:rPrChange>
            </w:rPr>
            <w:delText>username</w:delText>
          </w:r>
          <w:r w:rsidRPr="00613921" w:rsidDel="003B4CAB">
            <w:rPr>
              <w:rPrChange w:id="258" w:author="Carol Nichols" w:date="2017-08-10T19:38:00Z">
                <w:rPr>
                  <w:rStyle w:val="Literal"/>
                </w:rPr>
              </w:rPrChange>
            </w:rPr>
            <w:delText>,</w:delText>
          </w:r>
        </w:del>
      </w:ins>
      <w:ins w:id="259" w:author="Carol Nichols" w:date="2017-08-10T19:37:00Z">
        <w:del w:id="260" w:author="Liz Chadwick" w:date="2017-09-15T13:14:00Z">
          <w:r w:rsidR="00207E5F" w:rsidDel="003B4CAB">
            <w:delText xml:space="preserve"> </w:delText>
          </w:r>
        </w:del>
        <w:del w:id="261" w:author="Liz Chadwick" w:date="2017-09-15T13:15:00Z">
          <w:r w:rsidR="00207E5F" w:rsidDel="003B4CAB">
            <w:delText>is a bit tedious, though.</w:delText>
          </w:r>
        </w:del>
      </w:ins>
      <w:ins w:id="262" w:author="Carol Nichols" w:date="2017-08-10T19:38:00Z">
        <w:del w:id="263" w:author="Liz Chadwick" w:date="2017-09-15T13:15:00Z">
          <w:r w:rsidR="00207E5F" w:rsidDel="003B4CAB">
            <w:delText xml:space="preserve"> </w:delText>
          </w:r>
        </w:del>
      </w:ins>
      <w:ins w:id="264" w:author="Carol Nichols" w:date="2017-08-10T19:37:00Z">
        <w:r w:rsidR="00207E5F">
          <w:t xml:space="preserve">It makes sense to name the function arguments with the same name as the </w:t>
        </w:r>
        <w:proofErr w:type="spellStart"/>
        <w:r w:rsidR="00207E5F">
          <w:t>struct</w:t>
        </w:r>
      </w:ins>
      <w:proofErr w:type="spellEnd"/>
      <w:ins w:id="265" w:author="Carol Nichols" w:date="2017-08-10T19:38:00Z">
        <w:r w:rsidR="00207E5F">
          <w:t xml:space="preserve"> </w:t>
        </w:r>
      </w:ins>
      <w:ins w:id="266" w:author="Carol Nichols" w:date="2017-08-10T19:37:00Z">
        <w:r w:rsidR="00207E5F">
          <w:t>fields, but</w:t>
        </w:r>
      </w:ins>
      <w:ins w:id="267" w:author="Liz Chadwick" w:date="2017-09-15T13:15:00Z">
        <w:r w:rsidR="003B4CAB">
          <w:t xml:space="preserve"> having to Repeat the </w:t>
        </w:r>
        <w:r w:rsidR="003B4CAB" w:rsidRPr="00C02F09">
          <w:rPr>
            <w:rStyle w:val="Literal"/>
          </w:rPr>
          <w:t>email</w:t>
        </w:r>
        <w:r w:rsidR="003B4CAB">
          <w:t xml:space="preserve"> and </w:t>
        </w:r>
        <w:r w:rsidR="003B4CAB" w:rsidRPr="00C02F09">
          <w:rPr>
            <w:rStyle w:val="Literal"/>
          </w:rPr>
          <w:t>username</w:t>
        </w:r>
        <w:r w:rsidR="003B4CAB">
          <w:t xml:space="preserve"> field names and variables is a bit tedious. </w:t>
        </w:r>
      </w:ins>
      <w:ins w:id="268" w:author="Carol Nichols" w:date="2017-08-10T19:37:00Z">
        <w:r w:rsidR="00207E5F">
          <w:t xml:space="preserve"> </w:t>
        </w:r>
      </w:ins>
      <w:ins w:id="269" w:author="Liz Chadwick" w:date="2017-09-15T13:15:00Z">
        <w:r w:rsidR="003B4CAB">
          <w:t>I</w:t>
        </w:r>
      </w:ins>
      <w:ins w:id="270" w:author="Carol Nichols" w:date="2017-08-10T19:37:00Z">
        <w:del w:id="271" w:author="Liz Chadwick" w:date="2017-09-15T13:15:00Z">
          <w:r w:rsidR="00207E5F" w:rsidDel="003B4CAB">
            <w:delText>i</w:delText>
          </w:r>
        </w:del>
        <w:r w:rsidR="00207E5F">
          <w:t xml:space="preserve">f the </w:t>
        </w:r>
        <w:proofErr w:type="spellStart"/>
        <w:r w:rsidR="00207E5F">
          <w:t>struct</w:t>
        </w:r>
        <w:proofErr w:type="spellEnd"/>
        <w:r w:rsidR="00207E5F">
          <w:t xml:space="preserve"> had more fields, repeating each name would get even</w:t>
        </w:r>
      </w:ins>
      <w:ins w:id="272" w:author="Carol Nichols" w:date="2017-08-10T19:38:00Z">
        <w:r w:rsidR="00207E5F">
          <w:t xml:space="preserve"> </w:t>
        </w:r>
      </w:ins>
      <w:ins w:id="273" w:author="Carol Nichols" w:date="2017-08-10T19:37:00Z">
        <w:r w:rsidR="00207E5F">
          <w:t>more annoying. Luckily, there's a convenient shorthand!</w:t>
        </w:r>
      </w:ins>
    </w:p>
    <w:p w14:paraId="4D581969" w14:textId="1EFA0B39" w:rsidR="00207E5F" w:rsidRDefault="00FB1B17" w:rsidP="00207E5F">
      <w:pPr>
        <w:pStyle w:val="HeadB"/>
        <w:rPr>
          <w:ins w:id="274" w:author="Carol Nichols" w:date="2017-08-10T19:34:00Z"/>
        </w:rPr>
      </w:pPr>
      <w:bookmarkStart w:id="275" w:name="_Toc489718916"/>
      <w:ins w:id="276" w:author="Liz Chadwick" w:date="2017-09-15T13:29:00Z">
        <w:r>
          <w:t xml:space="preserve">Using the </w:t>
        </w:r>
      </w:ins>
      <w:ins w:id="277" w:author="Carol Nichols" w:date="2017-08-10T19:34:00Z">
        <w:r w:rsidR="00207E5F">
          <w:t xml:space="preserve">Field </w:t>
        </w:r>
        <w:proofErr w:type="spellStart"/>
        <w:r w:rsidR="00207E5F">
          <w:t>Init</w:t>
        </w:r>
        <w:proofErr w:type="spellEnd"/>
        <w:r w:rsidR="00207E5F">
          <w:t xml:space="preserve"> Shorthand when Variables </w:t>
        </w:r>
        <w:del w:id="278" w:author="Liz Chadwick" w:date="2017-09-15T13:29:00Z">
          <w:r w:rsidR="00207E5F" w:rsidDel="00FB1B17">
            <w:delText xml:space="preserve">Have the Same Name as </w:delText>
          </w:r>
        </w:del>
      </w:ins>
      <w:ins w:id="279" w:author="Liz Chadwick" w:date="2017-09-15T13:29:00Z">
        <w:r>
          <w:t xml:space="preserve">and </w:t>
        </w:r>
      </w:ins>
      <w:ins w:id="280" w:author="Carol Nichols" w:date="2017-08-10T19:34:00Z">
        <w:r w:rsidR="00207E5F">
          <w:t>Fields</w:t>
        </w:r>
      </w:ins>
      <w:bookmarkEnd w:id="275"/>
      <w:ins w:id="281" w:author="Liz Chadwick" w:date="2017-09-15T13:29:00Z">
        <w:r>
          <w:t xml:space="preserve"> Have the Same Name</w:t>
        </w:r>
      </w:ins>
    </w:p>
    <w:p w14:paraId="7DE151DF" w14:textId="035D7A33" w:rsidR="00FE4535" w:rsidDel="003B4CAB" w:rsidRDefault="00FE4535">
      <w:pPr>
        <w:pStyle w:val="BodyFirst"/>
        <w:rPr>
          <w:ins w:id="282" w:author="Carol Nichols" w:date="2017-08-10T19:40:00Z"/>
          <w:del w:id="283" w:author="Liz Chadwick" w:date="2017-09-15T13:25:00Z"/>
          <w:rFonts w:eastAsia="Microsoft YaHei"/>
        </w:rPr>
        <w:pPrChange w:id="284" w:author="Liz Chadwick" w:date="2017-09-15T13:14:00Z">
          <w:pPr>
            <w:pStyle w:val="Body"/>
          </w:pPr>
        </w:pPrChange>
      </w:pPr>
      <w:ins w:id="285" w:author="Carol Nichols" w:date="2017-08-10T19:40:00Z">
        <w:del w:id="286" w:author="Liz Chadwick" w:date="2017-09-15T13:20:00Z">
          <w:r w:rsidRPr="00FE4535" w:rsidDel="003B4CAB">
            <w:rPr>
              <w:rFonts w:eastAsia="Microsoft YaHei"/>
            </w:rPr>
            <w:delText xml:space="preserve">If you have </w:delText>
          </w:r>
        </w:del>
        <w:del w:id="287" w:author="Liz Chadwick" w:date="2017-09-15T13:25:00Z">
          <w:r w:rsidRPr="00FE4535" w:rsidDel="003B4CAB">
            <w:rPr>
              <w:rFonts w:eastAsia="Microsoft YaHei"/>
            </w:rPr>
            <w:delText>variables with the same names as st</w:delText>
          </w:r>
          <w:r w:rsidDel="003B4CAB">
            <w:rPr>
              <w:rFonts w:eastAsia="Microsoft YaHei"/>
            </w:rPr>
            <w:delText xml:space="preserve">ruct fields, you can use </w:delText>
          </w:r>
          <w:r w:rsidRPr="003B4CAB" w:rsidDel="003B4CAB">
            <w:rPr>
              <w:rStyle w:val="EmphasisItalic"/>
              <w:rFonts w:eastAsia="Microsoft YaHei"/>
              <w:rPrChange w:id="288" w:author="Liz Chadwick" w:date="2017-09-15T13:19:00Z">
                <w:rPr>
                  <w:rFonts w:eastAsia="Microsoft YaHei"/>
                </w:rPr>
              </w:rPrChange>
            </w:rPr>
            <w:delText>field init shorthand</w:delText>
          </w:r>
        </w:del>
        <w:del w:id="289" w:author="Liz Chadwick" w:date="2017-09-15T13:19:00Z">
          <w:r w:rsidRPr="00FE4535" w:rsidDel="003B4CAB">
            <w:rPr>
              <w:rFonts w:eastAsia="Microsoft YaHei"/>
            </w:rPr>
            <w:delText xml:space="preserve">. This can </w:delText>
          </w:r>
        </w:del>
        <w:commentRangeStart w:id="290"/>
        <w:del w:id="291" w:author="Liz Chadwick" w:date="2017-09-15T13:25:00Z">
          <w:r w:rsidRPr="00FE4535" w:rsidDel="003B4CAB">
            <w:rPr>
              <w:rFonts w:eastAsia="Microsoft YaHei"/>
            </w:rPr>
            <w:delText xml:space="preserve">make functions that create new instances of </w:delText>
          </w:r>
        </w:del>
      </w:ins>
      <w:commentRangeEnd w:id="290"/>
      <w:del w:id="292" w:author="Liz Chadwick" w:date="2017-09-15T13:25:00Z">
        <w:r w:rsidR="003B4CAB" w:rsidDel="003B4CAB">
          <w:rPr>
            <w:rStyle w:val="CommentReference"/>
          </w:rPr>
          <w:commentReference w:id="290"/>
        </w:r>
      </w:del>
      <w:ins w:id="293" w:author="Carol Nichols" w:date="2017-08-10T19:40:00Z">
        <w:del w:id="294" w:author="Liz Chadwick" w:date="2017-09-15T13:25:00Z">
          <w:r w:rsidRPr="00FE4535" w:rsidDel="003B4CAB">
            <w:rPr>
              <w:rFonts w:eastAsia="Microsoft YaHei"/>
            </w:rPr>
            <w:delText>structs</w:delText>
          </w:r>
          <w:r w:rsidDel="003B4CAB">
            <w:rPr>
              <w:rFonts w:eastAsia="Microsoft YaHei"/>
            </w:rPr>
            <w:delText xml:space="preserve"> </w:delText>
          </w:r>
          <w:r w:rsidRPr="00FE4535" w:rsidDel="003B4CAB">
            <w:rPr>
              <w:rFonts w:eastAsia="Microsoft YaHei"/>
            </w:rPr>
            <w:delText xml:space="preserve">more concise. </w:delText>
          </w:r>
        </w:del>
      </w:ins>
    </w:p>
    <w:p w14:paraId="0017E514" w14:textId="05493ED6" w:rsidR="00067256" w:rsidRPr="00FE4535" w:rsidRDefault="00FE4535">
      <w:pPr>
        <w:pStyle w:val="BodyFirst"/>
        <w:rPr>
          <w:rFonts w:eastAsia="Microsoft YaHei"/>
          <w:rPrChange w:id="295" w:author="Carol Nichols" w:date="2017-08-10T19:40:00Z">
            <w:rPr/>
          </w:rPrChange>
        </w:rPr>
        <w:pPrChange w:id="296" w:author="Liz Chadwick" w:date="2017-09-15T13:25:00Z">
          <w:pPr>
            <w:pStyle w:val="Body"/>
          </w:pPr>
        </w:pPrChange>
      </w:pPr>
      <w:ins w:id="297" w:author="Carol Nichols" w:date="2017-08-10T19:40:00Z">
        <w:del w:id="298" w:author="Liz Chadwick" w:date="2017-09-15T13:23:00Z">
          <w:r w:rsidRPr="00FE4535" w:rsidDel="003B4CAB">
            <w:rPr>
              <w:rFonts w:eastAsia="Microsoft YaHei"/>
            </w:rPr>
            <w:delText>In Li</w:delText>
          </w:r>
          <w:r w:rsidDel="003B4CAB">
            <w:rPr>
              <w:rFonts w:eastAsia="Microsoft YaHei"/>
            </w:rPr>
            <w:delText xml:space="preserve">sting 5-4, the </w:delText>
          </w:r>
        </w:del>
        <w:del w:id="299" w:author="Liz Chadwick" w:date="2017-09-15T13:22:00Z">
          <w:r w:rsidDel="003B4CAB">
            <w:rPr>
              <w:rFonts w:eastAsia="Microsoft YaHei"/>
            </w:rPr>
            <w:delText xml:space="preserve">parameter </w:delText>
          </w:r>
        </w:del>
        <w:del w:id="300" w:author="Liz Chadwick" w:date="2017-09-15T13:23:00Z">
          <w:r w:rsidDel="003B4CAB">
            <w:rPr>
              <w:rFonts w:eastAsia="Microsoft YaHei"/>
            </w:rPr>
            <w:delText xml:space="preserve">names </w:delText>
          </w:r>
          <w:r w:rsidRPr="00FE4535" w:rsidDel="003B4CAB">
            <w:rPr>
              <w:rStyle w:val="Literal"/>
              <w:rFonts w:eastAsia="Microsoft YaHei"/>
              <w:rPrChange w:id="301" w:author="Carol Nichols" w:date="2017-08-10T19:41:00Z">
                <w:rPr>
                  <w:rFonts w:eastAsia="Microsoft YaHei"/>
                </w:rPr>
              </w:rPrChange>
            </w:rPr>
            <w:delText>email</w:delText>
          </w:r>
          <w:r w:rsidDel="003B4CAB">
            <w:rPr>
              <w:rFonts w:eastAsia="Microsoft YaHei"/>
            </w:rPr>
            <w:delText xml:space="preserve"> and </w:delText>
          </w:r>
          <w:r w:rsidRPr="00FE4535" w:rsidDel="003B4CAB">
            <w:rPr>
              <w:rStyle w:val="Literal"/>
              <w:rFonts w:eastAsia="Microsoft YaHei"/>
              <w:rPrChange w:id="302" w:author="Carol Nichols" w:date="2017-08-10T19:41:00Z">
                <w:rPr>
                  <w:rFonts w:eastAsia="Microsoft YaHei"/>
                </w:rPr>
              </w:rPrChange>
            </w:rPr>
            <w:delText>username</w:delText>
          </w:r>
          <w:r w:rsidRPr="00FE4535" w:rsidDel="003B4CAB">
            <w:rPr>
              <w:rFonts w:eastAsia="Microsoft YaHei"/>
            </w:rPr>
            <w:delText xml:space="preserve"> are the same as the</w:delText>
          </w:r>
          <w:r w:rsidDel="003B4CAB">
            <w:rPr>
              <w:rFonts w:eastAsia="Microsoft YaHei"/>
            </w:rPr>
            <w:delText xml:space="preserve"> </w:delText>
          </w:r>
          <w:r w:rsidRPr="00FE4535" w:rsidDel="003B4CAB">
            <w:rPr>
              <w:rStyle w:val="Literal"/>
              <w:rFonts w:eastAsia="Microsoft YaHei"/>
              <w:rPrChange w:id="303" w:author="Carol Nichols" w:date="2017-08-10T19:41:00Z">
                <w:rPr>
                  <w:rFonts w:eastAsia="Microsoft YaHei"/>
                </w:rPr>
              </w:rPrChange>
            </w:rPr>
            <w:delText>User</w:delText>
          </w:r>
          <w:r w:rsidRPr="00FE4535" w:rsidDel="003B4CAB">
            <w:rPr>
              <w:rFonts w:eastAsia="Microsoft YaHei"/>
            </w:rPr>
            <w:delText xml:space="preserve"> struct’s field names </w:delText>
          </w:r>
          <w:r w:rsidRPr="00FE4535" w:rsidDel="003B4CAB">
            <w:rPr>
              <w:rStyle w:val="Literal"/>
              <w:rFonts w:eastAsia="Microsoft YaHei"/>
              <w:rPrChange w:id="304" w:author="Carol Nichols" w:date="2017-08-10T19:41:00Z">
                <w:rPr>
                  <w:rFonts w:eastAsia="Microsoft YaHei"/>
                </w:rPr>
              </w:rPrChange>
            </w:rPr>
            <w:delText>email</w:delText>
          </w:r>
          <w:r w:rsidRPr="00FE4535" w:rsidDel="003B4CAB">
            <w:rPr>
              <w:rFonts w:eastAsia="Microsoft YaHei"/>
            </w:rPr>
            <w:delText xml:space="preserve"> and </w:delText>
          </w:r>
          <w:r w:rsidRPr="00FE4535" w:rsidDel="003B4CAB">
            <w:rPr>
              <w:rStyle w:val="Literal"/>
              <w:rFonts w:eastAsia="Microsoft YaHei"/>
              <w:rPrChange w:id="305" w:author="Carol Nichols" w:date="2017-08-10T19:41:00Z">
                <w:rPr>
                  <w:rFonts w:eastAsia="Microsoft YaHei"/>
                </w:rPr>
              </w:rPrChange>
            </w:rPr>
            <w:delText>username</w:delText>
          </w:r>
          <w:r w:rsidDel="003B4CAB">
            <w:rPr>
              <w:rFonts w:eastAsia="Microsoft YaHei"/>
            </w:rPr>
            <w:delText xml:space="preserve">. </w:delText>
          </w:r>
        </w:del>
        <w:r>
          <w:rPr>
            <w:rFonts w:eastAsia="Microsoft YaHei"/>
          </w:rPr>
          <w:t xml:space="preserve">Because the </w:t>
        </w:r>
      </w:ins>
      <w:ins w:id="306" w:author="Liz Chadwick" w:date="2017-09-15T13:23:00Z">
        <w:r w:rsidR="003B4CAB">
          <w:rPr>
            <w:rFonts w:eastAsia="Microsoft YaHei"/>
          </w:rPr>
          <w:t xml:space="preserve">parameter </w:t>
        </w:r>
      </w:ins>
      <w:ins w:id="307" w:author="Carol Nichols" w:date="2017-08-10T19:40:00Z">
        <w:r>
          <w:rPr>
            <w:rFonts w:eastAsia="Microsoft YaHei"/>
          </w:rPr>
          <w:t xml:space="preserve">names </w:t>
        </w:r>
      </w:ins>
      <w:ins w:id="308" w:author="Liz Chadwick" w:date="2017-09-15T13:23:00Z">
        <w:r w:rsidR="003B4CAB">
          <w:rPr>
            <w:rFonts w:eastAsia="Microsoft YaHei"/>
          </w:rPr>
          <w:t xml:space="preserve">and the </w:t>
        </w:r>
        <w:proofErr w:type="spellStart"/>
        <w:r w:rsidR="003B4CAB">
          <w:rPr>
            <w:rFonts w:eastAsia="Microsoft YaHei"/>
          </w:rPr>
          <w:t>struct</w:t>
        </w:r>
        <w:proofErr w:type="spellEnd"/>
        <w:r w:rsidR="003B4CAB">
          <w:rPr>
            <w:rFonts w:eastAsia="Microsoft YaHei"/>
          </w:rPr>
          <w:t xml:space="preserve"> field names </w:t>
        </w:r>
      </w:ins>
      <w:ins w:id="309" w:author="Carol Nichols" w:date="2017-08-10T19:40:00Z">
        <w:r>
          <w:rPr>
            <w:rFonts w:eastAsia="Microsoft YaHei"/>
          </w:rPr>
          <w:t xml:space="preserve">are </w:t>
        </w:r>
        <w:r w:rsidRPr="00FE4535">
          <w:rPr>
            <w:rFonts w:eastAsia="Microsoft YaHei"/>
          </w:rPr>
          <w:t>exactly the same</w:t>
        </w:r>
      </w:ins>
      <w:ins w:id="310" w:author="Liz Chadwick" w:date="2017-09-15T13:23:00Z">
        <w:r w:rsidR="003B4CAB">
          <w:rPr>
            <w:rFonts w:eastAsia="Microsoft YaHei"/>
          </w:rPr>
          <w:t xml:space="preserve"> in Listing 5-4</w:t>
        </w:r>
      </w:ins>
      <w:ins w:id="311" w:author="Carol Nichols" w:date="2017-08-10T19:40:00Z">
        <w:r w:rsidRPr="00FE4535">
          <w:rPr>
            <w:rFonts w:eastAsia="Microsoft YaHei"/>
          </w:rPr>
          <w:t xml:space="preserve">, </w:t>
        </w:r>
      </w:ins>
      <w:ins w:id="312" w:author="Carol Nichols" w:date="2017-05-16T10:56:00Z">
        <w:r w:rsidR="009F4E69">
          <w:rPr>
            <w:rFonts w:eastAsia="Microsoft YaHei"/>
          </w:rPr>
          <w:t xml:space="preserve">we can </w:t>
        </w:r>
      </w:ins>
      <w:ins w:id="313" w:author="Liz Chadwick" w:date="2017-09-15T13:25:00Z">
        <w:r w:rsidR="003B4CAB">
          <w:rPr>
            <w:rFonts w:eastAsia="Microsoft YaHei"/>
          </w:rPr>
          <w:t xml:space="preserve">use the </w:t>
        </w:r>
        <w:r w:rsidR="003B4CAB" w:rsidRPr="003B4CAB">
          <w:rPr>
            <w:rStyle w:val="EmphasisItalic"/>
            <w:rFonts w:eastAsia="Microsoft YaHei"/>
            <w:rPrChange w:id="314" w:author="Liz Chadwick" w:date="2017-09-15T13:25:00Z">
              <w:rPr>
                <w:rFonts w:eastAsia="Microsoft YaHei"/>
              </w:rPr>
            </w:rPrChange>
          </w:rPr>
          <w:t xml:space="preserve">field </w:t>
        </w:r>
        <w:proofErr w:type="spellStart"/>
        <w:r w:rsidR="003B4CAB" w:rsidRPr="003B4CAB">
          <w:rPr>
            <w:rStyle w:val="EmphasisItalic"/>
            <w:rFonts w:eastAsia="Microsoft YaHei"/>
            <w:rPrChange w:id="315" w:author="Liz Chadwick" w:date="2017-09-15T13:25:00Z">
              <w:rPr>
                <w:rFonts w:eastAsia="Microsoft YaHei"/>
              </w:rPr>
            </w:rPrChange>
          </w:rPr>
          <w:t>init</w:t>
        </w:r>
        <w:proofErr w:type="spellEnd"/>
        <w:r w:rsidR="003B4CAB">
          <w:rPr>
            <w:rStyle w:val="EmphasisItalic"/>
            <w:rFonts w:eastAsia="Microsoft YaHei"/>
          </w:rPr>
          <w:t xml:space="preserve"> shorthand</w:t>
        </w:r>
        <w:r w:rsidR="003B4CAB">
          <w:rPr>
            <w:rFonts w:eastAsia="Microsoft YaHei"/>
          </w:rPr>
          <w:t xml:space="preserve"> syntax to </w:t>
        </w:r>
      </w:ins>
      <w:ins w:id="316" w:author="Liz Chadwick" w:date="2017-09-15T13:23:00Z">
        <w:r w:rsidR="003B4CAB">
          <w:rPr>
            <w:rFonts w:eastAsia="Microsoft YaHei"/>
          </w:rPr>
          <w:t>re</w:t>
        </w:r>
      </w:ins>
      <w:ins w:id="317" w:author="Carol Nichols" w:date="2017-05-16T10:56:00Z">
        <w:r w:rsidR="009F4E69">
          <w:rPr>
            <w:rFonts w:eastAsia="Microsoft YaHei"/>
          </w:rPr>
          <w:t xml:space="preserve">write </w:t>
        </w:r>
        <w:proofErr w:type="spellStart"/>
        <w:r w:rsidR="009F4E69">
          <w:rPr>
            <w:rStyle w:val="Literal"/>
            <w:rFonts w:eastAsia="Microsoft YaHei"/>
          </w:rPr>
          <w:t>build_user</w:t>
        </w:r>
        <w:proofErr w:type="spellEnd"/>
        <w:r w:rsidR="009F4E69">
          <w:rPr>
            <w:rFonts w:eastAsia="Microsoft YaHei"/>
          </w:rPr>
          <w:t xml:space="preserve"> </w:t>
        </w:r>
      </w:ins>
      <w:ins w:id="318" w:author="Liz Chadwick" w:date="2017-09-15T13:25:00Z">
        <w:r w:rsidR="003B4CAB">
          <w:rPr>
            <w:rFonts w:eastAsia="Microsoft YaHei"/>
          </w:rPr>
          <w:t xml:space="preserve">so that it </w:t>
        </w:r>
      </w:ins>
      <w:ins w:id="319" w:author="Liz Chadwick" w:date="2017-09-15T13:24:00Z">
        <w:r w:rsidR="003B4CAB">
          <w:rPr>
            <w:rFonts w:eastAsia="Microsoft YaHei"/>
          </w:rPr>
          <w:t>behave</w:t>
        </w:r>
      </w:ins>
      <w:ins w:id="320" w:author="Liz Chadwick" w:date="2017-09-15T13:25:00Z">
        <w:r w:rsidR="003B4CAB">
          <w:rPr>
            <w:rFonts w:eastAsia="Microsoft YaHei"/>
          </w:rPr>
          <w:t>s</w:t>
        </w:r>
      </w:ins>
      <w:ins w:id="321" w:author="Liz Chadwick" w:date="2017-09-15T13:24:00Z">
        <w:r w:rsidR="003B4CAB">
          <w:rPr>
            <w:rFonts w:eastAsia="Microsoft YaHei"/>
          </w:rPr>
          <w:t xml:space="preserve"> exactly the same but </w:t>
        </w:r>
      </w:ins>
      <w:ins w:id="322" w:author="Carol Nichols" w:date="2017-05-16T10:56:00Z">
        <w:del w:id="323" w:author="Liz Chadwick" w:date="2017-09-15T13:25:00Z">
          <w:r w:rsidR="009F4E69" w:rsidDel="003B4CAB">
            <w:rPr>
              <w:rFonts w:eastAsia="Microsoft YaHei"/>
            </w:rPr>
            <w:delText xml:space="preserve">without </w:delText>
          </w:r>
        </w:del>
      </w:ins>
      <w:ins w:id="324" w:author="Liz Chadwick" w:date="2017-09-15T13:25:00Z">
        <w:r w:rsidR="003B4CAB">
          <w:rPr>
            <w:rFonts w:eastAsia="Microsoft YaHei"/>
          </w:rPr>
          <w:t xml:space="preserve">doesn’t have </w:t>
        </w:r>
      </w:ins>
      <w:ins w:id="325" w:author="Carol Nichols" w:date="2017-05-16T10:56:00Z">
        <w:r w:rsidR="009F4E69">
          <w:rPr>
            <w:rFonts w:eastAsia="Microsoft YaHei"/>
          </w:rPr>
          <w:t xml:space="preserve">the repetition of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r w:rsidR="009F4E69">
          <w:rPr>
            <w:rFonts w:eastAsia="Microsoft YaHei"/>
          </w:rPr>
          <w:t xml:space="preserve"> </w:t>
        </w:r>
      </w:ins>
      <w:ins w:id="326" w:author="Liz Chadwick" w:date="2017-09-15T13:26:00Z">
        <w:r w:rsidR="003B4CAB">
          <w:rPr>
            <w:rFonts w:eastAsia="Microsoft YaHei"/>
          </w:rPr>
          <w:t>in the way</w:t>
        </w:r>
      </w:ins>
      <w:ins w:id="327" w:author="Carol Nichols" w:date="2017-05-16T10:56:00Z">
        <w:del w:id="328" w:author="Liz Chadwick" w:date="2017-09-15T13:26:00Z">
          <w:r w:rsidR="009F4E69" w:rsidDel="003B4CAB">
            <w:rPr>
              <w:rFonts w:eastAsia="Microsoft YaHei"/>
            </w:rPr>
            <w:delText>as</w:delText>
          </w:r>
        </w:del>
        <w:r w:rsidR="009F4E69">
          <w:rPr>
            <w:rFonts w:eastAsia="Microsoft YaHei"/>
          </w:rPr>
          <w:t xml:space="preserve"> shown in Listing 5-5. </w:t>
        </w:r>
        <w:del w:id="329" w:author="Liz Chadwick" w:date="2017-09-15T13:24:00Z">
          <w:r w:rsidR="009F4E69" w:rsidDel="003B4CAB">
            <w:rPr>
              <w:rFonts w:eastAsia="Microsoft YaHei"/>
            </w:rPr>
            <w:delText xml:space="preserve">This version of </w:delText>
          </w:r>
          <w:r w:rsidR="009F4E69" w:rsidDel="003B4CAB">
            <w:rPr>
              <w:rStyle w:val="Literal"/>
              <w:rFonts w:eastAsia="Microsoft YaHei"/>
            </w:rPr>
            <w:delText>build_user</w:delText>
          </w:r>
          <w:r w:rsidR="009F4E69" w:rsidDel="003B4CAB">
            <w:rPr>
              <w:rFonts w:eastAsia="Microsoft YaHei"/>
            </w:rPr>
            <w:delText xml:space="preserve"> behaves the same way as the one in Listing 5-4. </w:delText>
          </w:r>
        </w:del>
        <w:del w:id="330" w:author="Liz Chadwick" w:date="2017-09-15T13:25:00Z">
          <w:r w:rsidR="009F4E69" w:rsidDel="003B4CAB">
            <w:rPr>
              <w:rFonts w:eastAsia="Microsoft YaHei"/>
            </w:rPr>
            <w:delText>The field init syntax can make cases like this shorter to write, especially when structs have many fields.</w:delText>
          </w:r>
        </w:del>
      </w:ins>
    </w:p>
    <w:p w14:paraId="2FBBD030" w14:textId="77777777" w:rsidR="00067256" w:rsidRDefault="009F4E69">
      <w:pPr>
        <w:pStyle w:val="CodeA"/>
      </w:pPr>
      <w:proofErr w:type="spellStart"/>
      <w:ins w:id="331" w:author="Carol Nichols" w:date="2017-05-16T10:56:00Z">
        <w:r>
          <w:rPr>
            <w:rStyle w:val="Literal-Gray"/>
          </w:rPr>
          <w:t>fn</w:t>
        </w:r>
        <w:proofErr w:type="spellEnd"/>
        <w:r>
          <w:rPr>
            <w:rStyle w:val="Literal-Gray"/>
          </w:rPr>
          <w:t xml:space="preserve"> </w:t>
        </w:r>
        <w:proofErr w:type="spellStart"/>
        <w:r>
          <w:rPr>
            <w:rStyle w:val="Literal-Gray"/>
          </w:rPr>
          <w:t>build_user</w:t>
        </w:r>
        <w:proofErr w:type="spellEnd"/>
        <w:r>
          <w:rPr>
            <w:rStyle w:val="Literal-Gray"/>
          </w:rPr>
          <w:t>(email: String, username: String) -&gt; User {</w:t>
        </w:r>
      </w:ins>
    </w:p>
    <w:p w14:paraId="532E8373" w14:textId="77777777" w:rsidR="00067256" w:rsidRDefault="009F4E69">
      <w:pPr>
        <w:pStyle w:val="CodeB"/>
      </w:pPr>
      <w:ins w:id="332" w:author="Carol Nichols" w:date="2017-05-16T10:56:00Z">
        <w:r>
          <w:rPr>
            <w:rStyle w:val="Literal-Gray"/>
          </w:rPr>
          <w:t xml:space="preserve">    User {</w:t>
        </w:r>
      </w:ins>
    </w:p>
    <w:p w14:paraId="3A75BB3A" w14:textId="77777777" w:rsidR="00067256" w:rsidRDefault="009F4E69">
      <w:pPr>
        <w:pStyle w:val="CodeB"/>
      </w:pPr>
      <w:ins w:id="333" w:author="Carol Nichols" w:date="2017-05-16T10:56:00Z">
        <w:r>
          <w:lastRenderedPageBreak/>
          <w:t xml:space="preserve">        email,</w:t>
        </w:r>
      </w:ins>
    </w:p>
    <w:p w14:paraId="519C81DA" w14:textId="77777777" w:rsidR="00067256" w:rsidRDefault="009F4E69">
      <w:pPr>
        <w:pStyle w:val="CodeB"/>
      </w:pPr>
      <w:ins w:id="334" w:author="Carol Nichols" w:date="2017-05-16T10:56:00Z">
        <w:r>
          <w:t xml:space="preserve">        username,</w:t>
        </w:r>
      </w:ins>
    </w:p>
    <w:p w14:paraId="7C2E639B" w14:textId="77777777" w:rsidR="00067256" w:rsidRDefault="009F4E69">
      <w:pPr>
        <w:pStyle w:val="CodeB"/>
      </w:pPr>
      <w:ins w:id="335" w:author="Carol Nichols" w:date="2017-05-16T10:56:00Z">
        <w:r>
          <w:rPr>
            <w:rStyle w:val="Literal-Gray"/>
          </w:rPr>
          <w:t xml:space="preserve">        active: true,</w:t>
        </w:r>
      </w:ins>
    </w:p>
    <w:p w14:paraId="1AB0223A" w14:textId="77777777" w:rsidR="00067256" w:rsidRDefault="009F4E69">
      <w:pPr>
        <w:pStyle w:val="CodeB"/>
      </w:pPr>
      <w:ins w:id="336" w:author="Carol Nichols" w:date="2017-05-16T10:56:00Z">
        <w:r>
          <w:rPr>
            <w:rStyle w:val="Literal-Gray"/>
          </w:rPr>
          <w:t xml:space="preserve">        </w:t>
        </w:r>
        <w:proofErr w:type="spellStart"/>
        <w:r>
          <w:rPr>
            <w:rStyle w:val="Literal-Gray"/>
          </w:rPr>
          <w:t>sign_in_count</w:t>
        </w:r>
        <w:proofErr w:type="spellEnd"/>
        <w:r>
          <w:rPr>
            <w:rStyle w:val="Literal-Gray"/>
          </w:rPr>
          <w:t>: 1,</w:t>
        </w:r>
      </w:ins>
    </w:p>
    <w:p w14:paraId="721DDAB7" w14:textId="77777777" w:rsidR="00067256" w:rsidRDefault="009F4E69">
      <w:pPr>
        <w:pStyle w:val="CodeB"/>
      </w:pPr>
      <w:ins w:id="337" w:author="Carol Nichols" w:date="2017-05-16T10:56:00Z">
        <w:r>
          <w:rPr>
            <w:rStyle w:val="Literal-Gray"/>
          </w:rPr>
          <w:t xml:space="preserve">    }</w:t>
        </w:r>
      </w:ins>
    </w:p>
    <w:p w14:paraId="7E5CA1E7" w14:textId="77777777" w:rsidR="00067256" w:rsidRDefault="009F4E69">
      <w:pPr>
        <w:pStyle w:val="CodeC"/>
      </w:pPr>
      <w:ins w:id="338" w:author="Carol Nichols" w:date="2017-05-16T10:56:00Z">
        <w:r>
          <w:rPr>
            <w:rStyle w:val="Literal-Gray"/>
          </w:rPr>
          <w:t>}</w:t>
        </w:r>
      </w:ins>
    </w:p>
    <w:p w14:paraId="42BC0BD6" w14:textId="495F4568" w:rsidR="00067256" w:rsidRDefault="009F4E69">
      <w:pPr>
        <w:pStyle w:val="Caption"/>
        <w:rPr>
          <w:ins w:id="339" w:author="Carol Nichols" w:date="2017-09-21T14:44:00Z"/>
          <w:rFonts w:eastAsia="Microsoft YaHei"/>
        </w:rPr>
      </w:pPr>
      <w:ins w:id="340" w:author="Carol Nichols" w:date="2017-05-16T10:56:00Z">
        <w:r>
          <w:rPr>
            <w:rFonts w:eastAsia="Microsoft YaHei"/>
          </w:rPr>
          <w:t xml:space="preserve">Listing 5-5: A </w:t>
        </w:r>
        <w:proofErr w:type="spellStart"/>
        <w:r>
          <w:rPr>
            <w:rStyle w:val="Literal"/>
            <w:rFonts w:eastAsia="Microsoft YaHei"/>
          </w:rPr>
          <w:t>build_user</w:t>
        </w:r>
        <w:proofErr w:type="spellEnd"/>
        <w:r>
          <w:rPr>
            <w:rFonts w:eastAsia="Microsoft YaHei"/>
          </w:rPr>
          <w:t xml:space="preserve"> function that uses field </w:t>
        </w:r>
        <w:proofErr w:type="spellStart"/>
        <w:r>
          <w:rPr>
            <w:rFonts w:eastAsia="Microsoft YaHei"/>
          </w:rPr>
          <w:t>init</w:t>
        </w:r>
        <w:proofErr w:type="spellEnd"/>
        <w:r>
          <w:rPr>
            <w:rFonts w:eastAsia="Microsoft YaHei"/>
          </w:rPr>
          <w:t xml:space="preserve"> </w:t>
        </w:r>
      </w:ins>
      <w:ins w:id="341" w:author="Carol Nichols" w:date="2017-09-21T14:44:00Z">
        <w:r w:rsidR="003B36D5">
          <w:rPr>
            <w:rFonts w:eastAsia="Microsoft YaHei"/>
          </w:rPr>
          <w:t>shorthand</w:t>
        </w:r>
      </w:ins>
      <w:ins w:id="342" w:author="Carol Nichols" w:date="2017-05-16T10:56:00Z">
        <w:r>
          <w:rPr>
            <w:rFonts w:eastAsia="Microsoft YaHei"/>
          </w:rPr>
          <w:t xml:space="preserve"> since the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parameters have the same name as </w:t>
        </w:r>
        <w:proofErr w:type="spellStart"/>
        <w:r>
          <w:rPr>
            <w:rFonts w:eastAsia="Microsoft YaHei"/>
          </w:rPr>
          <w:t>struct</w:t>
        </w:r>
        <w:proofErr w:type="spellEnd"/>
        <w:r>
          <w:rPr>
            <w:rFonts w:eastAsia="Microsoft YaHei"/>
          </w:rPr>
          <w:t xml:space="preserve"> </w:t>
        </w:r>
        <w:commentRangeStart w:id="343"/>
        <w:commentRangeStart w:id="344"/>
        <w:r>
          <w:rPr>
            <w:rFonts w:eastAsia="Microsoft YaHei"/>
          </w:rPr>
          <w:t>fields</w:t>
        </w:r>
      </w:ins>
      <w:commentRangeEnd w:id="343"/>
      <w:r w:rsidR="003B4CAB">
        <w:rPr>
          <w:rStyle w:val="CommentReference"/>
          <w:rFonts w:ascii="Times New Roman" w:hAnsi="Times New Roman"/>
          <w:bCs w:val="0"/>
          <w:i w:val="0"/>
        </w:rPr>
        <w:commentReference w:id="343"/>
      </w:r>
      <w:commentRangeEnd w:id="344"/>
      <w:r w:rsidR="003B36D5">
        <w:rPr>
          <w:rStyle w:val="CommentReference"/>
          <w:rFonts w:ascii="Times New Roman" w:hAnsi="Times New Roman"/>
          <w:bCs w:val="0"/>
          <w:i w:val="0"/>
        </w:rPr>
        <w:commentReference w:id="344"/>
      </w:r>
    </w:p>
    <w:p w14:paraId="1EB00BF2" w14:textId="74A5769C" w:rsidR="003B36D5" w:rsidRPr="003B36D5" w:rsidRDefault="003B36D5" w:rsidP="003B36D5">
      <w:pPr>
        <w:pStyle w:val="Body"/>
        <w:rPr>
          <w:rPrChange w:id="345" w:author="Carol Nichols" w:date="2017-09-21T14:44:00Z">
            <w:rPr/>
          </w:rPrChange>
        </w:rPr>
        <w:pPrChange w:id="346" w:author="Carol Nichols" w:date="2017-09-21T14:46:00Z">
          <w:pPr>
            <w:pStyle w:val="Caption"/>
          </w:pPr>
        </w:pPrChange>
      </w:pPr>
      <w:ins w:id="347" w:author="Carol Nichols" w:date="2017-09-21T14:45:00Z">
        <w:r>
          <w:t xml:space="preserve">Here, we’re creating a new instance of the </w:t>
        </w:r>
        <w:r w:rsidRPr="003B36D5">
          <w:rPr>
            <w:rStyle w:val="Literal"/>
            <w:rPrChange w:id="348" w:author="Carol Nichols" w:date="2017-09-21T14:47:00Z">
              <w:rPr/>
            </w:rPrChange>
          </w:rPr>
          <w:t>User</w:t>
        </w:r>
        <w:r>
          <w:t xml:space="preserve"> </w:t>
        </w:r>
        <w:proofErr w:type="spellStart"/>
        <w:r>
          <w:t>struct</w:t>
        </w:r>
        <w:proofErr w:type="spellEnd"/>
        <w:r>
          <w:t xml:space="preserve">, which has a field named </w:t>
        </w:r>
        <w:r w:rsidRPr="003B36D5">
          <w:rPr>
            <w:rStyle w:val="Literal"/>
            <w:rPrChange w:id="349" w:author="Carol Nichols" w:date="2017-09-21T14:47:00Z">
              <w:rPr/>
            </w:rPrChange>
          </w:rPr>
          <w:t>email</w:t>
        </w:r>
        <w:r>
          <w:t xml:space="preserve">. We want to set the </w:t>
        </w:r>
        <w:r w:rsidRPr="003B36D5">
          <w:rPr>
            <w:rStyle w:val="Literal"/>
            <w:rPrChange w:id="350" w:author="Carol Nichols" w:date="2017-09-21T14:47:00Z">
              <w:rPr/>
            </w:rPrChange>
          </w:rPr>
          <w:t>email</w:t>
        </w:r>
        <w:r>
          <w:t xml:space="preserve"> field’s value to the value in the </w:t>
        </w:r>
        <w:r w:rsidRPr="003B36D5">
          <w:rPr>
            <w:rStyle w:val="Literal"/>
            <w:rPrChange w:id="351" w:author="Carol Nichols" w:date="2017-09-21T14:47:00Z">
              <w:rPr/>
            </w:rPrChange>
          </w:rPr>
          <w:t>email</w:t>
        </w:r>
        <w:r>
          <w:t xml:space="preserve"> parameter of the </w:t>
        </w:r>
        <w:proofErr w:type="spellStart"/>
        <w:r w:rsidRPr="003B36D5">
          <w:rPr>
            <w:rStyle w:val="Literal"/>
            <w:rPrChange w:id="352" w:author="Carol Nichols" w:date="2017-09-21T14:47:00Z">
              <w:rPr/>
            </w:rPrChange>
          </w:rPr>
          <w:t>build_user</w:t>
        </w:r>
        <w:proofErr w:type="spellEnd"/>
        <w:r>
          <w:t xml:space="preserve"> function. Because the </w:t>
        </w:r>
        <w:r w:rsidRPr="003B36D5">
          <w:rPr>
            <w:rStyle w:val="Literal"/>
            <w:rPrChange w:id="353" w:author="Carol Nichols" w:date="2017-09-21T14:47:00Z">
              <w:rPr/>
            </w:rPrChange>
          </w:rPr>
          <w:t>email</w:t>
        </w:r>
        <w:r>
          <w:t xml:space="preserve"> field and the </w:t>
        </w:r>
        <w:r w:rsidRPr="003B36D5">
          <w:rPr>
            <w:rStyle w:val="Literal"/>
            <w:rPrChange w:id="354" w:author="Carol Nichols" w:date="2017-09-21T14:47:00Z">
              <w:rPr/>
            </w:rPrChange>
          </w:rPr>
          <w:t>email</w:t>
        </w:r>
        <w:r>
          <w:t xml:space="preserve"> parameter have the same name, we only need to write </w:t>
        </w:r>
        <w:r w:rsidRPr="003B36D5">
          <w:rPr>
            <w:rStyle w:val="Literal"/>
            <w:rPrChange w:id="355" w:author="Carol Nichols" w:date="2017-09-21T14:47:00Z">
              <w:rPr/>
            </w:rPrChange>
          </w:rPr>
          <w:t>email</w:t>
        </w:r>
        <w:r>
          <w:t xml:space="preserve"> </w:t>
        </w:r>
      </w:ins>
      <w:ins w:id="356" w:author="Carol Nichols" w:date="2017-09-21T14:46:00Z">
        <w:r>
          <w:t>r</w:t>
        </w:r>
      </w:ins>
      <w:ins w:id="357" w:author="Carol Nichols" w:date="2017-09-21T14:44:00Z">
        <w:r>
          <w:t xml:space="preserve">ather than </w:t>
        </w:r>
        <w:r w:rsidRPr="003B36D5">
          <w:rPr>
            <w:rStyle w:val="Literal"/>
            <w:rPrChange w:id="358" w:author="Carol Nichols" w:date="2017-09-21T14:44:00Z">
              <w:rPr/>
            </w:rPrChange>
          </w:rPr>
          <w:t>email: email</w:t>
        </w:r>
        <w:r>
          <w:rPr>
            <w:rPrChange w:id="359" w:author="Carol Nichols" w:date="2017-09-21T14:44:00Z">
              <w:rPr/>
            </w:rPrChange>
          </w:rPr>
          <w:t>.</w:t>
        </w:r>
      </w:ins>
    </w:p>
    <w:p w14:paraId="431EE064" w14:textId="798D584E" w:rsidR="00067256" w:rsidRDefault="009F4E69">
      <w:pPr>
        <w:pStyle w:val="HeadB"/>
      </w:pPr>
      <w:bookmarkStart w:id="360" w:name="_Toc489718917"/>
      <w:ins w:id="361" w:author="Carol Nichols" w:date="2017-05-16T10:56:00Z">
        <w:r>
          <w:t xml:space="preserve">Creating Instances From Other Instances With </w:t>
        </w:r>
        <w:proofErr w:type="spellStart"/>
        <w:r>
          <w:t>Struct</w:t>
        </w:r>
        <w:proofErr w:type="spellEnd"/>
        <w:r>
          <w:t xml:space="preserve"> Update</w:t>
        </w:r>
        <w:del w:id="362" w:author="Liz Chadwick" w:date="2017-09-15T13:29:00Z">
          <w:r w:rsidDel="00FB1B17">
            <w:delText xml:space="preserve"> Syntax</w:delText>
          </w:r>
        </w:del>
      </w:ins>
      <w:bookmarkEnd w:id="360"/>
    </w:p>
    <w:p w14:paraId="75B211AB" w14:textId="77777777" w:rsidR="00FB1B17" w:rsidRDefault="009F4E69">
      <w:pPr>
        <w:pStyle w:val="BodyFirst"/>
        <w:rPr>
          <w:ins w:id="363" w:author="Liz Chadwick" w:date="2017-09-15T13:33:00Z"/>
          <w:rFonts w:eastAsia="Microsoft YaHei"/>
        </w:rPr>
        <w:pPrChange w:id="364" w:author="Liz Chadwick" w:date="2017-09-15T13:26:00Z">
          <w:pPr>
            <w:pStyle w:val="Body"/>
          </w:pPr>
        </w:pPrChange>
      </w:pPr>
      <w:ins w:id="365" w:author="Carol Nichols" w:date="2017-05-16T11:04:00Z">
        <w:r>
          <w:rPr>
            <w:rFonts w:eastAsia="Microsoft YaHei"/>
          </w:rPr>
          <w:t>It</w:t>
        </w:r>
      </w:ins>
      <w:ins w:id="366" w:author="Carol Nichols" w:date="2017-08-05T17:47:00Z">
        <w:r w:rsidR="001322A8">
          <w:rPr>
            <w:rFonts w:eastAsia="Microsoft YaHei"/>
          </w:rPr>
          <w:t>’</w:t>
        </w:r>
      </w:ins>
      <w:ins w:id="367" w:author="Carol Nichols" w:date="2017-05-16T11:04:00Z">
        <w:r>
          <w:rPr>
            <w:rFonts w:eastAsia="Microsoft YaHei"/>
          </w:rPr>
          <w:t>s often useful to</w:t>
        </w:r>
      </w:ins>
      <w:ins w:id="368" w:author="Carol Nichols" w:date="2017-05-09T13:15:00Z">
        <w:r>
          <w:rPr>
            <w:rFonts w:eastAsia="Microsoft YaHei"/>
          </w:rPr>
          <w:t xml:space="preserve"> create a new instance </w:t>
        </w:r>
        <w:del w:id="369" w:author="Liz Chadwick" w:date="2017-09-15T13:30:00Z">
          <w:r w:rsidDel="00FB1B17">
            <w:rPr>
              <w:rFonts w:eastAsia="Microsoft YaHei"/>
            </w:rPr>
            <w:delText xml:space="preserve">from an old instance, </w:delText>
          </w:r>
        </w:del>
      </w:ins>
      <w:ins w:id="370" w:author="Carol Nichols" w:date="2017-05-09T13:16:00Z">
        <w:del w:id="371" w:author="Liz Chadwick" w:date="2017-09-15T13:30:00Z">
          <w:r w:rsidDel="00FB1B17">
            <w:rPr>
              <w:rFonts w:eastAsia="Microsoft YaHei"/>
            </w:rPr>
            <w:delText xml:space="preserve">using </w:delText>
          </w:r>
        </w:del>
      </w:ins>
      <w:ins w:id="372" w:author="Liz Chadwick" w:date="2017-09-15T13:30:00Z">
        <w:r w:rsidR="00FB1B17">
          <w:rPr>
            <w:rFonts w:eastAsia="Microsoft YaHei"/>
          </w:rPr>
          <w:t xml:space="preserve">that uses </w:t>
        </w:r>
      </w:ins>
      <w:ins w:id="373" w:author="Carol Nichols" w:date="2017-05-09T13:16:00Z">
        <w:r>
          <w:rPr>
            <w:rFonts w:eastAsia="Microsoft YaHei"/>
          </w:rPr>
          <w:t>most of the old instance</w:t>
        </w:r>
      </w:ins>
      <w:ins w:id="374" w:author="Carol Nichols" w:date="2017-08-05T17:47:00Z">
        <w:r w:rsidR="001322A8">
          <w:rPr>
            <w:rFonts w:eastAsia="Microsoft YaHei"/>
          </w:rPr>
          <w:t>’</w:t>
        </w:r>
      </w:ins>
      <w:ins w:id="375" w:author="Carol Nichols" w:date="2017-05-09T13:16:00Z">
        <w:r>
          <w:rPr>
            <w:rFonts w:eastAsia="Microsoft YaHei"/>
          </w:rPr>
          <w:t>s values</w:t>
        </w:r>
      </w:ins>
      <w:ins w:id="376" w:author="Liz Chadwick" w:date="2017-09-15T13:30:00Z">
        <w:r w:rsidR="00FB1B17">
          <w:rPr>
            <w:rFonts w:eastAsia="Microsoft YaHei"/>
          </w:rPr>
          <w:t>,</w:t>
        </w:r>
      </w:ins>
      <w:ins w:id="377" w:author="Carol Nichols" w:date="2017-05-09T13:16:00Z">
        <w:r>
          <w:rPr>
            <w:rFonts w:eastAsia="Microsoft YaHei"/>
          </w:rPr>
          <w:t xml:space="preserve"> but chang</w:t>
        </w:r>
      </w:ins>
      <w:ins w:id="378" w:author="Liz Chadwick" w:date="2017-09-15T13:30:00Z">
        <w:r w:rsidR="00FB1B17">
          <w:rPr>
            <w:rFonts w:eastAsia="Microsoft YaHei"/>
          </w:rPr>
          <w:t>es</w:t>
        </w:r>
      </w:ins>
      <w:ins w:id="379" w:author="Carol Nichols" w:date="2017-05-09T13:16:00Z">
        <w:del w:id="380" w:author="Liz Chadwick" w:date="2017-09-15T13:30:00Z">
          <w:r w:rsidDel="00FB1B17">
            <w:rPr>
              <w:rFonts w:eastAsia="Microsoft YaHei"/>
            </w:rPr>
            <w:delText>ing</w:delText>
          </w:r>
        </w:del>
        <w:r>
          <w:rPr>
            <w:rFonts w:eastAsia="Microsoft YaHei"/>
          </w:rPr>
          <w:t xml:space="preserve"> some. </w:t>
        </w:r>
      </w:ins>
      <w:ins w:id="381" w:author="Liz Chadwick" w:date="2017-09-15T13:30:00Z">
        <w:r w:rsidR="00FB1B17">
          <w:rPr>
            <w:rFonts w:eastAsia="Microsoft YaHei"/>
          </w:rPr>
          <w:t xml:space="preserve">We do this using the </w:t>
        </w:r>
        <w:proofErr w:type="spellStart"/>
        <w:r w:rsidR="00FB1B17" w:rsidRPr="00FB1B17">
          <w:rPr>
            <w:rStyle w:val="EmphasisItalic"/>
            <w:rFonts w:eastAsia="Microsoft YaHei"/>
            <w:rPrChange w:id="382" w:author="Liz Chadwick" w:date="2017-09-15T13:32:00Z">
              <w:rPr>
                <w:rFonts w:eastAsia="Microsoft YaHei"/>
              </w:rPr>
            </w:rPrChange>
          </w:rPr>
          <w:t>struct</w:t>
        </w:r>
        <w:proofErr w:type="spellEnd"/>
        <w:r w:rsidR="00FB1B17" w:rsidRPr="00FB1B17">
          <w:rPr>
            <w:rStyle w:val="EmphasisItalic"/>
            <w:rFonts w:eastAsia="Microsoft YaHei"/>
            <w:rPrChange w:id="383" w:author="Liz Chadwick" w:date="2017-09-15T13:32:00Z">
              <w:rPr>
                <w:rFonts w:eastAsia="Microsoft YaHei"/>
              </w:rPr>
            </w:rPrChange>
          </w:rPr>
          <w:t xml:space="preserve"> update syntax</w:t>
        </w:r>
        <w:r w:rsidR="00FB1B17">
          <w:rPr>
            <w:rFonts w:eastAsia="Microsoft YaHei"/>
          </w:rPr>
          <w:t xml:space="preserve">. </w:t>
        </w:r>
      </w:ins>
    </w:p>
    <w:p w14:paraId="12933964" w14:textId="12EA593D" w:rsidR="00067256" w:rsidRDefault="00FB1B17">
      <w:pPr>
        <w:pStyle w:val="Body"/>
      </w:pPr>
      <w:ins w:id="384" w:author="Liz Chadwick" w:date="2017-09-15T13:33:00Z">
        <w:r>
          <w:rPr>
            <w:rFonts w:eastAsia="Microsoft YaHei"/>
          </w:rPr>
          <w:t xml:space="preserve">First, </w:t>
        </w:r>
      </w:ins>
      <w:ins w:id="385" w:author="Carol Nichols" w:date="2017-05-09T13:16:00Z">
        <w:r w:rsidR="009F4E69">
          <w:rPr>
            <w:rFonts w:eastAsia="Microsoft YaHei"/>
          </w:rPr>
          <w:t>Listing 5-6</w:t>
        </w:r>
      </w:ins>
      <w:ins w:id="386" w:author="Liz Chadwick" w:date="2017-09-15T13:30:00Z">
        <w:r>
          <w:rPr>
            <w:rFonts w:eastAsia="Microsoft YaHei"/>
          </w:rPr>
          <w:t>,</w:t>
        </w:r>
      </w:ins>
      <w:ins w:id="387" w:author="Liz Chadwick" w:date="2017-09-15T13:33:00Z">
        <w:r>
          <w:rPr>
            <w:rFonts w:eastAsia="Microsoft YaHei"/>
          </w:rPr>
          <w:t xml:space="preserve"> shows how</w:t>
        </w:r>
      </w:ins>
      <w:ins w:id="388" w:author="Liz Chadwick" w:date="2017-09-15T13:30:00Z">
        <w:r>
          <w:rPr>
            <w:rFonts w:eastAsia="Microsoft YaHei"/>
          </w:rPr>
          <w:t xml:space="preserve"> </w:t>
        </w:r>
      </w:ins>
      <w:ins w:id="389" w:author="Carol Nichols" w:date="2017-05-09T13:16:00Z">
        <w:del w:id="390" w:author="Liz Chadwick" w:date="2017-09-15T13:30:00Z">
          <w:r w:rsidR="009F4E69" w:rsidDel="00FB1B17">
            <w:rPr>
              <w:rFonts w:eastAsia="Microsoft YaHei"/>
            </w:rPr>
            <w:delText xml:space="preserve"> shows an example of creating </w:delText>
          </w:r>
        </w:del>
      </w:ins>
      <w:ins w:id="391" w:author="Liz Chadwick" w:date="2017-09-15T13:30:00Z">
        <w:r>
          <w:rPr>
            <w:rFonts w:eastAsia="Microsoft YaHei"/>
          </w:rPr>
          <w:t xml:space="preserve">we create </w:t>
        </w:r>
      </w:ins>
      <w:ins w:id="392" w:author="Carol Nichols" w:date="2017-05-09T13:16:00Z">
        <w:r w:rsidR="009F4E69">
          <w:rPr>
            <w:rFonts w:eastAsia="Microsoft YaHei"/>
          </w:rPr>
          <w:t xml:space="preserve">a new </w:t>
        </w:r>
        <w:r w:rsidR="009F4E69">
          <w:rPr>
            <w:rStyle w:val="Literal"/>
            <w:rFonts w:eastAsia="Microsoft YaHei"/>
          </w:rPr>
          <w:t>User</w:t>
        </w:r>
        <w:r w:rsidR="009F4E69">
          <w:rPr>
            <w:rFonts w:eastAsia="Microsoft YaHei"/>
          </w:rPr>
          <w:t xml:space="preserve"> instance in </w:t>
        </w:r>
        <w:r w:rsidR="009F4E69">
          <w:rPr>
            <w:rStyle w:val="Literal"/>
            <w:rFonts w:eastAsia="Microsoft YaHei"/>
          </w:rPr>
          <w:t>user2</w:t>
        </w:r>
        <w:r w:rsidR="009F4E69">
          <w:rPr>
            <w:rFonts w:eastAsia="Microsoft YaHei"/>
          </w:rPr>
          <w:t xml:space="preserve"> </w:t>
        </w:r>
      </w:ins>
      <w:ins w:id="393" w:author="Liz Chadwick" w:date="2017-09-15T13:34:00Z">
        <w:r>
          <w:rPr>
            <w:rFonts w:eastAsia="Microsoft YaHei"/>
          </w:rPr>
          <w:t xml:space="preserve">without the update syntax, </w:t>
        </w:r>
      </w:ins>
      <w:ins w:id="394" w:author="Carol Nichols" w:date="2017-05-09T13:16:00Z">
        <w:r w:rsidR="009F4E69">
          <w:rPr>
            <w:rFonts w:eastAsia="Microsoft YaHei"/>
          </w:rPr>
          <w:t xml:space="preserve">by setting </w:t>
        </w:r>
        <w:del w:id="395" w:author="Liz Chadwick" w:date="2017-09-15T13:30:00Z">
          <w:r w:rsidR="009F4E69" w:rsidDel="00FB1B17">
            <w:rPr>
              <w:rFonts w:eastAsia="Microsoft YaHei"/>
            </w:rPr>
            <w:delText xml:space="preserve">the </w:delText>
          </w:r>
        </w:del>
      </w:ins>
      <w:ins w:id="396" w:author="Liz Chadwick" w:date="2017-09-15T13:30:00Z">
        <w:r>
          <w:rPr>
            <w:rFonts w:eastAsia="Microsoft YaHei"/>
          </w:rPr>
          <w:t xml:space="preserve">new </w:t>
        </w:r>
      </w:ins>
      <w:ins w:id="397" w:author="Carol Nichols" w:date="2017-05-09T13:16:00Z">
        <w:r w:rsidR="009F4E69">
          <w:rPr>
            <w:rFonts w:eastAsia="Microsoft YaHei"/>
          </w:rPr>
          <w:t xml:space="preserve">values </w:t>
        </w:r>
        <w:del w:id="398" w:author="Liz Chadwick" w:date="2017-09-15T13:30:00Z">
          <w:r w:rsidR="009F4E69" w:rsidDel="00FB1B17">
            <w:rPr>
              <w:rFonts w:eastAsia="Microsoft YaHei"/>
            </w:rPr>
            <w:delText>of</w:delText>
          </w:r>
        </w:del>
      </w:ins>
      <w:ins w:id="399" w:author="Liz Chadwick" w:date="2017-09-15T13:30:00Z">
        <w:r>
          <w:rPr>
            <w:rFonts w:eastAsia="Microsoft YaHei"/>
          </w:rPr>
          <w:t>for</w:t>
        </w:r>
      </w:ins>
      <w:ins w:id="400" w:author="Carol Nichols" w:date="2017-05-09T13:16:00Z">
        <w:r w:rsidR="009F4E69">
          <w:rPr>
            <w:rFonts w:eastAsia="Microsoft YaHei"/>
          </w:rPr>
          <w:t xml:space="preserve"> </w:t>
        </w:r>
        <w:r w:rsidR="009F4E69">
          <w:rPr>
            <w:rStyle w:val="Literal"/>
            <w:rFonts w:eastAsia="Microsoft YaHei"/>
          </w:rPr>
          <w:t>email</w:t>
        </w:r>
        <w:r w:rsidR="009F4E69">
          <w:rPr>
            <w:rFonts w:eastAsia="Microsoft YaHei"/>
          </w:rPr>
          <w:t xml:space="preserve"> and </w:t>
        </w:r>
        <w:r w:rsidR="009F4E69">
          <w:rPr>
            <w:rStyle w:val="Literal"/>
            <w:rFonts w:eastAsia="Microsoft YaHei"/>
          </w:rPr>
          <w:t>username</w:t>
        </w:r>
      </w:ins>
      <w:ins w:id="401" w:author="Liz Chadwick" w:date="2017-09-15T13:30:00Z">
        <w:r w:rsidRPr="00FB1B17">
          <w:rPr>
            <w:rFonts w:eastAsia="Microsoft YaHei"/>
            <w:rPrChange w:id="402" w:author="Liz Chadwick" w:date="2017-09-15T13:30:00Z">
              <w:rPr>
                <w:rStyle w:val="Literal"/>
                <w:rFonts w:eastAsia="Microsoft YaHei"/>
              </w:rPr>
            </w:rPrChange>
          </w:rPr>
          <w:t>,</w:t>
        </w:r>
      </w:ins>
      <w:ins w:id="403" w:author="Carol Nichols" w:date="2017-05-09T13:16:00Z">
        <w:r w:rsidR="009F4E69">
          <w:rPr>
            <w:rFonts w:eastAsia="Microsoft YaHei"/>
          </w:rPr>
          <w:t xml:space="preserve"> but </w:t>
        </w:r>
      </w:ins>
      <w:ins w:id="404" w:author="Liz Chadwick" w:date="2017-09-15T13:30:00Z">
        <w:r>
          <w:rPr>
            <w:rFonts w:eastAsia="Microsoft YaHei"/>
          </w:rPr>
          <w:t xml:space="preserve">otherwise </w:t>
        </w:r>
      </w:ins>
      <w:ins w:id="405" w:author="Carol Nichols" w:date="2017-05-09T13:16:00Z">
        <w:r w:rsidR="009F4E69">
          <w:rPr>
            <w:rFonts w:eastAsia="Microsoft YaHei"/>
          </w:rPr>
          <w:t>using the same values</w:t>
        </w:r>
        <w:del w:id="406" w:author="Liz Chadwick" w:date="2017-09-15T13:31:00Z">
          <w:r w:rsidR="009F4E69" w:rsidDel="00FB1B17">
            <w:rPr>
              <w:rFonts w:eastAsia="Microsoft YaHei"/>
            </w:rPr>
            <w:delText xml:space="preserve"> for the rest of the fields from the </w:delText>
          </w:r>
          <w:r w:rsidR="009F4E69" w:rsidDel="00FB1B17">
            <w:rPr>
              <w:rStyle w:val="Literal"/>
              <w:rFonts w:eastAsia="Microsoft YaHei"/>
            </w:rPr>
            <w:delText>user1</w:delText>
          </w:r>
          <w:r w:rsidR="009F4E69" w:rsidDel="00FB1B17">
            <w:rPr>
              <w:rFonts w:eastAsia="Microsoft YaHei"/>
            </w:rPr>
            <w:delText xml:space="preserve"> instance we created in </w:delText>
          </w:r>
        </w:del>
      </w:ins>
      <w:ins w:id="407" w:author="Liz Chadwick" w:date="2017-09-15T13:31:00Z">
        <w:r>
          <w:rPr>
            <w:rFonts w:eastAsia="Microsoft YaHei"/>
          </w:rPr>
          <w:t xml:space="preserve"> from </w:t>
        </w:r>
      </w:ins>
      <w:ins w:id="408" w:author="Carol Nichols" w:date="2017-05-09T13:16:00Z">
        <w:r w:rsidR="009F4E69">
          <w:rPr>
            <w:rFonts w:eastAsia="Microsoft YaHei"/>
          </w:rPr>
          <w:t>Listing 5-2:</w:t>
        </w:r>
      </w:ins>
    </w:p>
    <w:p w14:paraId="350D7BBC" w14:textId="77777777" w:rsidR="00067256" w:rsidRDefault="009F4E69">
      <w:pPr>
        <w:pStyle w:val="CodeA"/>
      </w:pPr>
      <w:ins w:id="409" w:author="Carol Nichols" w:date="2017-05-09T13:16:00Z">
        <w:r>
          <w:t>let user2 = User {</w:t>
        </w:r>
      </w:ins>
    </w:p>
    <w:p w14:paraId="61509CEF" w14:textId="77777777" w:rsidR="00067256" w:rsidRDefault="009F4E69">
      <w:pPr>
        <w:pStyle w:val="CodeB"/>
      </w:pPr>
      <w:ins w:id="410" w:author="Carol Nichols" w:date="2017-05-09T13:16:00Z">
        <w:r>
          <w:t xml:space="preserve">    </w:t>
        </w:r>
      </w:ins>
      <w:del w:id="411" w:author="Carol Nichols" w:date="2017-07-09T17:40:00Z">
        <w:r>
          <w:commentReference w:id="412"/>
        </w:r>
        <w:r>
          <w:commentReference w:id="413"/>
        </w:r>
      </w:del>
      <w:ins w:id="414" w:author="Carol Nichols" w:date="2017-07-09T17:39:00Z">
        <w:r>
          <w:t>email: String::from("another@example.com"),</w:t>
        </w:r>
      </w:ins>
    </w:p>
    <w:p w14:paraId="6CA15B28" w14:textId="77777777" w:rsidR="00067256" w:rsidRDefault="009F4E69">
      <w:pPr>
        <w:pStyle w:val="CodeB"/>
      </w:pPr>
      <w:ins w:id="415" w:author="Carol Nichols" w:date="2017-05-09T13:16:00Z">
        <w:r>
          <w:t xml:space="preserve">    username: String::from("anotherusername567"),</w:t>
        </w:r>
      </w:ins>
    </w:p>
    <w:p w14:paraId="053301AD" w14:textId="77777777" w:rsidR="00067256" w:rsidRDefault="009F4E69">
      <w:pPr>
        <w:pStyle w:val="CodeB"/>
      </w:pPr>
      <w:ins w:id="416" w:author="Carol Nichols" w:date="2017-05-09T13:16:00Z">
        <w:r>
          <w:t xml:space="preserve">    active: user1.active,</w:t>
        </w:r>
      </w:ins>
    </w:p>
    <w:p w14:paraId="10D3EBF1" w14:textId="77777777" w:rsidR="00067256" w:rsidRDefault="009F4E69">
      <w:pPr>
        <w:pStyle w:val="CodeB"/>
      </w:pPr>
      <w:ins w:id="417" w:author="Carol Nichols" w:date="2017-05-09T13:16:00Z">
        <w:r>
          <w:t xml:space="preserve">    </w:t>
        </w:r>
        <w:proofErr w:type="spellStart"/>
        <w:r>
          <w:t>sign_in_count</w:t>
        </w:r>
        <w:proofErr w:type="spellEnd"/>
        <w:r>
          <w:t>: user1.sign_in_count,</w:t>
        </w:r>
      </w:ins>
    </w:p>
    <w:p w14:paraId="2D0F48D4" w14:textId="77777777" w:rsidR="00067256" w:rsidRDefault="009F4E69">
      <w:pPr>
        <w:pStyle w:val="CodeC"/>
      </w:pPr>
      <w:ins w:id="418" w:author="Carol Nichols" w:date="2017-05-09T13:16:00Z">
        <w:r>
          <w:rPr>
            <w:rFonts w:eastAsia="Microsoft YaHei"/>
          </w:rPr>
          <w:t>};</w:t>
        </w:r>
      </w:ins>
    </w:p>
    <w:p w14:paraId="3E69C369" w14:textId="623B34CF" w:rsidR="00067256" w:rsidRDefault="009F4E69">
      <w:pPr>
        <w:pStyle w:val="Caption"/>
        <w:rPr>
          <w:del w:id="419" w:author="Carol Nichols" w:date="2017-07-09T16:46:00Z"/>
          <w:rStyle w:val="Literal"/>
          <w:rFonts w:eastAsia="Microsoft YaHei"/>
        </w:rPr>
      </w:pPr>
      <w:ins w:id="420" w:author="Carol Nichols" w:date="2017-05-09T13:16:00Z">
        <w:r>
          <w:rPr>
            <w:rFonts w:eastAsia="Microsoft YaHei"/>
          </w:rPr>
          <w:t xml:space="preserve">Listing 5-6: Creating a new </w:t>
        </w:r>
        <w:r>
          <w:rPr>
            <w:rStyle w:val="Literal"/>
            <w:rFonts w:eastAsia="Microsoft YaHei"/>
          </w:rPr>
          <w:t>User</w:t>
        </w:r>
        <w:r>
          <w:rPr>
            <w:rFonts w:eastAsia="Microsoft YaHei"/>
          </w:rPr>
          <w:t xml:space="preserve"> instance</w:t>
        </w:r>
        <w:del w:id="421" w:author="Liz Chadwick" w:date="2017-09-15T13:32:00Z">
          <w:r w:rsidDel="00FB1B17">
            <w:rPr>
              <w:rFonts w:eastAsia="Microsoft YaHei"/>
            </w:rPr>
            <w:delText xml:space="preserve">, </w:delText>
          </w:r>
          <w:r w:rsidDel="00FB1B17">
            <w:rPr>
              <w:rStyle w:val="Literal"/>
              <w:rFonts w:eastAsia="Microsoft YaHei"/>
            </w:rPr>
            <w:delText>user2</w:delText>
          </w:r>
          <w:r w:rsidDel="00FB1B17">
            <w:rPr>
              <w:rFonts w:eastAsia="Microsoft YaHei"/>
            </w:rPr>
            <w:delText xml:space="preserve">, and setting some fields to </w:delText>
          </w:r>
        </w:del>
      </w:ins>
      <w:ins w:id="422" w:author="Liz Chadwick" w:date="2017-09-15T13:33:00Z">
        <w:r w:rsidR="00FB1B17">
          <w:rPr>
            <w:rFonts w:eastAsia="Microsoft YaHei"/>
          </w:rPr>
          <w:t xml:space="preserve"> </w:t>
        </w:r>
      </w:ins>
      <w:ins w:id="423" w:author="Liz Chadwick" w:date="2017-09-15T13:32:00Z">
        <w:r w:rsidR="00FB1B17">
          <w:rPr>
            <w:rFonts w:eastAsia="Microsoft YaHei"/>
          </w:rPr>
          <w:t xml:space="preserve">using some of the </w:t>
        </w:r>
      </w:ins>
      <w:ins w:id="424" w:author="Liz Chadwick" w:date="2017-09-15T13:33:00Z">
        <w:r w:rsidR="00FB1B17">
          <w:rPr>
            <w:rFonts w:eastAsia="Microsoft YaHei"/>
          </w:rPr>
          <w:t xml:space="preserve">values </w:t>
        </w:r>
      </w:ins>
      <w:ins w:id="425" w:author="Carol Nichols" w:date="2017-05-09T13:16:00Z">
        <w:del w:id="426" w:author="Liz Chadwick" w:date="2017-09-15T13:33:00Z">
          <w:r w:rsidDel="00FB1B17">
            <w:rPr>
              <w:rFonts w:eastAsia="Microsoft YaHei"/>
            </w:rPr>
            <w:delText xml:space="preserve">the values of the same fields </w:delText>
          </w:r>
        </w:del>
        <w:r>
          <w:rPr>
            <w:rFonts w:eastAsia="Microsoft YaHei"/>
          </w:rPr>
          <w:t xml:space="preserve">from </w:t>
        </w:r>
        <w:r>
          <w:rPr>
            <w:rStyle w:val="Literal"/>
            <w:rFonts w:eastAsia="Microsoft YaHei"/>
          </w:rPr>
          <w:t>user1</w:t>
        </w:r>
      </w:ins>
    </w:p>
    <w:p w14:paraId="7A7A572D" w14:textId="1E462416" w:rsidR="00067256" w:rsidDel="00FB1B17" w:rsidRDefault="00FB1B17">
      <w:pPr>
        <w:pStyle w:val="ProductionDirective"/>
        <w:rPr>
          <w:del w:id="427" w:author="Liz Chadwick" w:date="2017-09-15T13:31:00Z"/>
          <w:rStyle w:val="Literal"/>
          <w:rFonts w:eastAsia="Calibri"/>
          <w:bCs/>
          <w:i/>
        </w:rPr>
        <w:pPrChange w:id="428" w:author="Liz Chadwick" w:date="2017-09-15T13:31:00Z">
          <w:pPr>
            <w:pStyle w:val="Caption"/>
          </w:pPr>
        </w:pPrChange>
      </w:pPr>
      <w:ins w:id="429" w:author="Liz Chadwick" w:date="2017-09-15T13:31:00Z">
        <w:r>
          <w:rPr>
            <w:rStyle w:val="Literal"/>
            <w:rFonts w:eastAsia="Microsoft YaHei"/>
          </w:rPr>
          <w:t xml:space="preserve">Author having trouble with </w:t>
        </w:r>
        <w:proofErr w:type="spellStart"/>
        <w:r>
          <w:rPr>
            <w:rStyle w:val="Literal"/>
            <w:rFonts w:eastAsia="Microsoft YaHei"/>
          </w:rPr>
          <w:t>libreoffice</w:t>
        </w:r>
        <w:proofErr w:type="spellEnd"/>
        <w:r>
          <w:rPr>
            <w:rStyle w:val="Literal"/>
            <w:rFonts w:eastAsia="Microsoft YaHei"/>
          </w:rPr>
          <w:t xml:space="preserve">, the second line should read: </w:t>
        </w:r>
      </w:ins>
      <w:ins w:id="430" w:author="Liz Chadwick" w:date="2017-09-15T13:32:00Z">
        <w:r w:rsidRPr="00FB1B17">
          <w:rPr>
            <w:rStyle w:val="Literal"/>
            <w:rFonts w:eastAsia="Microsoft YaHei"/>
          </w:rPr>
          <w:t xml:space="preserve">email: </w:t>
        </w:r>
      </w:ins>
      <w:ins w:id="431" w:author="Liz Chadwick" w:date="2017-09-15T13:31:00Z">
        <w:r w:rsidRPr="00FB1B17">
          <w:rPr>
            <w:rStyle w:val="Literal"/>
            <w:rFonts w:eastAsia="Calibri"/>
            <w:rPrChange w:id="432" w:author="Liz Chadwick" w:date="2017-09-15T13:32:00Z">
              <w:rPr>
                <w:rFonts w:ascii="Calibri" w:eastAsia="Calibri" w:hAnsi="Calibri" w:cs="Tahoma"/>
                <w:bCs w:val="0"/>
                <w:i w:val="0"/>
              </w:rPr>
            </w:rPrChange>
          </w:rPr>
          <w:t>String::from(</w:t>
        </w:r>
      </w:ins>
      <w:ins w:id="433" w:author="Liz Chadwick" w:date="2017-09-15T13:32:00Z">
        <w:r>
          <w:rPr>
            <w:rStyle w:val="Literal"/>
            <w:rFonts w:eastAsia="Calibri"/>
            <w:smallCaps w:val="0"/>
          </w:rPr>
          <w:fldChar w:fldCharType="begin"/>
        </w:r>
        <w:r>
          <w:rPr>
            <w:rStyle w:val="Literal"/>
            <w:rFonts w:eastAsia="Calibri"/>
          </w:rPr>
          <w:instrText xml:space="preserve"> HYPERLINK "mailto:</w:instrText>
        </w:r>
      </w:ins>
      <w:ins w:id="434" w:author="Liz Chadwick" w:date="2017-09-15T13:31:00Z">
        <w:r w:rsidRPr="00FB1B17">
          <w:rPr>
            <w:rStyle w:val="Literal"/>
            <w:rFonts w:eastAsia="Calibri"/>
            <w:rPrChange w:id="435" w:author="Liz Chadwick" w:date="2017-09-15T13:32:00Z">
              <w:rPr>
                <w:rFonts w:ascii="Calibri" w:eastAsia="Calibri" w:hAnsi="Calibri" w:cs="Tahoma"/>
                <w:bCs w:val="0"/>
                <w:i w:val="0"/>
              </w:rPr>
            </w:rPrChange>
          </w:rPr>
          <w:instrText>another@example.com</w:instrText>
        </w:r>
      </w:ins>
      <w:ins w:id="436" w:author="Liz Chadwick" w:date="2017-09-15T13:32:00Z">
        <w:r>
          <w:rPr>
            <w:rStyle w:val="Literal"/>
            <w:rFonts w:eastAsia="Calibri"/>
          </w:rPr>
          <w:instrText xml:space="preserve">" </w:instrText>
        </w:r>
        <w:r>
          <w:rPr>
            <w:rStyle w:val="Literal"/>
            <w:rFonts w:eastAsia="Calibri"/>
            <w:smallCaps w:val="0"/>
          </w:rPr>
          <w:fldChar w:fldCharType="separate"/>
        </w:r>
      </w:ins>
      <w:ins w:id="437" w:author="Liz Chadwick" w:date="2017-09-15T13:31:00Z">
        <w:r w:rsidRPr="006C349D">
          <w:rPr>
            <w:rStyle w:val="Hyperlink"/>
            <w:rFonts w:ascii="Courier" w:eastAsia="Calibri" w:hAnsi="Courier"/>
            <w:rPrChange w:id="438" w:author="Liz Chadwick" w:date="2017-09-15T13:32:00Z">
              <w:rPr>
                <w:rFonts w:ascii="Calibri" w:eastAsia="Calibri" w:hAnsi="Calibri" w:cs="Tahoma"/>
                <w:bCs w:val="0"/>
                <w:i w:val="0"/>
              </w:rPr>
            </w:rPrChange>
          </w:rPr>
          <w:t>another@example.com</w:t>
        </w:r>
      </w:ins>
      <w:ins w:id="439" w:author="Liz Chadwick" w:date="2017-09-15T13:32:00Z">
        <w:r>
          <w:rPr>
            <w:rStyle w:val="Literal"/>
            <w:rFonts w:eastAsia="Calibri"/>
            <w:smallCaps w:val="0"/>
          </w:rPr>
          <w:fldChar w:fldCharType="end"/>
        </w:r>
        <w:r>
          <w:rPr>
            <w:rStyle w:val="Literal"/>
            <w:rFonts w:eastAsia="Calibri"/>
          </w:rPr>
          <w:t>”),</w:t>
        </w:r>
      </w:ins>
    </w:p>
    <w:p w14:paraId="5613E4DB" w14:textId="77777777" w:rsidR="00FB1B17" w:rsidRPr="00FB1B17" w:rsidRDefault="00FB1B17">
      <w:pPr>
        <w:rPr>
          <w:ins w:id="440" w:author="Liz Chadwick" w:date="2017-09-15T13:32:00Z"/>
          <w:rFonts w:eastAsia="Microsoft YaHei"/>
          <w:rPrChange w:id="441" w:author="Liz Chadwick" w:date="2017-09-15T13:32:00Z">
            <w:rPr>
              <w:ins w:id="442" w:author="Liz Chadwick" w:date="2017-09-15T13:32:00Z"/>
              <w:rStyle w:val="Literal"/>
              <w:rFonts w:eastAsia="Microsoft YaHei"/>
              <w:bCs w:val="0"/>
              <w:i w:val="0"/>
            </w:rPr>
          </w:rPrChange>
        </w:rPr>
        <w:pPrChange w:id="443" w:author="Liz Chadwick" w:date="2017-09-15T13:32:00Z">
          <w:pPr>
            <w:pStyle w:val="Caption"/>
          </w:pPr>
        </w:pPrChange>
      </w:pPr>
    </w:p>
    <w:p w14:paraId="426F56DA" w14:textId="5E9CF38D" w:rsidR="00067256" w:rsidRDefault="009F4E69">
      <w:pPr>
        <w:pStyle w:val="Body"/>
      </w:pPr>
      <w:ins w:id="444" w:author="Carol Nichols" w:date="2017-05-09T13:16:00Z">
        <w:del w:id="445" w:author="Liz Chadwick" w:date="2017-09-15T13:35:00Z">
          <w:r w:rsidDel="00FB1B17">
            <w:rPr>
              <w:rFonts w:eastAsia="Microsoft YaHei"/>
            </w:rPr>
            <w:delText xml:space="preserve">  The </w:delText>
          </w:r>
          <w:r w:rsidRPr="00FB1B17" w:rsidDel="00FB1B17">
            <w:rPr>
              <w:rFonts w:eastAsia="Microsoft YaHei"/>
              <w:rPrChange w:id="446" w:author="Liz Chadwick" w:date="2017-09-15T13:32:00Z">
                <w:rPr>
                  <w:rStyle w:val="EmphasisItalic"/>
                  <w:rFonts w:eastAsia="Microsoft YaHei"/>
                </w:rPr>
              </w:rPrChange>
            </w:rPr>
            <w:delText>struct update syntax</w:delText>
          </w:r>
          <w:r w:rsidDel="00FB1B17">
            <w:rPr>
              <w:rFonts w:eastAsia="Microsoft YaHei"/>
            </w:rPr>
            <w:delText xml:space="preserve"> achieves the same effect as the code in Listing 5-6 using less code. </w:delText>
          </w:r>
        </w:del>
      </w:ins>
      <w:ins w:id="447" w:author="Liz Chadwick" w:date="2017-09-15T13:34:00Z">
        <w:r w:rsidR="00FB1B17">
          <w:rPr>
            <w:rFonts w:eastAsia="Microsoft YaHei"/>
          </w:rPr>
          <w:t>Now using the update syntax</w:t>
        </w:r>
      </w:ins>
      <w:ins w:id="448" w:author="Liz Chadwick" w:date="2017-09-15T13:36:00Z">
        <w:r w:rsidR="00FB1B17" w:rsidRPr="00FB1B17">
          <w:rPr>
            <w:rFonts w:eastAsia="Microsoft YaHei"/>
            <w:rPrChange w:id="449" w:author="Liz Chadwick" w:date="2017-09-15T13:36:00Z">
              <w:rPr>
                <w:rStyle w:val="Literal"/>
                <w:rFonts w:eastAsia="Microsoft YaHei"/>
              </w:rPr>
            </w:rPrChange>
          </w:rPr>
          <w:t xml:space="preserve">, </w:t>
        </w:r>
      </w:ins>
      <w:ins w:id="450" w:author="Liz Chadwick" w:date="2017-09-15T13:34:00Z">
        <w:r w:rsidR="00FB1B17">
          <w:rPr>
            <w:rFonts w:eastAsia="Microsoft YaHei"/>
          </w:rPr>
          <w:t xml:space="preserve">we can achieve the same effect with less code, shown in Listing 5-7. </w:t>
        </w:r>
      </w:ins>
      <w:ins w:id="451" w:author="Carol Nichols" w:date="2017-05-09T13:16:00Z">
        <w:r>
          <w:rPr>
            <w:rFonts w:eastAsia="Microsoft YaHei"/>
          </w:rPr>
          <w:t xml:space="preserve">The </w:t>
        </w:r>
        <w:del w:id="452" w:author="Liz Chadwick" w:date="2017-09-15T13:36:00Z">
          <w:r w:rsidDel="00FB1B17">
            <w:rPr>
              <w:rFonts w:eastAsia="Microsoft YaHei"/>
            </w:rPr>
            <w:delText xml:space="preserve">struct update syntax uses </w:delText>
          </w:r>
        </w:del>
      </w:ins>
      <w:ins w:id="453" w:author="Liz Chadwick" w:date="2017-09-15T13:36:00Z">
        <w:r w:rsidR="00FB1B17">
          <w:rPr>
            <w:rFonts w:eastAsia="Microsoft YaHei"/>
          </w:rPr>
          <w:t xml:space="preserve">syntax </w:t>
        </w:r>
      </w:ins>
      <w:ins w:id="454" w:author="Carol Nichols" w:date="2017-05-09T13:16:00Z">
        <w:r>
          <w:rPr>
            <w:rStyle w:val="Literal"/>
            <w:rFonts w:eastAsia="Microsoft YaHei"/>
          </w:rPr>
          <w:t>..</w:t>
        </w:r>
        <w:r>
          <w:rPr>
            <w:rFonts w:eastAsia="Microsoft YaHei"/>
          </w:rPr>
          <w:t xml:space="preserve"> </w:t>
        </w:r>
        <w:del w:id="455" w:author="Liz Chadwick" w:date="2017-09-15T13:36:00Z">
          <w:r w:rsidDel="00FB1B17">
            <w:rPr>
              <w:rFonts w:eastAsia="Microsoft YaHei"/>
            </w:rPr>
            <w:delText xml:space="preserve">to </w:delText>
          </w:r>
        </w:del>
        <w:r>
          <w:rPr>
            <w:rFonts w:eastAsia="Microsoft YaHei"/>
          </w:rPr>
          <w:t>specif</w:t>
        </w:r>
      </w:ins>
      <w:ins w:id="456" w:author="Liz Chadwick" w:date="2017-09-15T13:36:00Z">
        <w:r w:rsidR="00FB1B17">
          <w:rPr>
            <w:rFonts w:eastAsia="Microsoft YaHei"/>
          </w:rPr>
          <w:t>ies</w:t>
        </w:r>
      </w:ins>
      <w:ins w:id="457" w:author="Carol Nichols" w:date="2017-05-09T13:16:00Z">
        <w:del w:id="458" w:author="Liz Chadwick" w:date="2017-09-15T13:36:00Z">
          <w:r w:rsidDel="00FB1B17">
            <w:rPr>
              <w:rFonts w:eastAsia="Microsoft YaHei"/>
            </w:rPr>
            <w:delText>y</w:delText>
          </w:r>
        </w:del>
        <w:r>
          <w:rPr>
            <w:rFonts w:eastAsia="Microsoft YaHei"/>
          </w:rPr>
          <w:t xml:space="preserve"> that the remaining fields not </w:t>
        </w:r>
        <w:del w:id="459" w:author="Liz Chadwick" w:date="2017-09-15T13:36:00Z">
          <w:r w:rsidDel="00FB1B17">
            <w:rPr>
              <w:rFonts w:eastAsia="Microsoft YaHei"/>
            </w:rPr>
            <w:delText xml:space="preserve">set </w:delText>
          </w:r>
        </w:del>
        <w:r>
          <w:rPr>
            <w:rFonts w:eastAsia="Microsoft YaHei"/>
          </w:rPr>
          <w:t xml:space="preserve">explicitly </w:t>
        </w:r>
      </w:ins>
      <w:ins w:id="460" w:author="Liz Chadwick" w:date="2017-09-15T13:36:00Z">
        <w:r w:rsidR="00FB1B17">
          <w:rPr>
            <w:rFonts w:eastAsia="Microsoft YaHei"/>
          </w:rPr>
          <w:t xml:space="preserve">set </w:t>
        </w:r>
      </w:ins>
      <w:ins w:id="461" w:author="Carol Nichols" w:date="2017-05-09T13:16:00Z">
        <w:r>
          <w:rPr>
            <w:rFonts w:eastAsia="Microsoft YaHei"/>
          </w:rPr>
          <w:t xml:space="preserve">should have the same value as the fields in the given instance. </w:t>
        </w:r>
      </w:ins>
      <w:moveFromRangeStart w:id="462" w:author="Liz Chadwick" w:date="2017-09-15T13:36:00Z" w:name="move493245933"/>
      <w:moveFrom w:id="463" w:author="Liz Chadwick" w:date="2017-09-15T13:36:00Z">
        <w:ins w:id="464" w:author="Carol Nichols" w:date="2017-05-09T13:16:00Z">
          <w:r w:rsidDel="00FB1B17">
            <w:rPr>
              <w:rFonts w:eastAsia="Microsoft YaHei"/>
            </w:rPr>
            <w:t xml:space="preserve">The code in Listing 5-7 also creates </w:t>
          </w:r>
        </w:ins>
        <w:ins w:id="465" w:author="Carol Nichols" w:date="2017-05-16T11:12:00Z">
          <w:r w:rsidDel="00FB1B17">
            <w:rPr>
              <w:rFonts w:eastAsia="Microsoft YaHei"/>
            </w:rPr>
            <w:t>an instance in</w:t>
          </w:r>
        </w:ins>
        <w:ins w:id="466" w:author="Carol Nichols" w:date="2017-05-09T13:17:00Z">
          <w:r w:rsidDel="00FB1B17">
            <w:rPr>
              <w:rFonts w:eastAsia="Microsoft YaHei"/>
            </w:rPr>
            <w:t xml:space="preserve"> </w:t>
          </w:r>
          <w:r w:rsidDel="00FB1B17">
            <w:rPr>
              <w:rStyle w:val="Literal"/>
              <w:rFonts w:eastAsia="Microsoft YaHei"/>
            </w:rPr>
            <w:t>user2</w:t>
          </w:r>
          <w:r w:rsidDel="00FB1B17">
            <w:rPr>
              <w:rFonts w:eastAsia="Microsoft YaHei"/>
            </w:rPr>
            <w:t xml:space="preserve"> that has a different value for </w:t>
          </w:r>
          <w:r w:rsidDel="00FB1B17">
            <w:rPr>
              <w:rStyle w:val="Literal"/>
              <w:rFonts w:eastAsia="Microsoft YaHei"/>
            </w:rPr>
            <w:t>email</w:t>
          </w:r>
          <w:r w:rsidDel="00FB1B17">
            <w:rPr>
              <w:rFonts w:eastAsia="Microsoft YaHei"/>
            </w:rPr>
            <w:t xml:space="preserve"> and </w:t>
          </w:r>
          <w:r w:rsidDel="00FB1B17">
            <w:rPr>
              <w:rStyle w:val="Literal"/>
              <w:rFonts w:eastAsia="Microsoft YaHei"/>
            </w:rPr>
            <w:t>username</w:t>
          </w:r>
          <w:r w:rsidDel="00FB1B17">
            <w:rPr>
              <w:rFonts w:eastAsia="Microsoft YaHei"/>
            </w:rPr>
            <w:t xml:space="preserve"> but has the same values for the </w:t>
          </w:r>
          <w:r w:rsidDel="00FB1B17">
            <w:rPr>
              <w:rStyle w:val="Literal"/>
              <w:rFonts w:eastAsia="Microsoft YaHei"/>
            </w:rPr>
            <w:t>active</w:t>
          </w:r>
          <w:r w:rsidDel="00FB1B17">
            <w:rPr>
              <w:rFonts w:eastAsia="Microsoft YaHei"/>
            </w:rPr>
            <w:t xml:space="preserve"> and </w:t>
          </w:r>
          <w:r w:rsidDel="00FB1B17">
            <w:rPr>
              <w:rStyle w:val="Literal"/>
              <w:rFonts w:eastAsia="Microsoft YaHei"/>
            </w:rPr>
            <w:t>sign_in_count</w:t>
          </w:r>
          <w:r w:rsidDel="00FB1B17">
            <w:rPr>
              <w:rFonts w:eastAsia="Microsoft YaHei"/>
            </w:rPr>
            <w:t xml:space="preserve"> fields that </w:t>
          </w:r>
          <w:r w:rsidDel="00FB1B17">
            <w:rPr>
              <w:rStyle w:val="Literal"/>
              <w:rFonts w:eastAsia="Microsoft YaHei"/>
            </w:rPr>
            <w:t>user1</w:t>
          </w:r>
          <w:r w:rsidDel="00FB1B17">
            <w:rPr>
              <w:rFonts w:eastAsia="Microsoft YaHei"/>
            </w:rPr>
            <w:t xml:space="preserve"> has</w:t>
          </w:r>
        </w:ins>
        <w:ins w:id="467" w:author="Carol Nichols" w:date="2017-05-09T13:18:00Z">
          <w:r w:rsidDel="00FB1B17">
            <w:rPr>
              <w:rFonts w:eastAsia="Microsoft YaHei"/>
            </w:rPr>
            <w:t>:</w:t>
          </w:r>
        </w:ins>
      </w:moveFrom>
      <w:moveFromRangeEnd w:id="462"/>
    </w:p>
    <w:p w14:paraId="4463CCA0" w14:textId="77777777" w:rsidR="00067256" w:rsidRDefault="009F4E69">
      <w:pPr>
        <w:pStyle w:val="CodeA"/>
      </w:pPr>
      <w:ins w:id="468" w:author="Carol Nichols" w:date="2017-05-09T13:18:00Z">
        <w:r>
          <w:rPr>
            <w:rStyle w:val="Literal-Gray"/>
          </w:rPr>
          <w:t>let user2 = User {</w:t>
        </w:r>
      </w:ins>
    </w:p>
    <w:p w14:paraId="43ADF163" w14:textId="77777777" w:rsidR="00067256" w:rsidRDefault="009F4E69">
      <w:pPr>
        <w:pStyle w:val="CodeB"/>
      </w:pPr>
      <w:ins w:id="469" w:author="Carol Nichols" w:date="2017-05-09T13:18:00Z">
        <w:r>
          <w:rPr>
            <w:rStyle w:val="Literal-Gray"/>
          </w:rPr>
          <w:t xml:space="preserve">    </w:t>
        </w:r>
        <w:bookmarkStart w:id="470" w:name="__DdeLink__13339_1258711318"/>
        <w:bookmarkEnd w:id="470"/>
        <w:r>
          <w:rPr>
            <w:rStyle w:val="Literal-Gray"/>
          </w:rPr>
          <w:t>email: String::from("another@example.com"),</w:t>
        </w:r>
      </w:ins>
    </w:p>
    <w:p w14:paraId="031245F3" w14:textId="77777777" w:rsidR="00067256" w:rsidRDefault="009F4E69">
      <w:pPr>
        <w:pStyle w:val="CodeB"/>
      </w:pPr>
      <w:ins w:id="471" w:author="Carol Nichols" w:date="2017-05-09T13:18:00Z">
        <w:r>
          <w:rPr>
            <w:rStyle w:val="Literal-Gray"/>
          </w:rPr>
          <w:t xml:space="preserve">    username: String::from("anotherusername567"),</w:t>
        </w:r>
      </w:ins>
    </w:p>
    <w:p w14:paraId="6F122CBA" w14:textId="77777777" w:rsidR="00067256" w:rsidRDefault="009F4E69">
      <w:pPr>
        <w:pStyle w:val="CodeB"/>
      </w:pPr>
      <w:ins w:id="472" w:author="Carol Nichols" w:date="2017-05-09T13:18:00Z">
        <w:r>
          <w:lastRenderedPageBreak/>
          <w:t xml:space="preserve">    ..user1</w:t>
        </w:r>
      </w:ins>
    </w:p>
    <w:p w14:paraId="274AD748" w14:textId="77777777" w:rsidR="00067256" w:rsidRDefault="009F4E69">
      <w:pPr>
        <w:pStyle w:val="CodeC"/>
      </w:pPr>
      <w:ins w:id="473" w:author="Carol Nichols" w:date="2017-05-09T13:18:00Z">
        <w:r>
          <w:rPr>
            <w:rStyle w:val="Literal-Gray"/>
          </w:rPr>
          <w:t>};</w:t>
        </w:r>
      </w:ins>
    </w:p>
    <w:p w14:paraId="7D31AB5C" w14:textId="77777777" w:rsidR="00067256" w:rsidRDefault="009F4E69">
      <w:pPr>
        <w:pStyle w:val="Caption"/>
        <w:rPr>
          <w:ins w:id="474" w:author="Liz Chadwick" w:date="2017-09-15T13:36:00Z"/>
        </w:rPr>
      </w:pPr>
      <w:ins w:id="475" w:author="Carol Nichols" w:date="2017-05-09T13:18:00Z">
        <w:r>
          <w:t xml:space="preserve">Listing 5-7: Using </w:t>
        </w:r>
        <w:proofErr w:type="spellStart"/>
        <w:r>
          <w:t>struct</w:t>
        </w:r>
        <w:proofErr w:type="spellEnd"/>
        <w:r>
          <w:t xml:space="preserve"> update syntax to set a new </w:t>
        </w:r>
        <w:r>
          <w:rPr>
            <w:rStyle w:val="Literal"/>
          </w:rPr>
          <w:t>email</w:t>
        </w:r>
        <w:r>
          <w:t xml:space="preserve"> and </w:t>
        </w:r>
        <w:r>
          <w:rPr>
            <w:rStyle w:val="Literal"/>
          </w:rPr>
          <w:t>username</w:t>
        </w:r>
        <w:r>
          <w:t xml:space="preserve"> values for a </w:t>
        </w:r>
        <w:r>
          <w:rPr>
            <w:rStyle w:val="Literal"/>
          </w:rPr>
          <w:t>User</w:t>
        </w:r>
        <w:r>
          <w:t xml:space="preserve"> instance but use the rest of the values from the fields of the instance in the </w:t>
        </w:r>
        <w:r>
          <w:rPr>
            <w:rStyle w:val="Literal"/>
          </w:rPr>
          <w:t>user1</w:t>
        </w:r>
        <w:r>
          <w:t xml:space="preserve"> variable</w:t>
        </w:r>
      </w:ins>
    </w:p>
    <w:p w14:paraId="46386008" w14:textId="34E3D24A" w:rsidR="00FB1B17" w:rsidRPr="00FB1B17" w:rsidRDefault="00FB1B17">
      <w:pPr>
        <w:pStyle w:val="Body"/>
        <w:pPrChange w:id="476" w:author="Liz Chadwick" w:date="2017-09-15T13:36:00Z">
          <w:pPr>
            <w:pStyle w:val="Caption"/>
          </w:pPr>
        </w:pPrChange>
      </w:pPr>
      <w:moveToRangeStart w:id="477" w:author="Liz Chadwick" w:date="2017-09-15T13:36:00Z" w:name="move493245933"/>
      <w:moveTo w:id="478" w:author="Liz Chadwick" w:date="2017-09-15T13:36:00Z">
        <w:r>
          <w:rPr>
            <w:rFonts w:eastAsia="Microsoft YaHei"/>
          </w:rPr>
          <w:t xml:space="preserve">The code in Listing 5-7 also creates an instance in </w:t>
        </w:r>
        <w:r>
          <w:rPr>
            <w:rStyle w:val="Literal"/>
            <w:rFonts w:eastAsia="Microsoft YaHei"/>
          </w:rPr>
          <w:t>user2</w:t>
        </w:r>
        <w:r>
          <w:rPr>
            <w:rFonts w:eastAsia="Microsoft YaHei"/>
          </w:rPr>
          <w:t xml:space="preserve"> that has a different value for </w:t>
        </w:r>
        <w:r>
          <w:rPr>
            <w:rStyle w:val="Literal"/>
            <w:rFonts w:eastAsia="Microsoft YaHei"/>
          </w:rPr>
          <w:t>email</w:t>
        </w:r>
        <w:r>
          <w:rPr>
            <w:rFonts w:eastAsia="Microsoft YaHei"/>
          </w:rPr>
          <w:t xml:space="preserve"> and </w:t>
        </w:r>
        <w:r>
          <w:rPr>
            <w:rStyle w:val="Literal"/>
            <w:rFonts w:eastAsia="Microsoft YaHei"/>
          </w:rPr>
          <w:t>username</w:t>
        </w:r>
        <w:r>
          <w:rPr>
            <w:rFonts w:eastAsia="Microsoft YaHei"/>
          </w:rPr>
          <w:t xml:space="preserve"> but has the same values for the </w:t>
        </w:r>
        <w:r>
          <w:rPr>
            <w:rStyle w:val="Literal"/>
            <w:rFonts w:eastAsia="Microsoft YaHei"/>
          </w:rPr>
          <w:t>active</w:t>
        </w:r>
        <w:r>
          <w:rPr>
            <w:rFonts w:eastAsia="Microsoft YaHei"/>
          </w:rPr>
          <w:t xml:space="preserve"> and </w:t>
        </w:r>
        <w:proofErr w:type="spellStart"/>
        <w:r>
          <w:rPr>
            <w:rStyle w:val="Literal"/>
            <w:rFonts w:eastAsia="Microsoft YaHei"/>
          </w:rPr>
          <w:t>sign_in_count</w:t>
        </w:r>
        <w:proofErr w:type="spellEnd"/>
        <w:r>
          <w:rPr>
            <w:rFonts w:eastAsia="Microsoft YaHei"/>
          </w:rPr>
          <w:t xml:space="preserve"> fields </w:t>
        </w:r>
        <w:del w:id="479" w:author="Liz Chadwick" w:date="2017-09-15T13:37:00Z">
          <w:r w:rsidDel="00FB1B17">
            <w:rPr>
              <w:rFonts w:eastAsia="Microsoft YaHei"/>
            </w:rPr>
            <w:delText xml:space="preserve">that </w:delText>
          </w:r>
        </w:del>
      </w:moveTo>
      <w:ins w:id="480" w:author="Liz Chadwick" w:date="2017-09-15T13:37:00Z">
        <w:r>
          <w:rPr>
            <w:rFonts w:eastAsia="Microsoft YaHei"/>
          </w:rPr>
          <w:t xml:space="preserve">from </w:t>
        </w:r>
      </w:ins>
      <w:moveTo w:id="481" w:author="Liz Chadwick" w:date="2017-09-15T13:36:00Z">
        <w:r>
          <w:rPr>
            <w:rStyle w:val="Literal"/>
            <w:rFonts w:eastAsia="Microsoft YaHei"/>
          </w:rPr>
          <w:t>user1</w:t>
        </w:r>
        <w:del w:id="482" w:author="Liz Chadwick" w:date="2017-09-15T13:37:00Z">
          <w:r w:rsidDel="00FB1B17">
            <w:rPr>
              <w:rFonts w:eastAsia="Microsoft YaHei"/>
            </w:rPr>
            <w:delText xml:space="preserve"> has</w:delText>
          </w:r>
        </w:del>
      </w:moveTo>
      <w:ins w:id="483" w:author="Liz Chadwick" w:date="2017-09-15T13:36:00Z">
        <w:r>
          <w:rPr>
            <w:rFonts w:eastAsia="Microsoft YaHei"/>
          </w:rPr>
          <w:t>.</w:t>
        </w:r>
      </w:ins>
      <w:moveTo w:id="484" w:author="Liz Chadwick" w:date="2017-09-15T13:36:00Z">
        <w:del w:id="485" w:author="Liz Chadwick" w:date="2017-09-15T13:36:00Z">
          <w:r w:rsidDel="00FB1B17">
            <w:rPr>
              <w:rFonts w:eastAsia="Microsoft YaHei"/>
            </w:rPr>
            <w:delText>:</w:delText>
          </w:r>
        </w:del>
      </w:moveTo>
      <w:moveToRangeEnd w:id="477"/>
    </w:p>
    <w:p w14:paraId="7587F030" w14:textId="77777777" w:rsidR="00067256" w:rsidRDefault="009F4E69">
      <w:pPr>
        <w:pStyle w:val="HeadB"/>
      </w:pPr>
      <w:bookmarkStart w:id="486" w:name="_Toc489718918"/>
      <w:ins w:id="487" w:author="Carol Nichols" w:date="2017-05-16T11:18:00Z">
        <w:r>
          <w:t xml:space="preserve">Tuple </w:t>
        </w:r>
        <w:proofErr w:type="spellStart"/>
        <w:r>
          <w:t>Structs</w:t>
        </w:r>
        <w:proofErr w:type="spellEnd"/>
        <w:r>
          <w:t xml:space="preserve"> without Named Fields to Create Different Types</w:t>
        </w:r>
      </w:ins>
      <w:bookmarkEnd w:id="486"/>
    </w:p>
    <w:p w14:paraId="0B4F5EE0" w14:textId="0F5E64CE" w:rsidR="001822B4" w:rsidRDefault="009F4E69">
      <w:pPr>
        <w:pStyle w:val="BodyFirst"/>
        <w:rPr>
          <w:ins w:id="488" w:author="Liz Chadwick" w:date="2017-09-15T13:41:00Z"/>
          <w:rFonts w:eastAsia="Microsoft YaHei"/>
        </w:rPr>
        <w:pPrChange w:id="489" w:author="Liz Chadwick" w:date="2017-09-15T13:37:00Z">
          <w:pPr>
            <w:pStyle w:val="Body"/>
          </w:pPr>
        </w:pPrChange>
      </w:pPr>
      <w:ins w:id="490" w:author="Carol Nichols" w:date="2017-05-09T13:11:00Z">
        <w:r>
          <w:rPr>
            <w:rFonts w:eastAsia="Microsoft YaHei"/>
          </w:rPr>
          <w:t xml:space="preserve">We </w:t>
        </w:r>
        <w:commentRangeStart w:id="491"/>
        <w:commentRangeStart w:id="492"/>
        <w:r>
          <w:rPr>
            <w:rFonts w:eastAsia="Microsoft YaHei"/>
          </w:rPr>
          <w:t xml:space="preserve">can also define </w:t>
        </w:r>
      </w:ins>
      <w:proofErr w:type="spellStart"/>
      <w:ins w:id="493" w:author="Carol Nichols" w:date="2017-05-09T13:12:00Z">
        <w:r>
          <w:rPr>
            <w:rFonts w:eastAsia="Microsoft YaHei"/>
          </w:rPr>
          <w:t>structs</w:t>
        </w:r>
        <w:proofErr w:type="spellEnd"/>
        <w:r>
          <w:rPr>
            <w:rFonts w:eastAsia="Microsoft YaHei"/>
          </w:rPr>
          <w:t xml:space="preserve"> </w:t>
        </w:r>
      </w:ins>
      <w:ins w:id="494" w:author="Carol Nichols" w:date="2017-05-09T13:26:00Z">
        <w:r>
          <w:rPr>
            <w:rFonts w:eastAsia="Microsoft YaHei"/>
          </w:rPr>
          <w:t xml:space="preserve">that look similar to tuples, called </w:t>
        </w:r>
        <w:r>
          <w:rPr>
            <w:rStyle w:val="EmphasisItalic"/>
            <w:rFonts w:eastAsia="Microsoft YaHei"/>
          </w:rPr>
          <w:t xml:space="preserve">tuple </w:t>
        </w:r>
        <w:proofErr w:type="spellStart"/>
        <w:r>
          <w:rPr>
            <w:rStyle w:val="EmphasisItalic"/>
            <w:rFonts w:eastAsia="Microsoft YaHei"/>
          </w:rPr>
          <w:t>structs</w:t>
        </w:r>
        <w:proofErr w:type="spellEnd"/>
        <w:r>
          <w:rPr>
            <w:rFonts w:eastAsia="Microsoft YaHei"/>
          </w:rPr>
          <w:t xml:space="preserve">, that have the added meaning the </w:t>
        </w:r>
        <w:proofErr w:type="spellStart"/>
        <w:r>
          <w:rPr>
            <w:rFonts w:eastAsia="Microsoft YaHei"/>
          </w:rPr>
          <w:t>struct</w:t>
        </w:r>
        <w:proofErr w:type="spellEnd"/>
        <w:r>
          <w:rPr>
            <w:rFonts w:eastAsia="Microsoft YaHei"/>
          </w:rPr>
          <w:t xml:space="preserve"> name provides, but don</w:t>
        </w:r>
      </w:ins>
      <w:ins w:id="495" w:author="Carol Nichols" w:date="2017-08-05T17:48:00Z">
        <w:r w:rsidR="003A6D24">
          <w:rPr>
            <w:rFonts w:eastAsia="Microsoft YaHei"/>
          </w:rPr>
          <w:t>’</w:t>
        </w:r>
      </w:ins>
      <w:ins w:id="496" w:author="Carol Nichols" w:date="2017-05-09T13:26:00Z">
        <w:r>
          <w:rPr>
            <w:rFonts w:eastAsia="Microsoft YaHei"/>
          </w:rPr>
          <w:t xml:space="preserve">t have names associated with their fields, just the types of the fields. </w:t>
        </w:r>
      </w:ins>
      <w:commentRangeEnd w:id="491"/>
      <w:r w:rsidR="001822B4">
        <w:rPr>
          <w:rStyle w:val="CommentReference"/>
        </w:rPr>
        <w:commentReference w:id="491"/>
      </w:r>
      <w:commentRangeEnd w:id="492"/>
      <w:r w:rsidR="001B4AA2">
        <w:rPr>
          <w:rStyle w:val="CommentReference"/>
        </w:rPr>
        <w:commentReference w:id="492"/>
      </w:r>
      <w:ins w:id="497" w:author="Carol Nichols" w:date="2017-09-21T14:49:00Z">
        <w:r w:rsidR="001B4AA2">
          <w:rPr>
            <w:rFonts w:eastAsia="Microsoft YaHei"/>
          </w:rPr>
          <w:t xml:space="preserve">Tuple </w:t>
        </w:r>
        <w:proofErr w:type="spellStart"/>
        <w:r w:rsidR="001B4AA2">
          <w:rPr>
            <w:rFonts w:eastAsia="Microsoft YaHei"/>
          </w:rPr>
          <w:t>structs</w:t>
        </w:r>
        <w:proofErr w:type="spellEnd"/>
        <w:r w:rsidR="001B4AA2">
          <w:rPr>
            <w:rFonts w:eastAsia="Microsoft YaHei"/>
          </w:rPr>
          <w:t xml:space="preserve"> are useful when you want to give the whole tuple a name </w:t>
        </w:r>
      </w:ins>
      <w:ins w:id="498" w:author="Carol Nichols" w:date="2017-09-21T14:51:00Z">
        <w:r w:rsidR="001B4AA2">
          <w:rPr>
            <w:rFonts w:eastAsia="Microsoft YaHei"/>
          </w:rPr>
          <w:t xml:space="preserve">and make the tuple be a different type than other tuples, </w:t>
        </w:r>
      </w:ins>
      <w:ins w:id="499" w:author="Carol Nichols" w:date="2017-09-21T14:49:00Z">
        <w:r w:rsidR="001B4AA2">
          <w:rPr>
            <w:rFonts w:eastAsia="Microsoft YaHei"/>
          </w:rPr>
          <w:t xml:space="preserve">but naming each field as in a regular </w:t>
        </w:r>
        <w:proofErr w:type="spellStart"/>
        <w:r w:rsidR="001B4AA2">
          <w:rPr>
            <w:rFonts w:eastAsia="Microsoft YaHei"/>
          </w:rPr>
          <w:t>struct</w:t>
        </w:r>
        <w:proofErr w:type="spellEnd"/>
        <w:r w:rsidR="001B4AA2">
          <w:rPr>
            <w:rFonts w:eastAsia="Microsoft YaHei"/>
          </w:rPr>
          <w:t xml:space="preserve"> would be verbose or redundant.</w:t>
        </w:r>
      </w:ins>
    </w:p>
    <w:p w14:paraId="7B1666BB" w14:textId="5338F1C5" w:rsidR="00067256" w:rsidRDefault="009F4E69">
      <w:pPr>
        <w:pStyle w:val="Body"/>
      </w:pPr>
      <w:ins w:id="500" w:author="Carol Nichols" w:date="2017-05-09T13:27:00Z">
        <w:del w:id="501" w:author="Liz Chadwick" w:date="2017-09-15T13:42:00Z">
          <w:r w:rsidDel="001822B4">
            <w:rPr>
              <w:rFonts w:eastAsia="Microsoft YaHei"/>
            </w:rPr>
            <w:delText xml:space="preserve">The definition of </w:delText>
          </w:r>
        </w:del>
      </w:ins>
      <w:ins w:id="502" w:author="Liz Chadwick" w:date="2017-09-15T13:42:00Z">
        <w:r w:rsidR="001822B4">
          <w:rPr>
            <w:rFonts w:eastAsia="Microsoft YaHei"/>
          </w:rPr>
          <w:t xml:space="preserve">To define </w:t>
        </w:r>
      </w:ins>
      <w:ins w:id="503" w:author="Carol Nichols" w:date="2017-05-09T13:27:00Z">
        <w:r>
          <w:rPr>
            <w:rFonts w:eastAsia="Microsoft YaHei"/>
          </w:rPr>
          <w:t xml:space="preserve">a tuple </w:t>
        </w:r>
        <w:proofErr w:type="spellStart"/>
        <w:r>
          <w:rPr>
            <w:rFonts w:eastAsia="Microsoft YaHei"/>
          </w:rPr>
          <w:t>struct</w:t>
        </w:r>
        <w:proofErr w:type="spellEnd"/>
        <w:r>
          <w:rPr>
            <w:rFonts w:eastAsia="Microsoft YaHei"/>
          </w:rPr>
          <w:t xml:space="preserve"> </w:t>
        </w:r>
      </w:ins>
      <w:ins w:id="504" w:author="Carol Nichols" w:date="2017-05-09T13:29:00Z">
        <w:del w:id="505" w:author="Liz Chadwick" w:date="2017-09-15T13:42:00Z">
          <w:r w:rsidDel="001822B4">
            <w:rPr>
              <w:rFonts w:eastAsia="Microsoft YaHei"/>
            </w:rPr>
            <w:delText xml:space="preserve">still starts with the </w:delText>
          </w:r>
        </w:del>
      </w:ins>
      <w:ins w:id="506" w:author="Liz Chadwick" w:date="2017-09-15T13:42:00Z">
        <w:r w:rsidR="001822B4">
          <w:rPr>
            <w:rFonts w:eastAsia="Microsoft YaHei"/>
          </w:rPr>
          <w:t xml:space="preserve">you start with the </w:t>
        </w:r>
      </w:ins>
      <w:proofErr w:type="spellStart"/>
      <w:ins w:id="507" w:author="Carol Nichols" w:date="2017-05-09T13:29:00Z">
        <w:r>
          <w:rPr>
            <w:rStyle w:val="Literal"/>
            <w:rFonts w:eastAsia="Microsoft YaHei"/>
          </w:rPr>
          <w:t>struct</w:t>
        </w:r>
        <w:proofErr w:type="spellEnd"/>
        <w:r>
          <w:rPr>
            <w:rFonts w:eastAsia="Microsoft YaHei"/>
          </w:rPr>
          <w:t xml:space="preserve"> keyword and the </w:t>
        </w:r>
        <w:proofErr w:type="spellStart"/>
        <w:r>
          <w:rPr>
            <w:rFonts w:eastAsia="Microsoft YaHei"/>
          </w:rPr>
          <w:t>struct</w:t>
        </w:r>
        <w:proofErr w:type="spellEnd"/>
        <w:r>
          <w:rPr>
            <w:rFonts w:eastAsia="Microsoft YaHei"/>
          </w:rPr>
          <w:t xml:space="preserve"> name</w:t>
        </w:r>
        <w:del w:id="508" w:author="Liz Chadwick" w:date="2017-09-15T13:42:00Z">
          <w:r w:rsidDel="001822B4">
            <w:rPr>
              <w:rFonts w:eastAsia="Microsoft YaHei"/>
            </w:rPr>
            <w:delText>, which are</w:delText>
          </w:r>
        </w:del>
        <w:r>
          <w:rPr>
            <w:rFonts w:eastAsia="Microsoft YaHei"/>
          </w:rPr>
          <w:t xml:space="preserve"> </w:t>
        </w:r>
        <w:commentRangeStart w:id="509"/>
        <w:commentRangeStart w:id="510"/>
        <w:r>
          <w:rPr>
            <w:rFonts w:eastAsia="Microsoft YaHei"/>
          </w:rPr>
          <w:t>followed by the types</w:t>
        </w:r>
      </w:ins>
      <w:ins w:id="511" w:author="Carol Nichols" w:date="2017-05-09T13:30:00Z">
        <w:r>
          <w:rPr>
            <w:rFonts w:eastAsia="Microsoft YaHei"/>
          </w:rPr>
          <w:t xml:space="preserve"> in the tuple.</w:t>
        </w:r>
      </w:ins>
      <w:commentRangeEnd w:id="509"/>
      <w:r w:rsidR="001822B4">
        <w:rPr>
          <w:rStyle w:val="CommentReference"/>
        </w:rPr>
        <w:commentReference w:id="509"/>
      </w:r>
      <w:commentRangeEnd w:id="510"/>
      <w:r w:rsidR="001B4AA2">
        <w:rPr>
          <w:rStyle w:val="CommentReference"/>
        </w:rPr>
        <w:commentReference w:id="510"/>
      </w:r>
      <w:ins w:id="512" w:author="Carol Nichols" w:date="2017-05-09T13:30:00Z">
        <w:r>
          <w:rPr>
            <w:rFonts w:eastAsia="Microsoft YaHei"/>
          </w:rPr>
          <w:t xml:space="preserve"> For example, here are definitions and usages of </w:t>
        </w:r>
      </w:ins>
      <w:ins w:id="513" w:author="Liz Chadwick" w:date="2017-09-15T13:43:00Z">
        <w:r w:rsidR="001822B4">
          <w:rPr>
            <w:rFonts w:eastAsia="Microsoft YaHei"/>
          </w:rPr>
          <w:t xml:space="preserve">two </w:t>
        </w:r>
      </w:ins>
      <w:ins w:id="514" w:author="Carol Nichols" w:date="2017-05-09T13:30:00Z">
        <w:r>
          <w:rPr>
            <w:rFonts w:eastAsia="Microsoft YaHei"/>
          </w:rPr>
          <w:t xml:space="preserve">tuple </w:t>
        </w:r>
        <w:proofErr w:type="spellStart"/>
        <w:r>
          <w:rPr>
            <w:rFonts w:eastAsia="Microsoft YaHei"/>
          </w:rPr>
          <w:t>structs</w:t>
        </w:r>
        <w:proofErr w:type="spellEnd"/>
        <w:r>
          <w:rPr>
            <w:rFonts w:eastAsia="Microsoft YaHei"/>
          </w:rPr>
          <w:t xml:space="preserve"> named </w:t>
        </w:r>
        <w:r>
          <w:rPr>
            <w:rStyle w:val="Literal"/>
            <w:rFonts w:eastAsia="Microsoft YaHei"/>
          </w:rPr>
          <w:t>Color</w:t>
        </w:r>
        <w:r>
          <w:rPr>
            <w:rFonts w:eastAsia="Microsoft YaHei"/>
          </w:rPr>
          <w:t xml:space="preserve"> and </w:t>
        </w:r>
        <w:r>
          <w:rPr>
            <w:rStyle w:val="Literal"/>
            <w:rFonts w:eastAsia="Microsoft YaHei"/>
          </w:rPr>
          <w:t>Point</w:t>
        </w:r>
        <w:r>
          <w:rPr>
            <w:rFonts w:eastAsia="Microsoft YaHei"/>
          </w:rPr>
          <w:t>:</w:t>
        </w:r>
      </w:ins>
    </w:p>
    <w:p w14:paraId="25701988" w14:textId="77777777" w:rsidR="00067256" w:rsidRDefault="009F4E69">
      <w:pPr>
        <w:pStyle w:val="CodeA"/>
      </w:pPr>
      <w:proofErr w:type="spellStart"/>
      <w:ins w:id="515" w:author="Carol Nichols" w:date="2017-05-09T13:30:00Z">
        <w:r>
          <w:t>struct</w:t>
        </w:r>
        <w:proofErr w:type="spellEnd"/>
        <w:r>
          <w:t xml:space="preserve"> Color(i32, i32, i32);</w:t>
        </w:r>
      </w:ins>
    </w:p>
    <w:p w14:paraId="58904B26" w14:textId="77777777" w:rsidR="00067256" w:rsidRDefault="009F4E69">
      <w:pPr>
        <w:pStyle w:val="CodeB"/>
      </w:pPr>
      <w:proofErr w:type="spellStart"/>
      <w:ins w:id="516" w:author="Carol Nichols" w:date="2017-05-09T13:30:00Z">
        <w:r>
          <w:t>struct</w:t>
        </w:r>
        <w:proofErr w:type="spellEnd"/>
        <w:r>
          <w:t xml:space="preserve"> Point(i32, i32, i32);</w:t>
        </w:r>
      </w:ins>
    </w:p>
    <w:p w14:paraId="329FDB5B" w14:textId="77777777" w:rsidR="00067256" w:rsidRDefault="00067256">
      <w:pPr>
        <w:pStyle w:val="CodeB"/>
      </w:pPr>
    </w:p>
    <w:p w14:paraId="39AEF0C6" w14:textId="77777777" w:rsidR="00067256" w:rsidRDefault="009F4E69">
      <w:pPr>
        <w:pStyle w:val="CodeB"/>
      </w:pPr>
      <w:ins w:id="517" w:author="Carol Nichols" w:date="2017-05-09T13:30:00Z">
        <w:r>
          <w:t>let black = Color(0, 0, 0);</w:t>
        </w:r>
      </w:ins>
    </w:p>
    <w:p w14:paraId="0757B70C" w14:textId="77777777" w:rsidR="00067256" w:rsidRDefault="009F4E69">
      <w:pPr>
        <w:pStyle w:val="CodeC"/>
      </w:pPr>
      <w:ins w:id="518" w:author="Carol Nichols" w:date="2017-05-09T13:30:00Z">
        <w:r>
          <w:t>let origin = Point(0, 0, 0);</w:t>
        </w:r>
      </w:ins>
    </w:p>
    <w:p w14:paraId="4B15F60A" w14:textId="1F5EF50C" w:rsidR="00067256" w:rsidRDefault="009F4E69">
      <w:pPr>
        <w:pStyle w:val="Body"/>
      </w:pPr>
      <w:commentRangeStart w:id="519"/>
      <w:commentRangeStart w:id="520"/>
      <w:ins w:id="521" w:author="Carol Nichols" w:date="2017-05-09T13:33:00Z">
        <w:r>
          <w:rPr>
            <w:rFonts w:eastAsia="Microsoft YaHei"/>
          </w:rPr>
          <w:t xml:space="preserve">Note </w:t>
        </w:r>
      </w:ins>
      <w:commentRangeEnd w:id="519"/>
      <w:r w:rsidR="001822B4">
        <w:rPr>
          <w:rStyle w:val="CommentReference"/>
        </w:rPr>
        <w:commentReference w:id="519"/>
      </w:r>
      <w:commentRangeEnd w:id="520"/>
      <w:r w:rsidR="001B4AA2">
        <w:rPr>
          <w:rStyle w:val="CommentReference"/>
        </w:rPr>
        <w:commentReference w:id="520"/>
      </w:r>
      <w:ins w:id="522" w:author="Carol Nichols" w:date="2017-05-09T13:33:00Z">
        <w:r>
          <w:rPr>
            <w:rFonts w:eastAsia="Microsoft YaHei"/>
          </w:rPr>
          <w:t>that the</w:t>
        </w:r>
      </w:ins>
      <w:ins w:id="523" w:author="Carol Nichols" w:date="2017-05-09T13:32:00Z">
        <w:r>
          <w:rPr>
            <w:rFonts w:eastAsia="Microsoft YaHei"/>
          </w:rPr>
          <w:t xml:space="preserve"> </w:t>
        </w:r>
        <w:r>
          <w:rPr>
            <w:rStyle w:val="Literal"/>
            <w:rFonts w:eastAsia="Microsoft YaHei"/>
          </w:rPr>
          <w:t>black</w:t>
        </w:r>
        <w:r>
          <w:rPr>
            <w:rFonts w:eastAsia="Microsoft YaHei"/>
          </w:rPr>
          <w:t xml:space="preserve"> and </w:t>
        </w:r>
        <w:r>
          <w:rPr>
            <w:rStyle w:val="Literal"/>
            <w:rFonts w:eastAsia="Microsoft YaHei"/>
          </w:rPr>
          <w:t>origin</w:t>
        </w:r>
        <w:r>
          <w:rPr>
            <w:rFonts w:eastAsia="Microsoft YaHei"/>
          </w:rPr>
          <w:t xml:space="preserve"> values are different types, since they</w:t>
        </w:r>
      </w:ins>
      <w:ins w:id="524" w:author="Carol Nichols" w:date="2017-08-05T17:48:00Z">
        <w:r w:rsidR="001765FE">
          <w:rPr>
            <w:rFonts w:eastAsia="Microsoft YaHei"/>
          </w:rPr>
          <w:t>’</w:t>
        </w:r>
      </w:ins>
      <w:ins w:id="525" w:author="Carol Nichols" w:date="2017-05-09T13:32:00Z">
        <w:r>
          <w:rPr>
            <w:rFonts w:eastAsia="Microsoft YaHei"/>
          </w:rPr>
          <w:t xml:space="preserve">re instances of different tuple </w:t>
        </w:r>
        <w:proofErr w:type="spellStart"/>
        <w:r>
          <w:rPr>
            <w:rFonts w:eastAsia="Microsoft YaHei"/>
          </w:rPr>
          <w:t>structs</w:t>
        </w:r>
      </w:ins>
      <w:proofErr w:type="spellEnd"/>
      <w:ins w:id="526" w:author="Carol Nichols" w:date="2017-05-09T13:33:00Z">
        <w:r>
          <w:rPr>
            <w:rFonts w:eastAsia="Microsoft YaHei"/>
          </w:rPr>
          <w:t xml:space="preserve">. Each </w:t>
        </w:r>
        <w:proofErr w:type="spellStart"/>
        <w:r>
          <w:rPr>
            <w:rFonts w:eastAsia="Microsoft YaHei"/>
          </w:rPr>
          <w:t>struct</w:t>
        </w:r>
        <w:proofErr w:type="spellEnd"/>
        <w:r>
          <w:rPr>
            <w:rFonts w:eastAsia="Microsoft YaHei"/>
          </w:rPr>
          <w:t xml:space="preserve"> we define is its own type, even though the </w:t>
        </w:r>
      </w:ins>
      <w:ins w:id="527" w:author="Carol Nichols" w:date="2017-05-09T13:34:00Z">
        <w:r>
          <w:rPr>
            <w:rFonts w:eastAsia="Microsoft YaHei"/>
          </w:rPr>
          <w:t xml:space="preserve">fields within the </w:t>
        </w:r>
        <w:proofErr w:type="spellStart"/>
        <w:r>
          <w:rPr>
            <w:rFonts w:eastAsia="Microsoft YaHei"/>
          </w:rPr>
          <w:t>struct</w:t>
        </w:r>
        <w:proofErr w:type="spellEnd"/>
        <w:r>
          <w:rPr>
            <w:rFonts w:eastAsia="Microsoft YaHei"/>
          </w:rPr>
          <w:t xml:space="preserve"> have the same types. </w:t>
        </w:r>
      </w:ins>
      <w:ins w:id="528" w:author="Carol Nichols" w:date="2017-09-21T14:52:00Z">
        <w:r w:rsidR="001B4AA2">
          <w:rPr>
            <w:rFonts w:eastAsia="Microsoft YaHei"/>
          </w:rPr>
          <w:t xml:space="preserve">For example, a function that takes a parameter of type </w:t>
        </w:r>
        <w:r w:rsidR="001B4AA2" w:rsidRPr="00170945">
          <w:rPr>
            <w:rStyle w:val="Literal"/>
            <w:rFonts w:eastAsia="Microsoft YaHei"/>
            <w:rPrChange w:id="529" w:author="Carol Nichols" w:date="2017-09-21T14:55:00Z">
              <w:rPr>
                <w:rFonts w:eastAsia="Microsoft YaHei"/>
              </w:rPr>
            </w:rPrChange>
          </w:rPr>
          <w:t>Color</w:t>
        </w:r>
        <w:r w:rsidR="001B4AA2">
          <w:rPr>
            <w:rFonts w:eastAsia="Microsoft YaHei"/>
          </w:rPr>
          <w:t xml:space="preserve"> </w:t>
        </w:r>
      </w:ins>
      <w:ins w:id="530" w:author="Carol Nichols" w:date="2017-09-21T14:53:00Z">
        <w:r w:rsidR="001B4AA2">
          <w:rPr>
            <w:rFonts w:eastAsia="Microsoft YaHei"/>
          </w:rPr>
          <w:t xml:space="preserve">cannot take a </w:t>
        </w:r>
        <w:r w:rsidR="001B4AA2" w:rsidRPr="00170945">
          <w:rPr>
            <w:rStyle w:val="Literal"/>
            <w:rFonts w:eastAsia="Microsoft YaHei"/>
            <w:rPrChange w:id="531" w:author="Carol Nichols" w:date="2017-09-21T14:55:00Z">
              <w:rPr>
                <w:rFonts w:eastAsia="Microsoft YaHei"/>
              </w:rPr>
            </w:rPrChange>
          </w:rPr>
          <w:t>Point</w:t>
        </w:r>
      </w:ins>
      <w:ins w:id="532" w:author="Carol Nichols" w:date="2017-09-21T14:55:00Z">
        <w:r w:rsidR="00170945">
          <w:rPr>
            <w:rFonts w:eastAsia="Microsoft YaHei"/>
          </w:rPr>
          <w:t xml:space="preserve"> as an argument</w:t>
        </w:r>
      </w:ins>
      <w:ins w:id="533" w:author="Carol Nichols" w:date="2017-09-21T14:53:00Z">
        <w:r w:rsidR="001B4AA2">
          <w:rPr>
            <w:rFonts w:eastAsia="Microsoft YaHei"/>
          </w:rPr>
          <w:t>, even th</w:t>
        </w:r>
        <w:r w:rsidR="00170945">
          <w:rPr>
            <w:rFonts w:eastAsia="Microsoft YaHei"/>
          </w:rPr>
          <w:t>ough both types are made up of three</w:t>
        </w:r>
        <w:r w:rsidR="001B4AA2">
          <w:rPr>
            <w:rFonts w:eastAsia="Microsoft YaHei"/>
          </w:rPr>
          <w:t xml:space="preserve"> </w:t>
        </w:r>
        <w:bookmarkStart w:id="534" w:name="_GoBack"/>
        <w:r w:rsidR="001B4AA2" w:rsidRPr="00170945">
          <w:rPr>
            <w:rStyle w:val="Literal"/>
            <w:rFonts w:eastAsia="Microsoft YaHei"/>
            <w:rPrChange w:id="535" w:author="Carol Nichols" w:date="2017-09-21T14:56:00Z">
              <w:rPr>
                <w:rFonts w:eastAsia="Microsoft YaHei"/>
              </w:rPr>
            </w:rPrChange>
          </w:rPr>
          <w:t>i32</w:t>
        </w:r>
        <w:bookmarkEnd w:id="534"/>
        <w:r w:rsidR="001B4AA2">
          <w:rPr>
            <w:rFonts w:eastAsia="Microsoft YaHei"/>
          </w:rPr>
          <w:t xml:space="preserve"> values. </w:t>
        </w:r>
      </w:ins>
      <w:ins w:id="536" w:author="Carol Nichols" w:date="2017-05-09T13:34:00Z">
        <w:r>
          <w:rPr>
            <w:rFonts w:eastAsia="Microsoft YaHei"/>
          </w:rPr>
          <w:t xml:space="preserve">Otherwise, tuple </w:t>
        </w:r>
        <w:proofErr w:type="spellStart"/>
        <w:r>
          <w:rPr>
            <w:rFonts w:eastAsia="Microsoft YaHei"/>
          </w:rPr>
          <w:t>struct</w:t>
        </w:r>
        <w:proofErr w:type="spellEnd"/>
        <w:r>
          <w:rPr>
            <w:rFonts w:eastAsia="Microsoft YaHei"/>
          </w:rPr>
          <w:t xml:space="preserve"> instances behave like tuples, which we covered in Chapter 3</w:t>
        </w:r>
      </w:ins>
      <w:ins w:id="537" w:author="Carol Nichols" w:date="2017-09-21T14:53:00Z">
        <w:r w:rsidR="00170945">
          <w:rPr>
            <w:rFonts w:eastAsia="Microsoft YaHei"/>
          </w:rPr>
          <w:t xml:space="preserve">: you can </w:t>
        </w:r>
        <w:proofErr w:type="spellStart"/>
        <w:r w:rsidR="00170945">
          <w:rPr>
            <w:rFonts w:eastAsia="Microsoft YaHei"/>
          </w:rPr>
          <w:t>destructure</w:t>
        </w:r>
        <w:proofErr w:type="spellEnd"/>
        <w:r w:rsidR="00170945">
          <w:rPr>
            <w:rFonts w:eastAsia="Microsoft YaHei"/>
          </w:rPr>
          <w:t xml:space="preserve"> them into their individual pieces, you can use </w:t>
        </w:r>
      </w:ins>
      <w:ins w:id="538" w:author="Carol Nichols" w:date="2017-09-21T14:55:00Z">
        <w:r w:rsidR="00170945">
          <w:rPr>
            <w:rFonts w:eastAsia="Microsoft YaHei"/>
          </w:rPr>
          <w:t xml:space="preserve">a </w:t>
        </w:r>
        <w:r w:rsidR="00170945" w:rsidRPr="00170945">
          <w:rPr>
            <w:rStyle w:val="Literal"/>
            <w:rFonts w:eastAsia="Microsoft YaHei"/>
            <w:rPrChange w:id="539" w:author="Carol Nichols" w:date="2017-09-21T14:55:00Z">
              <w:rPr>
                <w:rFonts w:eastAsia="Microsoft YaHei"/>
              </w:rPr>
            </w:rPrChange>
          </w:rPr>
          <w:t>.</w:t>
        </w:r>
        <w:r w:rsidR="00170945">
          <w:rPr>
            <w:rFonts w:eastAsia="Microsoft YaHei"/>
          </w:rPr>
          <w:t xml:space="preserve"> followed by the index to access an individual value, and so on</w:t>
        </w:r>
      </w:ins>
      <w:ins w:id="540" w:author="Carol Nichols" w:date="2017-05-09T13:34:00Z">
        <w:r>
          <w:rPr>
            <w:rFonts w:eastAsia="Microsoft YaHei"/>
          </w:rPr>
          <w:t>.</w:t>
        </w:r>
      </w:ins>
    </w:p>
    <w:p w14:paraId="248CBDB1" w14:textId="77777777" w:rsidR="00067256" w:rsidRDefault="009F4E69">
      <w:pPr>
        <w:pStyle w:val="ProductionDirective"/>
      </w:pPr>
      <w:ins w:id="541" w:author="Carol Nichols" w:date="2017-05-09T13:34:00Z">
        <w:r>
          <w:rPr>
            <w:rFonts w:eastAsia="Microsoft YaHei"/>
          </w:rPr>
          <w:t xml:space="preserve">Prod: Check </w:t>
        </w:r>
        <w:proofErr w:type="spellStart"/>
        <w:r>
          <w:rPr>
            <w:rFonts w:eastAsia="Microsoft YaHei"/>
          </w:rPr>
          <w:t>xref</w:t>
        </w:r>
      </w:ins>
      <w:proofErr w:type="spellEnd"/>
    </w:p>
    <w:p w14:paraId="465603E5" w14:textId="77777777" w:rsidR="00067256" w:rsidRDefault="009F4E69">
      <w:pPr>
        <w:pStyle w:val="HeadB"/>
      </w:pPr>
      <w:bookmarkStart w:id="542" w:name="_Toc489718919"/>
      <w:ins w:id="543" w:author="Carol Nichols" w:date="2017-05-09T13:34:00Z">
        <w:r>
          <w:t xml:space="preserve">Unit-Like </w:t>
        </w:r>
        <w:proofErr w:type="spellStart"/>
        <w:r>
          <w:t>Structs</w:t>
        </w:r>
        <w:proofErr w:type="spellEnd"/>
        <w:r>
          <w:t xml:space="preserve"> without Any Fields</w:t>
        </w:r>
      </w:ins>
      <w:bookmarkEnd w:id="542"/>
    </w:p>
    <w:p w14:paraId="6CE044CD" w14:textId="6A21BA69" w:rsidR="00067256" w:rsidRDefault="009F4E69">
      <w:pPr>
        <w:pStyle w:val="BodyFirst"/>
        <w:pPrChange w:id="544" w:author="Liz Chadwick" w:date="2017-09-15T13:45:00Z">
          <w:pPr>
            <w:pStyle w:val="Body"/>
          </w:pPr>
        </w:pPrChange>
      </w:pPr>
      <w:ins w:id="545" w:author="Carol Nichols" w:date="2017-05-09T13:34:00Z">
        <w:r>
          <w:rPr>
            <w:rFonts w:eastAsia="Microsoft YaHei"/>
          </w:rPr>
          <w:lastRenderedPageBreak/>
          <w:t xml:space="preserve">We can also define </w:t>
        </w:r>
        <w:proofErr w:type="spellStart"/>
        <w:r>
          <w:rPr>
            <w:rFonts w:eastAsia="Microsoft YaHei"/>
          </w:rPr>
          <w:t>structs</w:t>
        </w:r>
        <w:proofErr w:type="spellEnd"/>
        <w:r>
          <w:rPr>
            <w:rFonts w:eastAsia="Microsoft YaHei"/>
          </w:rPr>
          <w:t xml:space="preserve"> that don</w:t>
        </w:r>
      </w:ins>
      <w:ins w:id="546" w:author="Carol Nichols" w:date="2017-08-05T17:48:00Z">
        <w:r w:rsidR="001765FE">
          <w:rPr>
            <w:rFonts w:eastAsia="Microsoft YaHei"/>
          </w:rPr>
          <w:t>’</w:t>
        </w:r>
      </w:ins>
      <w:ins w:id="547" w:author="Carol Nichols" w:date="2017-05-09T13:34:00Z">
        <w:r>
          <w:rPr>
            <w:rFonts w:eastAsia="Microsoft YaHei"/>
          </w:rPr>
          <w:t xml:space="preserve">t have any fields! </w:t>
        </w:r>
      </w:ins>
      <w:ins w:id="548" w:author="Carol Nichols" w:date="2017-05-09T13:35:00Z">
        <w:r>
          <w:rPr>
            <w:rFonts w:eastAsia="Microsoft YaHei"/>
          </w:rPr>
          <w:t xml:space="preserve">These are called </w:t>
        </w:r>
        <w:r>
          <w:rPr>
            <w:rStyle w:val="EmphasisItalic"/>
            <w:rFonts w:eastAsia="Microsoft YaHei"/>
          </w:rPr>
          <w:t xml:space="preserve">unit-like </w:t>
        </w:r>
        <w:proofErr w:type="spellStart"/>
        <w:r>
          <w:rPr>
            <w:rStyle w:val="EmphasisItalic"/>
            <w:rFonts w:eastAsia="Microsoft YaHei"/>
          </w:rPr>
          <w:t>structs</w:t>
        </w:r>
        <w:proofErr w:type="spellEnd"/>
        <w:r>
          <w:rPr>
            <w:rFonts w:eastAsia="Microsoft YaHei"/>
          </w:rPr>
          <w:t xml:space="preserve"> since they behave similarly to </w:t>
        </w:r>
        <w:r>
          <w:rPr>
            <w:rStyle w:val="Literal"/>
            <w:rFonts w:eastAsia="Microsoft YaHei"/>
          </w:rPr>
          <w:t>()</w:t>
        </w:r>
        <w:r>
          <w:rPr>
            <w:rFonts w:eastAsia="Microsoft YaHei"/>
          </w:rPr>
          <w:t>, the unit type.</w:t>
        </w:r>
        <w:commentRangeStart w:id="549"/>
        <w:r>
          <w:rPr>
            <w:rFonts w:eastAsia="Microsoft YaHei"/>
          </w:rPr>
          <w:t xml:space="preserve"> U</w:t>
        </w:r>
      </w:ins>
      <w:ins w:id="550" w:author="Carol Nichols" w:date="2017-05-09T13:36:00Z">
        <w:r>
          <w:rPr>
            <w:rFonts w:eastAsia="Microsoft YaHei"/>
          </w:rPr>
          <w:t xml:space="preserve">nit-like </w:t>
        </w:r>
      </w:ins>
      <w:commentRangeEnd w:id="549"/>
      <w:r w:rsidR="00151081">
        <w:rPr>
          <w:rStyle w:val="CommentReference"/>
        </w:rPr>
        <w:commentReference w:id="549"/>
      </w:r>
      <w:proofErr w:type="spellStart"/>
      <w:ins w:id="551" w:author="Carol Nichols" w:date="2017-05-09T13:36:00Z">
        <w:r>
          <w:rPr>
            <w:rFonts w:eastAsia="Microsoft YaHei"/>
          </w:rPr>
          <w:t>structs</w:t>
        </w:r>
        <w:proofErr w:type="spellEnd"/>
        <w:r>
          <w:rPr>
            <w:rFonts w:eastAsia="Microsoft YaHei"/>
          </w:rPr>
          <w:t xml:space="preserve"> can be useful in </w:t>
        </w:r>
      </w:ins>
      <w:ins w:id="552" w:author="Carol Nichols" w:date="2017-05-09T13:42:00Z">
        <w:r>
          <w:rPr>
            <w:rFonts w:eastAsia="Microsoft YaHei"/>
          </w:rPr>
          <w:t xml:space="preserve">situations such as when you need to implement a trait </w:t>
        </w:r>
      </w:ins>
      <w:ins w:id="553" w:author="Carol Nichols" w:date="2017-05-09T13:43:00Z">
        <w:r>
          <w:rPr>
            <w:rFonts w:eastAsia="Microsoft YaHei"/>
          </w:rPr>
          <w:t>on some type, but you don</w:t>
        </w:r>
      </w:ins>
      <w:ins w:id="554" w:author="Carol Nichols" w:date="2017-08-05T17:48:00Z">
        <w:r w:rsidR="001765FE">
          <w:rPr>
            <w:rFonts w:eastAsia="Microsoft YaHei"/>
          </w:rPr>
          <w:t>’</w:t>
        </w:r>
      </w:ins>
      <w:ins w:id="555" w:author="Carol Nichols" w:date="2017-05-09T13:43:00Z">
        <w:r>
          <w:rPr>
            <w:rFonts w:eastAsia="Microsoft YaHei"/>
          </w:rPr>
          <w:t>t have any data that you want to store in the type itself. We</w:t>
        </w:r>
      </w:ins>
      <w:ins w:id="556" w:author="Carol Nichols" w:date="2017-08-05T17:48:00Z">
        <w:r w:rsidR="001765FE">
          <w:rPr>
            <w:rFonts w:eastAsia="Microsoft YaHei"/>
          </w:rPr>
          <w:t>’</w:t>
        </w:r>
      </w:ins>
      <w:ins w:id="557" w:author="Carol Nichols" w:date="2017-05-09T13:43:00Z">
        <w:r>
          <w:rPr>
            <w:rFonts w:eastAsia="Microsoft YaHei"/>
          </w:rPr>
          <w:t>ll be discussing traits in Chapter 10.</w:t>
        </w:r>
      </w:ins>
    </w:p>
    <w:p w14:paraId="72BC59CA" w14:textId="77777777" w:rsidR="00067256" w:rsidRDefault="009F4E69">
      <w:pPr>
        <w:pStyle w:val="ProductionDirective"/>
      </w:pPr>
      <w:ins w:id="558" w:author="Carol Nichols" w:date="2017-05-09T13:43:00Z">
        <w:r>
          <w:rPr>
            <w:rFonts w:eastAsia="Microsoft YaHei"/>
          </w:rPr>
          <w:t xml:space="preserve">Prod: Check </w:t>
        </w:r>
        <w:proofErr w:type="spellStart"/>
        <w:r>
          <w:rPr>
            <w:rFonts w:eastAsia="Microsoft YaHei"/>
          </w:rPr>
          <w:t>xref</w:t>
        </w:r>
      </w:ins>
      <w:proofErr w:type="spellEnd"/>
    </w:p>
    <w:p w14:paraId="3ECD9B2F" w14:textId="77777777" w:rsidR="00067256" w:rsidRDefault="009F4E69">
      <w:pPr>
        <w:pStyle w:val="ProductionDirective"/>
        <w:rPr>
          <w:rFonts w:eastAsia="Microsoft YaHei"/>
        </w:rPr>
      </w:pPr>
      <w:ins w:id="559" w:author="NSP" w:date="2017-03-06T10:44:00Z">
        <w:r>
          <w:rPr>
            <w:rFonts w:eastAsia="Microsoft YaHei"/>
          </w:rPr>
          <w:t>Start box</w:t>
        </w:r>
      </w:ins>
    </w:p>
    <w:p w14:paraId="70C73D34" w14:textId="77777777" w:rsidR="00067256" w:rsidRDefault="009F4E69">
      <w:pPr>
        <w:pStyle w:val="HeadBox"/>
      </w:pPr>
      <w:r>
        <w:t xml:space="preserve">Ownership of </w:t>
      </w:r>
      <w:proofErr w:type="spellStart"/>
      <w:r>
        <w:t>Str</w:t>
      </w:r>
      <w:commentRangeStart w:id="560"/>
      <w:r>
        <w:t>uct</w:t>
      </w:r>
      <w:proofErr w:type="spellEnd"/>
      <w:r>
        <w:t xml:space="preserve"> Da</w:t>
      </w:r>
      <w:commentRangeEnd w:id="560"/>
      <w:r>
        <w:commentReference w:id="560"/>
      </w:r>
      <w:r>
        <w:commentReference w:id="561"/>
      </w:r>
      <w:r>
        <w:t>ta</w:t>
      </w:r>
    </w:p>
    <w:p w14:paraId="2683D9A5" w14:textId="77777777" w:rsidR="00067256" w:rsidRDefault="009F4E69">
      <w:pPr>
        <w:pStyle w:val="BodyFirstBox"/>
      </w:pPr>
      <w:r>
        <w:t xml:space="preserve">In the </w:t>
      </w:r>
      <w:r>
        <w:rPr>
          <w:rStyle w:val="Literal"/>
        </w:rPr>
        <w:t>User</w:t>
      </w:r>
      <w:r>
        <w:t xml:space="preserve"> </w:t>
      </w:r>
      <w:proofErr w:type="spellStart"/>
      <w:r>
        <w:t>struct</w:t>
      </w:r>
      <w:proofErr w:type="spellEnd"/>
      <w:r>
        <w:t xml:space="preserve"> definition in Listing 5-1, we used the owned </w:t>
      </w:r>
      <w:r>
        <w:rPr>
          <w:rStyle w:val="Literal"/>
        </w:rPr>
        <w:t>String</w:t>
      </w:r>
      <w:r>
        <w:t xml:space="preserve"> type rather than the </w:t>
      </w:r>
      <w:r>
        <w:rPr>
          <w:rStyle w:val="Literal"/>
        </w:rPr>
        <w:t>&amp;</w:t>
      </w:r>
      <w:proofErr w:type="spellStart"/>
      <w:r>
        <w:rPr>
          <w:rStyle w:val="Literal"/>
        </w:rPr>
        <w:t>str</w:t>
      </w:r>
      <w:proofErr w:type="spellEnd"/>
      <w:r>
        <w:t xml:space="preserve"> string slice type. This is a deliberate choice because we want instances of this </w:t>
      </w:r>
      <w:proofErr w:type="spellStart"/>
      <w:r>
        <w:t>struct</w:t>
      </w:r>
      <w:proofErr w:type="spellEnd"/>
      <w:r>
        <w:t xml:space="preserve"> to own all of its data</w:t>
      </w:r>
      <w:del w:id="562" w:author="AnneMarieW" w:date="2017-03-14T10:15:00Z">
        <w:r>
          <w:delText>,</w:delText>
        </w:r>
      </w:del>
      <w:r>
        <w:t xml:space="preserve"> and for that data to be valid for as long as the entire </w:t>
      </w:r>
      <w:proofErr w:type="spellStart"/>
      <w:r>
        <w:t>struct</w:t>
      </w:r>
      <w:proofErr w:type="spellEnd"/>
      <w:r>
        <w:t xml:space="preserve"> is valid.</w:t>
      </w:r>
    </w:p>
    <w:p w14:paraId="2B415C32" w14:textId="77777777" w:rsidR="00067256" w:rsidRDefault="009F4E69">
      <w:pPr>
        <w:pStyle w:val="BodyBox"/>
      </w:pPr>
      <w:r>
        <w:t>It</w:t>
      </w:r>
      <w:del w:id="563" w:author="AnneMarieW" w:date="2017-03-14T10:16:00Z">
        <w:r>
          <w:delText xml:space="preserve"> i</w:delText>
        </w:r>
      </w:del>
      <w:ins w:id="564" w:author="AnneMarieW" w:date="2017-03-14T10:16:00Z">
        <w:r>
          <w:t>’</w:t>
        </w:r>
      </w:ins>
      <w:r>
        <w:t xml:space="preserve">s possible for </w:t>
      </w:r>
      <w:proofErr w:type="spellStart"/>
      <w:r>
        <w:t>structs</w:t>
      </w:r>
      <w:proofErr w:type="spellEnd"/>
      <w:r>
        <w:t xml:space="preserve"> to store references to data owned by something else, but to do so requires the use of </w:t>
      </w:r>
      <w:r>
        <w:rPr>
          <w:rStyle w:val="EmphasisItalic"/>
        </w:rPr>
        <w:t>lifetimes</w:t>
      </w:r>
      <w:r>
        <w:t>, a</w:t>
      </w:r>
      <w:ins w:id="565" w:author="AnneMarieW" w:date="2017-03-14T14:12:00Z">
        <w:r>
          <w:t xml:space="preserve"> Rust</w:t>
        </w:r>
      </w:ins>
      <w:r>
        <w:t xml:space="preserve"> feature </w:t>
      </w:r>
      <w:del w:id="566" w:author="AnneMarieW" w:date="2017-03-14T14:12:00Z">
        <w:r>
          <w:delText xml:space="preserve">of Rust </w:delText>
        </w:r>
      </w:del>
      <w:r>
        <w:t xml:space="preserve">that </w:t>
      </w:r>
      <w:del w:id="567" w:author="AnneMarieW" w:date="2017-03-14T10:16:00Z">
        <w:r>
          <w:delText>we'll</w:delText>
        </w:r>
      </w:del>
      <w:ins w:id="568" w:author="AnneMarieW" w:date="2017-03-14T10:16:00Z">
        <w:r>
          <w:t>is</w:t>
        </w:r>
      </w:ins>
      <w:r>
        <w:t xml:space="preserve"> discuss</w:t>
      </w:r>
      <w:ins w:id="569" w:author="AnneMarieW" w:date="2017-03-14T10:16:00Z">
        <w:r>
          <w:t>ed</w:t>
        </w:r>
      </w:ins>
      <w:r>
        <w:t xml:space="preserve"> in Chapter 10. Lifetimes ensure that the data </w:t>
      </w:r>
      <w:del w:id="570" w:author="NSP" w:date="2017-03-06T11:03:00Z">
        <w:r>
          <w:delText xml:space="preserve">a struct </w:delText>
        </w:r>
      </w:del>
      <w:r>
        <w:t>reference</w:t>
      </w:r>
      <w:ins w:id="571" w:author="NSP" w:date="2017-03-06T11:03:00Z">
        <w:r>
          <w:t xml:space="preserve">d by a </w:t>
        </w:r>
        <w:proofErr w:type="spellStart"/>
        <w:r>
          <w:t>struct</w:t>
        </w:r>
      </w:ins>
      <w:proofErr w:type="spellEnd"/>
      <w:del w:id="572" w:author="NSP" w:date="2017-03-06T11:03:00Z">
        <w:r>
          <w:delText>s</w:delText>
        </w:r>
      </w:del>
      <w:r>
        <w:t xml:space="preserve"> is valid for as long as the </w:t>
      </w:r>
      <w:proofErr w:type="spellStart"/>
      <w:r>
        <w:t>struct</w:t>
      </w:r>
      <w:proofErr w:type="spellEnd"/>
      <w:r>
        <w:t xml:space="preserve"> is. </w:t>
      </w:r>
      <w:ins w:id="573" w:author="AnneMarieW" w:date="2017-03-14T10:19:00Z">
        <w:r>
          <w:t>Let’s s</w:t>
        </w:r>
      </w:ins>
      <w:del w:id="574" w:author="AnneMarieW" w:date="2017-03-14T10:19:00Z">
        <w:r>
          <w:delText>If</w:delText>
        </w:r>
      </w:del>
      <w:ins w:id="575" w:author="AnneMarieW" w:date="2017-03-14T10:19:00Z">
        <w:r>
          <w:t>ay</w:t>
        </w:r>
      </w:ins>
      <w:r>
        <w:t xml:space="preserve"> you try to store a reference in a </w:t>
      </w:r>
      <w:proofErr w:type="spellStart"/>
      <w:r>
        <w:t>struct</w:t>
      </w:r>
      <w:proofErr w:type="spellEnd"/>
      <w:r>
        <w:t xml:space="preserve"> without specifying lifetimes, like this:</w:t>
      </w:r>
    </w:p>
    <w:p w14:paraId="057AA80F" w14:textId="77777777" w:rsidR="00067256" w:rsidRDefault="009F4E69">
      <w:pPr>
        <w:pStyle w:val="ProductionDirective"/>
        <w:rPr>
          <w:rFonts w:eastAsia="Microsoft YaHei"/>
        </w:rPr>
        <w:pPrChange w:id="576" w:author="janelle" w:date="2017-04-10T16:08:00Z">
          <w:pPr/>
        </w:pPrChange>
      </w:pPr>
      <w:r>
        <w:t>Filename: src/main.rs</w:t>
      </w:r>
    </w:p>
    <w:p w14:paraId="4D8DFC46" w14:textId="77777777" w:rsidR="00067256" w:rsidRDefault="009F4E69">
      <w:pPr>
        <w:pStyle w:val="ProductionDirective"/>
        <w:rPr>
          <w:rFonts w:eastAsia="Microsoft YaHei"/>
        </w:rPr>
      </w:pPr>
      <w:bookmarkStart w:id="577" w:name="__DdeLink__1992_362109545"/>
      <w:bookmarkEnd w:id="577"/>
      <w:ins w:id="578" w:author="janelle" w:date="2017-04-06T16:14:00Z">
        <w:r>
          <w:rPr>
            <w:rFonts w:eastAsia="Microsoft YaHei"/>
          </w:rPr>
          <w:t xml:space="preserve">Prod: Check </w:t>
        </w:r>
        <w:proofErr w:type="spellStart"/>
        <w:r>
          <w:rPr>
            <w:rFonts w:eastAsia="Microsoft YaHei"/>
          </w:rPr>
          <w:t>xref</w:t>
        </w:r>
      </w:ins>
      <w:proofErr w:type="spellEnd"/>
    </w:p>
    <w:p w14:paraId="5B13E571" w14:textId="77777777" w:rsidR="00067256" w:rsidRDefault="009F4E69">
      <w:pPr>
        <w:pStyle w:val="CodeA"/>
      </w:pPr>
      <w:proofErr w:type="spellStart"/>
      <w:r>
        <w:t>struct</w:t>
      </w:r>
      <w:proofErr w:type="spellEnd"/>
      <w:r>
        <w:t xml:space="preserve"> User {</w:t>
      </w:r>
    </w:p>
    <w:p w14:paraId="2555FBFD" w14:textId="77777777" w:rsidR="00067256" w:rsidRDefault="009F4E69">
      <w:pPr>
        <w:pStyle w:val="CodeB"/>
      </w:pPr>
      <w:r>
        <w:t xml:space="preserve">    username: &amp;</w:t>
      </w:r>
      <w:proofErr w:type="spellStart"/>
      <w:r>
        <w:t>str</w:t>
      </w:r>
      <w:proofErr w:type="spellEnd"/>
      <w:r>
        <w:t>,</w:t>
      </w:r>
    </w:p>
    <w:p w14:paraId="6EB0EDE0" w14:textId="77777777" w:rsidR="00067256" w:rsidRDefault="009F4E69">
      <w:pPr>
        <w:pStyle w:val="CodeB"/>
      </w:pPr>
      <w:r>
        <w:t xml:space="preserve">    email: &amp;</w:t>
      </w:r>
      <w:proofErr w:type="spellStart"/>
      <w:r>
        <w:t>str</w:t>
      </w:r>
      <w:proofErr w:type="spellEnd"/>
      <w:r>
        <w:t>,</w:t>
      </w:r>
    </w:p>
    <w:p w14:paraId="14A2A9D5" w14:textId="77777777" w:rsidR="00067256" w:rsidRDefault="009F4E69">
      <w:pPr>
        <w:pStyle w:val="CodeB"/>
      </w:pPr>
      <w:r>
        <w:t xml:space="preserve">    </w:t>
      </w:r>
      <w:proofErr w:type="spellStart"/>
      <w:r>
        <w:t>sign_in_count</w:t>
      </w:r>
      <w:proofErr w:type="spellEnd"/>
      <w:r>
        <w:t>: u64,</w:t>
      </w:r>
    </w:p>
    <w:p w14:paraId="3F5A02CE" w14:textId="77777777" w:rsidR="00067256" w:rsidRDefault="009F4E69">
      <w:pPr>
        <w:pStyle w:val="CodeB"/>
      </w:pPr>
      <w:r>
        <w:t xml:space="preserve">    active: bool,</w:t>
      </w:r>
    </w:p>
    <w:p w14:paraId="7B2A7C0A" w14:textId="77777777" w:rsidR="00067256" w:rsidRDefault="009F4E69">
      <w:pPr>
        <w:pStyle w:val="CodeB"/>
      </w:pPr>
      <w:r>
        <w:t>}</w:t>
      </w:r>
    </w:p>
    <w:p w14:paraId="27E5785B" w14:textId="77777777" w:rsidR="00067256" w:rsidRDefault="00067256">
      <w:pPr>
        <w:pStyle w:val="CodeB"/>
      </w:pPr>
    </w:p>
    <w:p w14:paraId="2947041E" w14:textId="77777777" w:rsidR="00067256" w:rsidRDefault="009F4E69">
      <w:pPr>
        <w:pStyle w:val="CodeB"/>
      </w:pPr>
      <w:proofErr w:type="spellStart"/>
      <w:r>
        <w:t>fn</w:t>
      </w:r>
      <w:proofErr w:type="spellEnd"/>
      <w:r>
        <w:t xml:space="preserve"> main() {</w:t>
      </w:r>
    </w:p>
    <w:p w14:paraId="2475AA33" w14:textId="77777777" w:rsidR="00067256" w:rsidRDefault="009F4E69">
      <w:pPr>
        <w:pStyle w:val="CodeB"/>
      </w:pPr>
      <w:r>
        <w:t xml:space="preserve">    let user1 = User {</w:t>
      </w:r>
    </w:p>
    <w:p w14:paraId="510F1BF3" w14:textId="77777777" w:rsidR="00067256" w:rsidRDefault="009F4E69">
      <w:pPr>
        <w:pStyle w:val="CodeB"/>
      </w:pPr>
      <w:r>
        <w:t xml:space="preserve">        email: "someone@example.com",</w:t>
      </w:r>
    </w:p>
    <w:p w14:paraId="4BB026AC" w14:textId="77777777" w:rsidR="00067256" w:rsidRDefault="009F4E69">
      <w:pPr>
        <w:pStyle w:val="CodeB"/>
      </w:pPr>
      <w:r>
        <w:t xml:space="preserve">        username: "someusername123",</w:t>
      </w:r>
    </w:p>
    <w:p w14:paraId="3FC875D1" w14:textId="77777777" w:rsidR="00067256" w:rsidRDefault="009F4E69">
      <w:pPr>
        <w:pStyle w:val="CodeB"/>
      </w:pPr>
      <w:r>
        <w:t xml:space="preserve">        active: true,</w:t>
      </w:r>
    </w:p>
    <w:p w14:paraId="085CAAE5" w14:textId="77777777" w:rsidR="00067256" w:rsidRDefault="009F4E69">
      <w:pPr>
        <w:pStyle w:val="CodeB"/>
      </w:pPr>
      <w:r>
        <w:t xml:space="preserve">        </w:t>
      </w:r>
      <w:proofErr w:type="spellStart"/>
      <w:r>
        <w:t>sign_in_count</w:t>
      </w:r>
      <w:proofErr w:type="spellEnd"/>
      <w:r>
        <w:t>: 1,</w:t>
      </w:r>
    </w:p>
    <w:p w14:paraId="6614D01B" w14:textId="77777777" w:rsidR="00067256" w:rsidRDefault="009F4E69">
      <w:pPr>
        <w:pStyle w:val="CodeB"/>
      </w:pPr>
      <w:r>
        <w:t xml:space="preserve">    };</w:t>
      </w:r>
    </w:p>
    <w:p w14:paraId="47808F7F" w14:textId="77777777" w:rsidR="00067256" w:rsidRDefault="009F4E69">
      <w:pPr>
        <w:pStyle w:val="CodeC"/>
      </w:pPr>
      <w:r>
        <w:t>}</w:t>
      </w:r>
    </w:p>
    <w:p w14:paraId="2A0DE65C" w14:textId="77777777" w:rsidR="00067256" w:rsidRDefault="009F4E69">
      <w:pPr>
        <w:pStyle w:val="BodyBox"/>
      </w:pPr>
      <w:r>
        <w:t>The compiler will complain that it needs lifetime specifiers:</w:t>
      </w:r>
    </w:p>
    <w:p w14:paraId="724B2E7C" w14:textId="77777777" w:rsidR="00067256" w:rsidRDefault="009F4E69">
      <w:pPr>
        <w:pStyle w:val="CodeA"/>
      </w:pPr>
      <w:r>
        <w:lastRenderedPageBreak/>
        <w:t>error[E0106]: missing lifetime specifier</w:t>
      </w:r>
    </w:p>
    <w:p w14:paraId="49434DCC" w14:textId="77777777" w:rsidR="00067256" w:rsidRDefault="009F4E69">
      <w:pPr>
        <w:pStyle w:val="CodeB"/>
      </w:pPr>
      <w:r>
        <w:t xml:space="preserve"> --&gt;</w:t>
      </w:r>
    </w:p>
    <w:p w14:paraId="360C639A" w14:textId="77777777" w:rsidR="00067256" w:rsidRDefault="009F4E69">
      <w:pPr>
        <w:pStyle w:val="CodeB"/>
      </w:pPr>
      <w:r>
        <w:t xml:space="preserve">  |</w:t>
      </w:r>
    </w:p>
    <w:p w14:paraId="1455D248" w14:textId="77777777" w:rsidR="00067256" w:rsidRDefault="009F4E69">
      <w:pPr>
        <w:pStyle w:val="CodeB"/>
      </w:pPr>
      <w:r>
        <w:t>2 |     username: &amp;</w:t>
      </w:r>
      <w:proofErr w:type="spellStart"/>
      <w:r>
        <w:t>str</w:t>
      </w:r>
      <w:proofErr w:type="spellEnd"/>
      <w:r>
        <w:t>,</w:t>
      </w:r>
    </w:p>
    <w:p w14:paraId="3B70C4A3" w14:textId="77777777" w:rsidR="00067256" w:rsidRDefault="009F4E69">
      <w:pPr>
        <w:pStyle w:val="CodeB"/>
      </w:pPr>
      <w:r>
        <w:t xml:space="preserve">  |               ^ expected lifetime parameter</w:t>
      </w:r>
    </w:p>
    <w:p w14:paraId="703468B2" w14:textId="77777777" w:rsidR="00067256" w:rsidRDefault="00067256">
      <w:pPr>
        <w:pStyle w:val="CodeB"/>
      </w:pPr>
    </w:p>
    <w:p w14:paraId="25A15972" w14:textId="77777777" w:rsidR="00067256" w:rsidRDefault="009F4E69">
      <w:pPr>
        <w:pStyle w:val="CodeB"/>
      </w:pPr>
      <w:r>
        <w:t>error[E0106]: missing lifetime specifier</w:t>
      </w:r>
    </w:p>
    <w:p w14:paraId="39F129BB" w14:textId="77777777" w:rsidR="00067256" w:rsidRDefault="009F4E69">
      <w:pPr>
        <w:pStyle w:val="CodeB"/>
      </w:pPr>
      <w:r>
        <w:t xml:space="preserve"> --&gt;</w:t>
      </w:r>
    </w:p>
    <w:p w14:paraId="73DAB110" w14:textId="77777777" w:rsidR="00067256" w:rsidRDefault="009F4E69">
      <w:pPr>
        <w:pStyle w:val="CodeB"/>
      </w:pPr>
      <w:r>
        <w:t xml:space="preserve">  |</w:t>
      </w:r>
    </w:p>
    <w:p w14:paraId="27C7B39E" w14:textId="77777777" w:rsidR="00067256" w:rsidRDefault="009F4E69">
      <w:pPr>
        <w:pStyle w:val="CodeB"/>
      </w:pPr>
      <w:r>
        <w:t>3 |     email: &amp;</w:t>
      </w:r>
      <w:proofErr w:type="spellStart"/>
      <w:r>
        <w:t>str</w:t>
      </w:r>
      <w:proofErr w:type="spellEnd"/>
      <w:r>
        <w:t>,</w:t>
      </w:r>
    </w:p>
    <w:p w14:paraId="3342712B" w14:textId="77777777" w:rsidR="00067256" w:rsidRDefault="009F4E69">
      <w:pPr>
        <w:pStyle w:val="CodeC"/>
      </w:pPr>
      <w:r>
        <w:t xml:space="preserve">  |            ^ expected lifetime parameter</w:t>
      </w:r>
    </w:p>
    <w:p w14:paraId="16FC3E03" w14:textId="77777777" w:rsidR="00067256" w:rsidRDefault="009F4E69">
      <w:pPr>
        <w:pStyle w:val="BodyBox"/>
      </w:pPr>
      <w:r>
        <w:t>We</w:t>
      </w:r>
      <w:del w:id="579" w:author="NSP" w:date="2017-03-06T11:03:00Z">
        <w:r>
          <w:delText xml:space="preserve"> wi</w:delText>
        </w:r>
      </w:del>
      <w:del w:id="580" w:author="AnneMarieW" w:date="2017-03-14T11:01:00Z">
        <w:r>
          <w:delText>'</w:delText>
        </w:r>
      </w:del>
      <w:ins w:id="581" w:author="AnneMarieW" w:date="2017-03-14T11:01:00Z">
        <w:r>
          <w:t>’</w:t>
        </w:r>
      </w:ins>
      <w:r>
        <w:t xml:space="preserve">ll </w:t>
      </w:r>
      <w:del w:id="582" w:author="NSP" w:date="2017-03-06T11:03:00Z">
        <w:r>
          <w:delText xml:space="preserve">talk about </w:delText>
        </w:r>
      </w:del>
      <w:ins w:id="583" w:author="NSP" w:date="2017-03-06T11:03:00Z">
        <w:r>
          <w:t xml:space="preserve">discuss </w:t>
        </w:r>
      </w:ins>
      <w:r>
        <w:t xml:space="preserve">how to fix these errors </w:t>
      </w:r>
      <w:del w:id="584" w:author="NSP" w:date="2017-03-06T11:03:00Z">
        <w:r>
          <w:delText xml:space="preserve">in order </w:delText>
        </w:r>
      </w:del>
      <w:ins w:id="585" w:author="NSP" w:date="2017-03-06T11:03:00Z">
        <w:r>
          <w:t>so</w:t>
        </w:r>
      </w:ins>
      <w:del w:id="586" w:author="AnneMarieW" w:date="2017-03-14T10:17:00Z">
        <w:r>
          <w:delText xml:space="preserve"> that</w:delText>
        </w:r>
      </w:del>
      <w:ins w:id="587" w:author="NSP" w:date="2017-03-06T11:03:00Z">
        <w:r>
          <w:t xml:space="preserve"> you can </w:t>
        </w:r>
      </w:ins>
      <w:del w:id="588" w:author="NSP" w:date="2017-03-06T11:03:00Z">
        <w:r>
          <w:delText xml:space="preserve">to </w:delText>
        </w:r>
      </w:del>
      <w:r>
        <w:t xml:space="preserve">store references in </w:t>
      </w:r>
      <w:proofErr w:type="spellStart"/>
      <w:r>
        <w:t>structs</w:t>
      </w:r>
      <w:proofErr w:type="spellEnd"/>
      <w:r>
        <w:t xml:space="preserve"> in Chapter 10, but for now, </w:t>
      </w:r>
      <w:ins w:id="589" w:author="NSP" w:date="2017-03-06T11:03:00Z">
        <w:r>
          <w:t>we</w:t>
        </w:r>
      </w:ins>
      <w:ins w:id="590" w:author="AnneMarieW" w:date="2017-03-14T10:17:00Z">
        <w:r>
          <w:t>’</w:t>
        </w:r>
      </w:ins>
      <w:del w:id="591" w:author="AnneMarieW" w:date="2017-03-14T10:17:00Z">
        <w:r>
          <w:delText>'</w:delText>
        </w:r>
      </w:del>
      <w:ins w:id="592" w:author="NSP" w:date="2017-03-06T11:03:00Z">
        <w:r>
          <w:t xml:space="preserve">ll </w:t>
        </w:r>
      </w:ins>
      <w:r>
        <w:t xml:space="preserve">fix errors like these </w:t>
      </w:r>
      <w:del w:id="593" w:author="NSP" w:date="2017-03-06T11:04:00Z">
        <w:r>
          <w:delText xml:space="preserve">by switching to </w:delText>
        </w:r>
      </w:del>
      <w:ins w:id="594" w:author="NSP" w:date="2017-03-06T11:04:00Z">
        <w:r>
          <w:t xml:space="preserve">using </w:t>
        </w:r>
      </w:ins>
      <w:r>
        <w:t xml:space="preserve">owned types like </w:t>
      </w:r>
      <w:r>
        <w:rPr>
          <w:rStyle w:val="Literal"/>
        </w:rPr>
        <w:t>String</w:t>
      </w:r>
      <w:r>
        <w:t xml:space="preserve"> instead of references like </w:t>
      </w:r>
      <w:r>
        <w:rPr>
          <w:rStyle w:val="Literal"/>
        </w:rPr>
        <w:t>&amp;str</w:t>
      </w:r>
      <w:r>
        <w:t>.</w:t>
      </w:r>
    </w:p>
    <w:p w14:paraId="65E3C630" w14:textId="77777777" w:rsidR="00067256" w:rsidRDefault="009F4E69">
      <w:pPr>
        <w:pStyle w:val="ProductionDirective"/>
      </w:pPr>
      <w:ins w:id="595" w:author="NSP" w:date="2017-03-06T10:44:00Z">
        <w:r>
          <w:t>End box</w:t>
        </w:r>
      </w:ins>
    </w:p>
    <w:p w14:paraId="6E371C1E" w14:textId="77777777" w:rsidR="00067256" w:rsidRDefault="009F4E69">
      <w:pPr>
        <w:pStyle w:val="HeadA"/>
      </w:pPr>
      <w:bookmarkStart w:id="596" w:name="an-example-program"/>
      <w:bookmarkStart w:id="597" w:name="_Toc477248805"/>
      <w:bookmarkStart w:id="598" w:name="_Toc489718920"/>
      <w:bookmarkEnd w:id="596"/>
      <w:r>
        <w:rPr>
          <w:rFonts w:eastAsia="Microsoft YaHei"/>
        </w:rPr>
        <w:t>An Example Program</w:t>
      </w:r>
      <w:bookmarkEnd w:id="597"/>
      <w:ins w:id="599" w:author="Carol Nichols" w:date="2017-04-25T11:35:00Z">
        <w:r>
          <w:rPr>
            <w:rFonts w:eastAsia="Microsoft YaHei"/>
          </w:rPr>
          <w:t xml:space="preserve"> Using </w:t>
        </w:r>
        <w:proofErr w:type="spellStart"/>
        <w:r>
          <w:rPr>
            <w:rFonts w:eastAsia="Microsoft YaHei"/>
          </w:rPr>
          <w:t>Structs</w:t>
        </w:r>
      </w:ins>
      <w:bookmarkEnd w:id="598"/>
      <w:proofErr w:type="spellEnd"/>
    </w:p>
    <w:p w14:paraId="533E8E54" w14:textId="77777777" w:rsidR="00067256" w:rsidRDefault="009F4E69">
      <w:pPr>
        <w:pStyle w:val="BodyFirst"/>
      </w:pPr>
      <w:r>
        <w:rPr>
          <w:rFonts w:eastAsia="Microsoft YaHei"/>
        </w:rPr>
        <w:t xml:space="preserve">To understand when we might want to use </w:t>
      </w:r>
      <w:proofErr w:type="spellStart"/>
      <w:r>
        <w:rPr>
          <w:rFonts w:eastAsia="Microsoft YaHei"/>
        </w:rPr>
        <w:t>structs</w:t>
      </w:r>
      <w:proofErr w:type="spellEnd"/>
      <w:r>
        <w:rPr>
          <w:rFonts w:eastAsia="Microsoft YaHei"/>
        </w:rPr>
        <w:t>, let’s write a program that calculates the area of a rectangle. We’ll start</w:t>
      </w:r>
      <w:del w:id="600" w:author="AnneMarieW" w:date="2017-03-14T10:20:00Z">
        <w:r>
          <w:rPr>
            <w:rFonts w:eastAsia="Microsoft YaHei"/>
          </w:rPr>
          <w:delText xml:space="preserve"> off</w:delText>
        </w:r>
      </w:del>
      <w:r>
        <w:rPr>
          <w:rFonts w:eastAsia="Microsoft YaHei"/>
        </w:rPr>
        <w:t xml:space="preserve"> with single variables, </w:t>
      </w:r>
      <w:ins w:id="601" w:author="AnneMarieW" w:date="2017-03-14T10:20:00Z">
        <w:r>
          <w:rPr>
            <w:rFonts w:eastAsia="Microsoft YaHei"/>
          </w:rPr>
          <w:t xml:space="preserve">and </w:t>
        </w:r>
      </w:ins>
      <w:r>
        <w:rPr>
          <w:rFonts w:eastAsia="Microsoft YaHei"/>
        </w:rPr>
        <w:t xml:space="preserve">then refactor </w:t>
      </w:r>
      <w:del w:id="602" w:author="AnneMarieW" w:date="2017-03-14T10:20:00Z">
        <w:r>
          <w:rPr>
            <w:rFonts w:eastAsia="Microsoft YaHei"/>
          </w:rPr>
          <w:delText>our</w:delText>
        </w:r>
      </w:del>
      <w:ins w:id="603" w:author="AnneMarieW" w:date="2017-03-14T10:20:00Z">
        <w:r>
          <w:rPr>
            <w:rFonts w:eastAsia="Microsoft YaHei"/>
          </w:rPr>
          <w:t>the</w:t>
        </w:r>
      </w:ins>
      <w:r>
        <w:rPr>
          <w:rFonts w:eastAsia="Microsoft YaHei"/>
        </w:rPr>
        <w:t xml:space="preserve"> program until we’re using </w:t>
      </w:r>
      <w:proofErr w:type="spellStart"/>
      <w:r>
        <w:t>struct</w:t>
      </w:r>
      <w:r>
        <w:rPr>
          <w:rFonts w:eastAsia="Microsoft YaHei"/>
        </w:rPr>
        <w:t>s</w:t>
      </w:r>
      <w:proofErr w:type="spellEnd"/>
      <w:r>
        <w:rPr>
          <w:rFonts w:eastAsia="Microsoft YaHei"/>
        </w:rPr>
        <w:t xml:space="preserve"> instead.</w:t>
      </w:r>
    </w:p>
    <w:p w14:paraId="21E707DB" w14:textId="77777777" w:rsidR="00067256" w:rsidRDefault="009F4E69">
      <w:pPr>
        <w:pStyle w:val="Body"/>
      </w:pPr>
      <w:r>
        <w:rPr>
          <w:rFonts w:eastAsia="Microsoft YaHei"/>
        </w:rPr>
        <w:t xml:space="preserve">Let’s make a new binary project with Cargo called </w:t>
      </w:r>
      <w:r>
        <w:rPr>
          <w:rStyle w:val="EmphasisItalic"/>
          <w:rFonts w:eastAsia="Microsoft YaHei"/>
        </w:rPr>
        <w:t>rectangles</w:t>
      </w:r>
      <w:r>
        <w:rPr>
          <w:rFonts w:eastAsia="Microsoft YaHei"/>
        </w:rPr>
        <w:t xml:space="preserve"> that will take the length and width of a rectangle specified in pixels and will calculate the area of the rectangle. Listing 5-</w:t>
      </w:r>
      <w:del w:id="604" w:author="Carol Nichols" w:date="2017-05-16T11:21:00Z">
        <w:r>
          <w:rPr>
            <w:rFonts w:eastAsia="Microsoft YaHei"/>
          </w:rPr>
          <w:delText>2</w:delText>
        </w:r>
      </w:del>
      <w:ins w:id="605" w:author="Carol Nichols" w:date="2017-07-09T16:47:00Z">
        <w:r>
          <w:rPr>
            <w:rFonts w:eastAsia="Microsoft YaHei"/>
          </w:rPr>
          <w:t>8</w:t>
        </w:r>
      </w:ins>
      <w:r>
        <w:rPr>
          <w:rFonts w:eastAsia="Microsoft YaHei"/>
        </w:rPr>
        <w:t xml:space="preserve"> </w:t>
      </w:r>
      <w:del w:id="606" w:author="AnneMarieW" w:date="2017-03-14T10:20:00Z">
        <w:r>
          <w:rPr>
            <w:rFonts w:eastAsia="Microsoft YaHei"/>
          </w:rPr>
          <w:delText xml:space="preserve">has </w:delText>
        </w:r>
      </w:del>
      <w:ins w:id="607" w:author="AnneMarieW" w:date="2017-03-14T10:20:00Z">
        <w:r>
          <w:rPr>
            <w:rFonts w:eastAsia="Microsoft YaHei"/>
          </w:rPr>
          <w:t xml:space="preserve">shows </w:t>
        </w:r>
      </w:ins>
      <w:r>
        <w:rPr>
          <w:rFonts w:eastAsia="Microsoft YaHei"/>
        </w:rPr>
        <w:t xml:space="preserve">a short program with one way of doing just that in our project’s </w:t>
      </w:r>
      <w:proofErr w:type="spellStart"/>
      <w:r>
        <w:rPr>
          <w:rStyle w:val="EmphasisItalic"/>
        </w:rPr>
        <w:t>src</w:t>
      </w:r>
      <w:proofErr w:type="spellEnd"/>
      <w:r>
        <w:rPr>
          <w:rStyle w:val="EmphasisItalic"/>
        </w:rPr>
        <w:t>/main.rs</w:t>
      </w:r>
      <w:r>
        <w:rPr>
          <w:rFonts w:eastAsia="Microsoft YaHei"/>
        </w:rPr>
        <w:t>:</w:t>
      </w:r>
    </w:p>
    <w:p w14:paraId="37252025" w14:textId="77777777" w:rsidR="00067256" w:rsidRDefault="009F4E69">
      <w:pPr>
        <w:pStyle w:val="ProductionDirective"/>
        <w:rPr>
          <w:rFonts w:eastAsia="Microsoft YaHei"/>
        </w:rPr>
        <w:pPrChange w:id="608" w:author="janelle" w:date="2017-04-06T16:38:00Z">
          <w:pPr/>
        </w:pPrChange>
      </w:pPr>
      <w:r>
        <w:t>Filename: src/main.rs</w:t>
      </w:r>
    </w:p>
    <w:p w14:paraId="264EFF23" w14:textId="77777777" w:rsidR="00067256" w:rsidRDefault="009F4E69">
      <w:pPr>
        <w:pStyle w:val="CodeA"/>
      </w:pPr>
      <w:proofErr w:type="spellStart"/>
      <w:r>
        <w:t>fn</w:t>
      </w:r>
      <w:proofErr w:type="spellEnd"/>
      <w:r>
        <w:t xml:space="preserve"> main() {</w:t>
      </w:r>
    </w:p>
    <w:p w14:paraId="3F9EB76F" w14:textId="77777777" w:rsidR="00067256" w:rsidRDefault="009F4E69">
      <w:pPr>
        <w:pStyle w:val="CodeB"/>
      </w:pPr>
      <w:r>
        <w:t xml:space="preserve">    let length1 = 50;</w:t>
      </w:r>
    </w:p>
    <w:p w14:paraId="46EFEF5F" w14:textId="77777777" w:rsidR="00067256" w:rsidRDefault="009F4E69">
      <w:pPr>
        <w:pStyle w:val="CodeB"/>
      </w:pPr>
      <w:r>
        <w:t xml:space="preserve">    let width1 = 30;</w:t>
      </w:r>
    </w:p>
    <w:p w14:paraId="7DBEE560" w14:textId="77777777" w:rsidR="00067256" w:rsidRDefault="00067256">
      <w:pPr>
        <w:pStyle w:val="CodeB"/>
      </w:pPr>
    </w:p>
    <w:p w14:paraId="1F729A39" w14:textId="77777777" w:rsidR="00067256" w:rsidRDefault="009F4E69">
      <w:pPr>
        <w:pStyle w:val="CodeB"/>
      </w:pPr>
      <w:r>
        <w:t xml:space="preserve">    </w:t>
      </w:r>
      <w:proofErr w:type="spellStart"/>
      <w:r>
        <w:t>println</w:t>
      </w:r>
      <w:proofErr w:type="spellEnd"/>
      <w:r>
        <w:t>!(</w:t>
      </w:r>
    </w:p>
    <w:p w14:paraId="0A934A69" w14:textId="77777777" w:rsidR="00067256" w:rsidRDefault="009F4E69">
      <w:pPr>
        <w:pStyle w:val="CodeB"/>
      </w:pPr>
      <w:r>
        <w:t xml:space="preserve">        "The area of the rectangle is {} square pixels.",</w:t>
      </w:r>
    </w:p>
    <w:p w14:paraId="4F9A5F7B" w14:textId="77777777" w:rsidR="00067256" w:rsidRDefault="009F4E69">
      <w:pPr>
        <w:pStyle w:val="CodeB"/>
      </w:pPr>
      <w:r>
        <w:t xml:space="preserve">        area(length1, width1)</w:t>
      </w:r>
    </w:p>
    <w:p w14:paraId="704DDA81" w14:textId="77777777" w:rsidR="00067256" w:rsidRDefault="009F4E69">
      <w:pPr>
        <w:pStyle w:val="CodeB"/>
      </w:pPr>
      <w:r>
        <w:t xml:space="preserve">    );</w:t>
      </w:r>
    </w:p>
    <w:p w14:paraId="75C48B7C" w14:textId="77777777" w:rsidR="00067256" w:rsidRDefault="009F4E69">
      <w:pPr>
        <w:pStyle w:val="CodeB"/>
      </w:pPr>
      <w:r>
        <w:t>}</w:t>
      </w:r>
    </w:p>
    <w:p w14:paraId="1028015F" w14:textId="77777777" w:rsidR="00067256" w:rsidRDefault="00067256">
      <w:pPr>
        <w:pStyle w:val="CodeB"/>
      </w:pPr>
    </w:p>
    <w:p w14:paraId="69C94D96" w14:textId="77777777" w:rsidR="00067256" w:rsidRDefault="009F4E69">
      <w:pPr>
        <w:pStyle w:val="CodeB"/>
      </w:pPr>
      <w:proofErr w:type="spellStart"/>
      <w:r>
        <w:t>fn</w:t>
      </w:r>
      <w:proofErr w:type="spellEnd"/>
      <w:r>
        <w:t xml:space="preserve"> area(length: u32, width: u32) -&gt; u32 {</w:t>
      </w:r>
    </w:p>
    <w:p w14:paraId="6AB2568C" w14:textId="77777777" w:rsidR="00067256" w:rsidRDefault="009F4E69">
      <w:pPr>
        <w:pStyle w:val="CodeB"/>
      </w:pPr>
      <w:r>
        <w:lastRenderedPageBreak/>
        <w:t xml:space="preserve">    length * width</w:t>
      </w:r>
    </w:p>
    <w:p w14:paraId="56AF17A5" w14:textId="77777777" w:rsidR="00067256" w:rsidRDefault="009F4E69">
      <w:pPr>
        <w:pStyle w:val="CodeC"/>
      </w:pPr>
      <w:r>
        <w:t>}</w:t>
      </w:r>
    </w:p>
    <w:p w14:paraId="162AE62B" w14:textId="77777777" w:rsidR="00067256" w:rsidRDefault="009F4E69">
      <w:pPr>
        <w:pStyle w:val="Caption"/>
      </w:pPr>
      <w:r>
        <w:t>Listing 5-</w:t>
      </w:r>
      <w:del w:id="609" w:author="Carol Nichols" w:date="2017-05-16T11:21:00Z">
        <w:r>
          <w:delText>2</w:delText>
        </w:r>
      </w:del>
      <w:ins w:id="610" w:author="Carol Nichols" w:date="2017-07-09T16:47:00Z">
        <w:r>
          <w:t>8</w:t>
        </w:r>
      </w:ins>
      <w:r>
        <w:t>: Calculating the area of a rectangle specified by its length and width in separate variables</w:t>
      </w:r>
    </w:p>
    <w:p w14:paraId="06CCAF34" w14:textId="77777777" w:rsidR="00067256" w:rsidRDefault="009F4E69">
      <w:pPr>
        <w:pStyle w:val="Body"/>
      </w:pPr>
      <w:ins w:id="611" w:author="janelle" w:date="2017-04-06T16:39:00Z">
        <w:r>
          <w:rPr>
            <w:rFonts w:eastAsia="Microsoft YaHei"/>
          </w:rPr>
          <w:t xml:space="preserve">Now, </w:t>
        </w:r>
      </w:ins>
      <w:del w:id="612" w:author="AnneMarieW" w:date="2017-03-14T10:21:00Z">
        <w:r>
          <w:rPr>
            <w:rFonts w:eastAsia="Microsoft YaHei"/>
          </w:rPr>
          <w:delText>Let’s try r</w:delText>
        </w:r>
      </w:del>
      <w:del w:id="613" w:author="janelle" w:date="2017-04-06T16:39:00Z">
        <w:r>
          <w:rPr>
            <w:rFonts w:eastAsia="Microsoft YaHei"/>
          </w:rPr>
          <w:delText>R</w:delText>
        </w:r>
      </w:del>
      <w:ins w:id="614" w:author="janelle" w:date="2017-04-06T16:39:00Z">
        <w:r>
          <w:rPr>
            <w:rFonts w:eastAsia="Microsoft YaHei"/>
          </w:rPr>
          <w:t>r</w:t>
        </w:r>
      </w:ins>
      <w:r>
        <w:rPr>
          <w:rFonts w:eastAsia="Microsoft YaHei"/>
        </w:rPr>
        <w:t>un</w:t>
      </w:r>
      <w:del w:id="615" w:author="AnneMarieW" w:date="2017-03-14T10:21:00Z">
        <w:r>
          <w:rPr>
            <w:rFonts w:eastAsia="Microsoft YaHei"/>
          </w:rPr>
          <w:delText>ning</w:delText>
        </w:r>
      </w:del>
      <w:r>
        <w:rPr>
          <w:rFonts w:eastAsia="Microsoft YaHei"/>
        </w:rPr>
        <w:t xml:space="preserve"> this program </w:t>
      </w:r>
      <w:del w:id="616" w:author="AnneMarieW" w:date="2017-03-14T10:21:00Z">
        <w:r>
          <w:rPr>
            <w:rFonts w:eastAsia="Microsoft YaHei"/>
          </w:rPr>
          <w:delText>with</w:delText>
        </w:r>
      </w:del>
      <w:ins w:id="617" w:author="AnneMarieW" w:date="2017-03-14T10:21:00Z">
        <w:r>
          <w:rPr>
            <w:rFonts w:eastAsia="Microsoft YaHei"/>
          </w:rPr>
          <w:t>using</w:t>
        </w:r>
      </w:ins>
      <w:r>
        <w:rPr>
          <w:rFonts w:eastAsia="Microsoft YaHei"/>
        </w:rPr>
        <w:t xml:space="preserve"> </w:t>
      </w:r>
      <w:r>
        <w:rPr>
          <w:rStyle w:val="Literal"/>
        </w:rPr>
        <w:t>cargo run</w:t>
      </w:r>
      <w:r>
        <w:rPr>
          <w:rFonts w:eastAsia="Microsoft YaHei"/>
        </w:rPr>
        <w:t>:</w:t>
      </w:r>
    </w:p>
    <w:p w14:paraId="756A1E7A" w14:textId="77777777" w:rsidR="00067256" w:rsidRDefault="009F4E69">
      <w:pPr>
        <w:pStyle w:val="CodeSingle"/>
      </w:pPr>
      <w:r>
        <w:t>The area of the rectangle is 1500 square pixels.</w:t>
      </w:r>
    </w:p>
    <w:p w14:paraId="03201E31" w14:textId="77777777" w:rsidR="00067256" w:rsidRDefault="009F4E69">
      <w:pPr>
        <w:pStyle w:val="HeadB"/>
        <w:rPr>
          <w:rFonts w:eastAsia="Microsoft YaHei"/>
        </w:rPr>
      </w:pPr>
      <w:bookmarkStart w:id="618" w:name="refactoring-with-tuples"/>
      <w:bookmarkStart w:id="619" w:name="_Toc477248806"/>
      <w:bookmarkStart w:id="620" w:name="_Toc489718921"/>
      <w:bookmarkEnd w:id="618"/>
      <w:bookmarkEnd w:id="619"/>
      <w:r>
        <w:rPr>
          <w:rFonts w:eastAsia="Microsoft YaHei"/>
        </w:rPr>
        <w:t>Refactoring with Tuples</w:t>
      </w:r>
      <w:bookmarkEnd w:id="620"/>
    </w:p>
    <w:p w14:paraId="0232F8A0" w14:textId="77777777" w:rsidR="00067256" w:rsidRDefault="009F4E69">
      <w:pPr>
        <w:pStyle w:val="BodyFirst"/>
      </w:pPr>
      <w:ins w:id="621" w:author="AnneMarieW" w:date="2017-03-14T10:21:00Z">
        <w:r>
          <w:rPr>
            <w:rFonts w:eastAsia="Microsoft YaHei"/>
          </w:rPr>
          <w:t>Even though Listing 5-</w:t>
        </w:r>
      </w:ins>
      <w:del w:id="622" w:author="Carol Nichols" w:date="2017-05-16T11:21:00Z">
        <w:r>
          <w:rPr>
            <w:rFonts w:eastAsia="Microsoft YaHei"/>
          </w:rPr>
          <w:delText>2</w:delText>
        </w:r>
      </w:del>
      <w:del w:id="623" w:author="AnneMarieW" w:date="2017-03-14T10:21:00Z">
        <w:r>
          <w:rPr>
            <w:rFonts w:eastAsia="Microsoft YaHei"/>
          </w:rPr>
          <w:delText xml:space="preserve">Our </w:delText>
        </w:r>
      </w:del>
      <w:del w:id="624" w:author="AnneMarieW" w:date="2017-03-14T10:22:00Z">
        <w:r>
          <w:rPr>
            <w:rFonts w:eastAsia="Microsoft YaHei"/>
          </w:rPr>
          <w:delText>little program works okay; it</w:delText>
        </w:r>
      </w:del>
      <w:ins w:id="625" w:author="Carol Nichols" w:date="2017-07-09T16:47:00Z">
        <w:r>
          <w:rPr>
            <w:rFonts w:eastAsia="Microsoft YaHei"/>
          </w:rPr>
          <w:t>8</w:t>
        </w:r>
      </w:ins>
      <w:r>
        <w:rPr>
          <w:rFonts w:eastAsia="Microsoft YaHei"/>
        </w:rPr>
        <w:t xml:space="preserve"> </w:t>
      </w:r>
      <w:ins w:id="626" w:author="Carol Nichols" w:date="2017-04-25T13:00:00Z">
        <w:r>
          <w:rPr>
            <w:rFonts w:eastAsia="Microsoft YaHei"/>
          </w:rPr>
          <w:t xml:space="preserve">works and </w:t>
        </w:r>
      </w:ins>
      <w:r>
        <w:rPr>
          <w:rFonts w:eastAsia="Microsoft YaHei"/>
        </w:rPr>
        <w:t xml:space="preserve">figures out the area of the rectangle by calling the </w:t>
      </w:r>
      <w:r>
        <w:rPr>
          <w:rStyle w:val="Literal"/>
        </w:rPr>
        <w:t>area</w:t>
      </w:r>
      <w:r>
        <w:rPr>
          <w:rFonts w:eastAsia="Microsoft YaHei"/>
        </w:rPr>
        <w:t xml:space="preserve"> function with each dimension</w:t>
      </w:r>
      <w:del w:id="627" w:author="AnneMarieW" w:date="2017-03-14T10:22:00Z">
        <w:r>
          <w:rPr>
            <w:rFonts w:eastAsia="Microsoft YaHei"/>
          </w:rPr>
          <w:delText>.</w:delText>
        </w:r>
      </w:del>
      <w:ins w:id="628" w:author="AnneMarieW" w:date="2017-03-14T10:22:00Z">
        <w:r>
          <w:rPr>
            <w:rFonts w:eastAsia="Microsoft YaHei"/>
          </w:rPr>
          <w:t xml:space="preserve">, </w:t>
        </w:r>
      </w:ins>
      <w:del w:id="629" w:author="AnneMarieW" w:date="2017-03-14T10:22:00Z">
        <w:r>
          <w:rPr>
            <w:rFonts w:eastAsia="Microsoft YaHei"/>
          </w:rPr>
          <w:delText xml:space="preserve"> But </w:delText>
        </w:r>
      </w:del>
      <w:r>
        <w:rPr>
          <w:rFonts w:eastAsia="Microsoft YaHei"/>
        </w:rPr>
        <w:t xml:space="preserve">we can do better. The length and the width are related to each other </w:t>
      </w:r>
      <w:del w:id="630" w:author="AnneMarieW" w:date="2017-03-14T10:22:00Z">
        <w:r>
          <w:rPr>
            <w:rFonts w:eastAsia="Microsoft YaHei"/>
          </w:rPr>
          <w:delText>sinc</w:delText>
        </w:r>
      </w:del>
      <w:ins w:id="631" w:author="AnneMarieW" w:date="2017-03-14T10:22:00Z">
        <w:r>
          <w:rPr>
            <w:rFonts w:eastAsia="Microsoft YaHei"/>
          </w:rPr>
          <w:t>becaus</w:t>
        </w:r>
      </w:ins>
      <w:r>
        <w:rPr>
          <w:rFonts w:eastAsia="Microsoft YaHei"/>
        </w:rPr>
        <w:t>e together they describe one rectangle.</w:t>
      </w:r>
    </w:p>
    <w:p w14:paraId="7878B5CA" w14:textId="77777777" w:rsidR="00067256" w:rsidRDefault="009F4E69">
      <w:pPr>
        <w:pStyle w:val="Body"/>
      </w:pPr>
      <w:r>
        <w:rPr>
          <w:rFonts w:eastAsia="Microsoft YaHei"/>
        </w:rPr>
        <w:t xml:space="preserve">The issue with this method is evident in the signature of </w:t>
      </w:r>
      <w:r>
        <w:rPr>
          <w:rStyle w:val="Literal"/>
        </w:rPr>
        <w:t>area</w:t>
      </w:r>
      <w:r>
        <w:rPr>
          <w:rFonts w:eastAsia="Microsoft YaHei"/>
        </w:rPr>
        <w:t>:</w:t>
      </w:r>
    </w:p>
    <w:p w14:paraId="49E308E7" w14:textId="77777777" w:rsidR="00067256" w:rsidRDefault="009F4E69">
      <w:pPr>
        <w:pStyle w:val="CodeSingle"/>
      </w:pPr>
      <w:proofErr w:type="spellStart"/>
      <w:r>
        <w:t>fn</w:t>
      </w:r>
      <w:proofErr w:type="spellEnd"/>
      <w:r>
        <w:t xml:space="preserve"> area(length: u32, width: u32) -&gt; u32 {</w:t>
      </w:r>
    </w:p>
    <w:p w14:paraId="25D9684D" w14:textId="77777777" w:rsidR="00067256" w:rsidRDefault="009F4E69">
      <w:pPr>
        <w:pStyle w:val="Body"/>
        <w:rPr>
          <w:del w:id="632" w:author="AnneMarieW" w:date="2017-03-14T10:23:00Z"/>
          <w:rFonts w:eastAsia="Microsoft YaHei"/>
        </w:rPr>
      </w:pPr>
      <w:r>
        <w:rPr>
          <w:rFonts w:eastAsia="Microsoft YaHei"/>
        </w:rPr>
        <w:t xml:space="preserve">The </w:t>
      </w:r>
      <w:r>
        <w:rPr>
          <w:rStyle w:val="Literal"/>
          <w:rFonts w:eastAsia="Microsoft YaHei"/>
        </w:rPr>
        <w:t>area</w:t>
      </w:r>
      <w:r>
        <w:rPr>
          <w:rFonts w:eastAsia="Microsoft YaHei"/>
        </w:rPr>
        <w:t xml:space="preserve"> function is supposed to calculate the area of one rectangle, but </w:t>
      </w:r>
      <w:del w:id="633" w:author="AnneMarieW" w:date="2017-03-14T10:23:00Z">
        <w:r>
          <w:rPr>
            <w:rFonts w:eastAsia="Microsoft YaHei"/>
          </w:rPr>
          <w:delText>our</w:delText>
        </w:r>
      </w:del>
      <w:ins w:id="634" w:author="AnneMarieW" w:date="2017-03-14T10:23:00Z">
        <w:r>
          <w:rPr>
            <w:rFonts w:eastAsia="Microsoft YaHei"/>
          </w:rPr>
          <w:t>the</w:t>
        </w:r>
      </w:ins>
      <w:r>
        <w:rPr>
          <w:rFonts w:eastAsia="Microsoft YaHei"/>
        </w:rPr>
        <w:t xml:space="preserve"> function </w:t>
      </w:r>
      <w:ins w:id="635" w:author="AnneMarieW" w:date="2017-03-14T10:23:00Z">
        <w:r>
          <w:rPr>
            <w:rFonts w:eastAsia="Microsoft YaHei"/>
          </w:rPr>
          <w:t>we</w:t>
        </w:r>
      </w:ins>
      <w:del w:id="636" w:author="Carol Nichols" w:date="2017-04-25T13:02:00Z">
        <w:r>
          <w:rPr>
            <w:rFonts w:eastAsia="Microsoft YaHei"/>
          </w:rPr>
          <w:delText>’re using</w:delText>
        </w:r>
      </w:del>
      <w:ins w:id="637" w:author="Carol Nichols" w:date="2017-04-25T13:02:00Z">
        <w:r>
          <w:rPr>
            <w:rFonts w:eastAsia="Microsoft YaHei"/>
          </w:rPr>
          <w:t xml:space="preserve"> wrote</w:t>
        </w:r>
      </w:ins>
      <w:ins w:id="638" w:author="AnneMarieW" w:date="2017-03-14T10:23:00Z">
        <w:r>
          <w:rPr>
            <w:rFonts w:eastAsia="Microsoft YaHei"/>
          </w:rPr>
          <w:t xml:space="preserve"> </w:t>
        </w:r>
      </w:ins>
      <w:del w:id="639" w:author="Carol Nichols" w:date="2017-04-25T13:49:00Z">
        <w:r>
          <w:rPr>
            <w:rFonts w:eastAsia="Microsoft YaHei"/>
          </w:rPr>
          <w:delText>takes</w:delText>
        </w:r>
      </w:del>
      <w:ins w:id="640" w:author="Carol Nichols" w:date="2017-04-25T13:49:00Z">
        <w:r>
          <w:rPr>
            <w:rFonts w:eastAsia="Microsoft YaHei"/>
          </w:rPr>
          <w:t>has</w:t>
        </w:r>
      </w:ins>
      <w:r>
        <w:rPr>
          <w:rFonts w:eastAsia="Microsoft YaHei"/>
        </w:rPr>
        <w:t xml:space="preserve"> two </w:t>
      </w:r>
      <w:del w:id="641" w:author="Carol Nichols" w:date="2017-04-25T13:05:00Z">
        <w:r>
          <w:rPr>
            <w:rFonts w:eastAsia="Microsoft YaHei"/>
          </w:rPr>
          <w:delText>arguments</w:delText>
        </w:r>
      </w:del>
      <w:ins w:id="642" w:author="Carol Nichols" w:date="2017-04-25T13:05:00Z">
        <w:r>
          <w:rPr>
            <w:rFonts w:eastAsia="Microsoft YaHei"/>
          </w:rPr>
          <w:t>parameters</w:t>
        </w:r>
      </w:ins>
      <w:r>
        <w:rPr>
          <w:rFonts w:eastAsia="Microsoft YaHei"/>
        </w:rPr>
        <w:t xml:space="preserve">. The </w:t>
      </w:r>
      <w:del w:id="643" w:author="Carol Nichols" w:date="2017-04-25T13:05:00Z">
        <w:r>
          <w:rPr>
            <w:rFonts w:eastAsia="Microsoft YaHei"/>
          </w:rPr>
          <w:delText>arguments</w:delText>
        </w:r>
      </w:del>
      <w:ins w:id="644" w:author="Carol Nichols" w:date="2017-04-25T13:05:00Z">
        <w:r>
          <w:rPr>
            <w:rFonts w:eastAsia="Microsoft YaHei"/>
          </w:rPr>
          <w:t>parameters</w:t>
        </w:r>
      </w:ins>
      <w:r>
        <w:rPr>
          <w:rFonts w:eastAsia="Microsoft YaHei"/>
        </w:rPr>
        <w:t xml:space="preserve"> are related, but that’s not expressed anywhere in our program</w:t>
      </w:r>
      <w:del w:id="645" w:author="AnneMarieW" w:date="2017-03-14T10:23:00Z">
        <w:r>
          <w:rPr>
            <w:rFonts w:eastAsia="Microsoft YaHei"/>
          </w:rPr>
          <w:delText xml:space="preserve"> itself</w:delText>
        </w:r>
      </w:del>
      <w:r>
        <w:rPr>
          <w:rFonts w:eastAsia="Microsoft YaHei"/>
        </w:rPr>
        <w:t>. It would be more readable and more manageable to group length and width together.</w:t>
      </w:r>
      <w:ins w:id="646" w:author="AnneMarieW" w:date="2017-03-14T10:23:00Z">
        <w:r>
          <w:rPr>
            <w:rFonts w:eastAsia="Microsoft YaHei"/>
          </w:rPr>
          <w:t xml:space="preserve"> </w:t>
        </w:r>
      </w:ins>
    </w:p>
    <w:p w14:paraId="20831868" w14:textId="77777777" w:rsidR="00067256" w:rsidRDefault="009F4E69">
      <w:pPr>
        <w:pStyle w:val="Body"/>
      </w:pPr>
      <w:r>
        <w:rPr>
          <w:rFonts w:eastAsia="Microsoft YaHei"/>
        </w:rPr>
        <w:t xml:space="preserve">We’ve already discussed one way we might do that in </w:t>
      </w:r>
      <w:ins w:id="647" w:author="Carol Nichols" w:date="2017-04-25T11:36:00Z">
        <w:r>
          <w:rPr>
            <w:rFonts w:eastAsia="Microsoft YaHei"/>
          </w:rPr>
          <w:t xml:space="preserve">the </w:t>
        </w:r>
        <w:commentRangeStart w:id="648"/>
        <w:r>
          <w:rPr>
            <w:rFonts w:eastAsia="Microsoft YaHei"/>
          </w:rPr>
          <w:t xml:space="preserve">Grouping Values into Tuples section of </w:t>
        </w:r>
      </w:ins>
      <w:r>
        <w:rPr>
          <w:rFonts w:eastAsia="Microsoft YaHei"/>
        </w:rPr>
        <w:t>Chapter 3</w:t>
      </w:r>
      <w:del w:id="649" w:author="Carol Nichols" w:date="2017-04-25T11:37:00Z">
        <w:r>
          <w:rPr>
            <w:rFonts w:eastAsia="Microsoft YaHei"/>
          </w:rPr>
          <w:delText>:</w:delText>
        </w:r>
      </w:del>
      <w:del w:id="650" w:author="Carol Nichols" w:date="2017-04-25T11:36:00Z">
        <w:r>
          <w:rPr>
            <w:rFonts w:eastAsia="Microsoft YaHei"/>
          </w:rPr>
          <w:delText xml:space="preserve"> tuples</w:delText>
        </w:r>
      </w:del>
      <w:ins w:id="651" w:author="Carol Nichols" w:date="2017-04-25T11:36:00Z">
        <w:r>
          <w:rPr>
            <w:rFonts w:eastAsia="Microsoft YaHei"/>
          </w:rPr>
          <w:t xml:space="preserve"> on page XX</w:t>
        </w:r>
      </w:ins>
      <w:r>
        <w:rPr>
          <w:rFonts w:eastAsia="Microsoft YaHei"/>
        </w:rPr>
        <w:commentReference w:id="652"/>
      </w:r>
      <w:commentRangeEnd w:id="648"/>
      <w:r>
        <w:commentReference w:id="648"/>
      </w:r>
      <w:r>
        <w:rPr>
          <w:rFonts w:eastAsia="Microsoft YaHei"/>
        </w:rPr>
        <w:commentReference w:id="653"/>
      </w:r>
      <w:ins w:id="654" w:author="Carol Nichols" w:date="2017-04-25T11:37:00Z">
        <w:r>
          <w:rPr>
            <w:rFonts w:eastAsia="Microsoft YaHei"/>
          </w:rPr>
          <w:t>: by using tuples</w:t>
        </w:r>
      </w:ins>
      <w:r>
        <w:rPr>
          <w:rFonts w:eastAsia="Microsoft YaHei"/>
        </w:rPr>
        <w:t>. Listing 5-</w:t>
      </w:r>
      <w:del w:id="655" w:author="Carol Nichols" w:date="2017-05-16T11:22:00Z">
        <w:r>
          <w:rPr>
            <w:rFonts w:eastAsia="Microsoft YaHei"/>
          </w:rPr>
          <w:delText>3</w:delText>
        </w:r>
      </w:del>
      <w:ins w:id="656" w:author="Carol Nichols" w:date="2017-07-09T16:47:00Z">
        <w:r>
          <w:rPr>
            <w:rFonts w:eastAsia="Microsoft YaHei"/>
          </w:rPr>
          <w:t>9</w:t>
        </w:r>
      </w:ins>
      <w:r>
        <w:rPr>
          <w:rFonts w:eastAsia="Microsoft YaHei"/>
        </w:rPr>
        <w:t xml:space="preserve"> </w:t>
      </w:r>
      <w:ins w:id="657" w:author="AnneMarieW" w:date="2017-03-14T10:23:00Z">
        <w:r>
          <w:rPr>
            <w:rFonts w:eastAsia="Microsoft YaHei"/>
          </w:rPr>
          <w:t>shows another</w:t>
        </w:r>
      </w:ins>
      <w:del w:id="658" w:author="AnneMarieW" w:date="2017-03-14T10:23:00Z">
        <w:r>
          <w:rPr>
            <w:rFonts w:eastAsia="Microsoft YaHei"/>
          </w:rPr>
          <w:delText>has a</w:delText>
        </w:r>
      </w:del>
      <w:r>
        <w:rPr>
          <w:rFonts w:eastAsia="Microsoft YaHei"/>
        </w:rPr>
        <w:t xml:space="preserve"> version of our program </w:t>
      </w:r>
      <w:del w:id="659" w:author="AnneMarieW" w:date="2017-03-14T10:24:00Z">
        <w:r>
          <w:rPr>
            <w:rFonts w:eastAsia="Microsoft YaHei"/>
          </w:rPr>
          <w:delText xml:space="preserve">which </w:delText>
        </w:r>
      </w:del>
      <w:ins w:id="660" w:author="AnneMarieW" w:date="2017-03-14T10:24:00Z">
        <w:r>
          <w:rPr>
            <w:rFonts w:eastAsia="Microsoft YaHei"/>
          </w:rPr>
          <w:t xml:space="preserve">that </w:t>
        </w:r>
      </w:ins>
      <w:r>
        <w:rPr>
          <w:rFonts w:eastAsia="Microsoft YaHei"/>
        </w:rPr>
        <w:t>uses tuples:</w:t>
      </w:r>
    </w:p>
    <w:p w14:paraId="604C1DBA" w14:textId="77777777" w:rsidR="00067256" w:rsidRDefault="009F4E69">
      <w:pPr>
        <w:pStyle w:val="ProductionDirective"/>
      </w:pPr>
      <w:ins w:id="661" w:author="Carol Nichols" w:date="2017-04-25T11:36:00Z">
        <w:r>
          <w:rPr>
            <w:rFonts w:eastAsia="Microsoft YaHei"/>
          </w:rPr>
          <w:t xml:space="preserve">Prod: link </w:t>
        </w:r>
        <w:proofErr w:type="spellStart"/>
        <w:r>
          <w:rPr>
            <w:rFonts w:eastAsia="Microsoft YaHei"/>
          </w:rPr>
          <w:t>xref</w:t>
        </w:r>
      </w:ins>
      <w:proofErr w:type="spellEnd"/>
    </w:p>
    <w:p w14:paraId="631D6181" w14:textId="77777777" w:rsidR="00067256" w:rsidRDefault="009F4E69">
      <w:pPr>
        <w:pStyle w:val="ProductionDirective"/>
        <w:rPr>
          <w:rFonts w:eastAsia="Microsoft YaHei"/>
        </w:rPr>
        <w:pPrChange w:id="662" w:author="janelle" w:date="2017-04-10T16:10:00Z">
          <w:pPr/>
        </w:pPrChange>
      </w:pPr>
      <w:r>
        <w:t>Filename: src/main.rs</w:t>
      </w:r>
    </w:p>
    <w:p w14:paraId="79327225" w14:textId="77777777" w:rsidR="00067256" w:rsidRDefault="009F4E69">
      <w:pPr>
        <w:pStyle w:val="CodeA"/>
      </w:pPr>
      <w:proofErr w:type="spellStart"/>
      <w:r>
        <w:rPr>
          <w:rStyle w:val="Literal-Gray"/>
        </w:rPr>
        <w:t>fn</w:t>
      </w:r>
      <w:proofErr w:type="spellEnd"/>
      <w:r>
        <w:rPr>
          <w:rStyle w:val="Literal-Gray"/>
        </w:rPr>
        <w:t xml:space="preserve"> main() {</w:t>
      </w:r>
    </w:p>
    <w:p w14:paraId="1F51DEF1" w14:textId="77777777" w:rsidR="00067256" w:rsidRDefault="009F4E69">
      <w:pPr>
        <w:pStyle w:val="CodeB"/>
      </w:pPr>
      <w:r>
        <w:t xml:space="preserve">    let rect1 = (50, 30);</w:t>
      </w:r>
    </w:p>
    <w:p w14:paraId="22E293CD" w14:textId="77777777" w:rsidR="00067256" w:rsidRDefault="00067256">
      <w:pPr>
        <w:pStyle w:val="CodeB"/>
      </w:pPr>
    </w:p>
    <w:p w14:paraId="694CE78D"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465C0262" w14:textId="77777777" w:rsidR="00067256" w:rsidRDefault="009F4E69">
      <w:pPr>
        <w:pStyle w:val="CodeB"/>
      </w:pPr>
      <w:r>
        <w:rPr>
          <w:rStyle w:val="Literal-Gray"/>
        </w:rPr>
        <w:t xml:space="preserve">        "The area of the rectangle is {} square pixels.",</w:t>
      </w:r>
    </w:p>
    <w:p w14:paraId="52D45499" w14:textId="77777777" w:rsidR="00067256" w:rsidRDefault="009F4E69">
      <w:pPr>
        <w:pStyle w:val="CodeB"/>
      </w:pPr>
      <w:r>
        <w:t xml:space="preserve">        area(rect1) </w:t>
      </w:r>
      <w:r>
        <w:rPr>
          <w:rStyle w:val="Wingdings"/>
        </w:rPr>
        <w:t></w:t>
      </w:r>
    </w:p>
    <w:p w14:paraId="36BE5A1C" w14:textId="77777777" w:rsidR="00067256" w:rsidRDefault="009F4E69">
      <w:pPr>
        <w:pStyle w:val="CodeB"/>
      </w:pPr>
      <w:r>
        <w:rPr>
          <w:rStyle w:val="Literal-Gray"/>
        </w:rPr>
        <w:t xml:space="preserve">    );</w:t>
      </w:r>
    </w:p>
    <w:p w14:paraId="3F93A68F" w14:textId="77777777" w:rsidR="00067256" w:rsidRDefault="009F4E69">
      <w:pPr>
        <w:pStyle w:val="CodeB"/>
      </w:pPr>
      <w:r>
        <w:rPr>
          <w:rStyle w:val="Literal-Gray"/>
        </w:rPr>
        <w:t>}</w:t>
      </w:r>
    </w:p>
    <w:p w14:paraId="1E69933E" w14:textId="77777777" w:rsidR="00067256" w:rsidRDefault="00067256">
      <w:pPr>
        <w:pStyle w:val="CodeB"/>
        <w:rPr>
          <w:rStyle w:val="Literal-Gray"/>
        </w:rPr>
      </w:pPr>
    </w:p>
    <w:p w14:paraId="53427C73" w14:textId="77777777" w:rsidR="00067256" w:rsidRDefault="009F4E69">
      <w:pPr>
        <w:pStyle w:val="CodeB"/>
      </w:pPr>
      <w:proofErr w:type="spellStart"/>
      <w:r>
        <w:t>fn</w:t>
      </w:r>
      <w:proofErr w:type="spellEnd"/>
      <w:r>
        <w:t xml:space="preserve"> area(dimensions: (u32, u32)) -&gt; u32 {</w:t>
      </w:r>
    </w:p>
    <w:p w14:paraId="38AD3A32" w14:textId="77777777" w:rsidR="00067256" w:rsidRDefault="009F4E69">
      <w:pPr>
        <w:pStyle w:val="CodeB"/>
      </w:pPr>
      <w:r>
        <w:t xml:space="preserve">    dimensions.0 * dimensions.1 </w:t>
      </w:r>
      <w:ins w:id="663" w:author="NSP" w:date="2017-03-06T11:04:00Z">
        <w:r>
          <w:rPr>
            <w:rStyle w:val="Wingdings"/>
          </w:rPr>
          <w:t></w:t>
        </w:r>
      </w:ins>
      <w:del w:id="664" w:author="NSP" w:date="2017-03-06T11:04:00Z">
        <w:r>
          <w:rPr>
            <w:rStyle w:val="Wingdings"/>
          </w:rPr>
          <w:delText></w:delText>
        </w:r>
      </w:del>
    </w:p>
    <w:p w14:paraId="689E51A6" w14:textId="77777777" w:rsidR="00067256" w:rsidRDefault="009F4E69">
      <w:pPr>
        <w:pStyle w:val="CodeC"/>
      </w:pPr>
      <w:r>
        <w:t>}</w:t>
      </w:r>
    </w:p>
    <w:p w14:paraId="1CAF4412" w14:textId="77777777" w:rsidR="00067256" w:rsidRDefault="009F4E69">
      <w:pPr>
        <w:pStyle w:val="Caption"/>
      </w:pPr>
      <w:r>
        <w:lastRenderedPageBreak/>
        <w:t>Listing 5-</w:t>
      </w:r>
      <w:del w:id="665" w:author="Carol Nichols" w:date="2017-05-16T11:22:00Z">
        <w:r>
          <w:delText>3</w:delText>
        </w:r>
      </w:del>
      <w:ins w:id="666" w:author="Carol Nichols" w:date="2017-05-16T11:22:00Z">
        <w:r>
          <w:t>8</w:t>
        </w:r>
      </w:ins>
      <w:r>
        <w:t>: Specifying the length and width of the rectangle with a tuple</w:t>
      </w:r>
    </w:p>
    <w:p w14:paraId="0AD31632" w14:textId="77777777" w:rsidR="00067256" w:rsidRDefault="009F4E69">
      <w:pPr>
        <w:pStyle w:val="Body"/>
      </w:pPr>
      <w:r>
        <w:rPr>
          <w:rFonts w:eastAsia="Microsoft YaHei"/>
        </w:rPr>
        <w:t>In one way, this</w:t>
      </w:r>
      <w:ins w:id="667" w:author="AnneMarieW" w:date="2017-03-14T10:24:00Z">
        <w:r>
          <w:rPr>
            <w:rFonts w:eastAsia="Microsoft YaHei"/>
          </w:rPr>
          <w:t xml:space="preserve"> program</w:t>
        </w:r>
      </w:ins>
      <w:r>
        <w:rPr>
          <w:rFonts w:eastAsia="Microsoft YaHei"/>
        </w:rPr>
        <w:t xml:space="preserve"> is </w:t>
      </w:r>
      <w:del w:id="668" w:author="AnneMarieW" w:date="2017-03-14T14:14:00Z">
        <w:r>
          <w:rPr>
            <w:rFonts w:eastAsia="Microsoft YaHei"/>
          </w:rPr>
          <w:delText xml:space="preserve">a </w:delText>
        </w:r>
      </w:del>
      <w:del w:id="669" w:author="AnneMarieW" w:date="2017-03-14T10:24:00Z">
        <w:r>
          <w:rPr>
            <w:rFonts w:eastAsia="Microsoft YaHei"/>
          </w:rPr>
          <w:delText>little</w:delText>
        </w:r>
      </w:del>
      <w:del w:id="670" w:author="AnneMarieW" w:date="2017-03-14T14:14:00Z">
        <w:r>
          <w:rPr>
            <w:rFonts w:eastAsia="Microsoft YaHei"/>
          </w:rPr>
          <w:delText xml:space="preserve"> </w:delText>
        </w:r>
      </w:del>
      <w:r>
        <w:rPr>
          <w:rFonts w:eastAsia="Microsoft YaHei"/>
        </w:rPr>
        <w:t xml:space="preserve">better. Tuples let us add a bit of structure, and we’re now passing just one argument </w:t>
      </w:r>
      <w:r>
        <w:rPr>
          <w:rStyle w:val="Wingdings"/>
          <w:rFonts w:eastAsia="Microsoft YaHei"/>
        </w:rPr>
        <w:t></w:t>
      </w:r>
      <w:r>
        <w:rPr>
          <w:rFonts w:eastAsia="Microsoft YaHei"/>
        </w:rPr>
        <w:t xml:space="preserve">. But in another way this </w:t>
      </w:r>
      <w:del w:id="671" w:author="Carol Nichols" w:date="2017-04-25T13:05:00Z">
        <w:r>
          <w:rPr>
            <w:rFonts w:eastAsia="Microsoft YaHei"/>
          </w:rPr>
          <w:delText>method</w:delText>
        </w:r>
      </w:del>
      <w:ins w:id="672" w:author="Carol Nichols" w:date="2017-04-25T13:05:00Z">
        <w:r>
          <w:rPr>
            <w:rFonts w:eastAsia="Microsoft YaHei"/>
          </w:rPr>
          <w:t>version</w:t>
        </w:r>
      </w:ins>
      <w:ins w:id="673" w:author="AnneMarieW" w:date="2017-03-14T10:24:00Z">
        <w:r>
          <w:rPr>
            <w:rFonts w:eastAsia="Microsoft YaHei"/>
          </w:rPr>
          <w:t xml:space="preserve"> is</w:t>
        </w:r>
      </w:ins>
      <w:r>
        <w:rPr>
          <w:rFonts w:eastAsia="Microsoft YaHei"/>
        </w:rPr>
        <w:t xml:space="preserve"> less clear: tuples don’t </w:t>
      </w:r>
      <w:del w:id="674" w:author="AnneMarieW" w:date="2017-03-14T10:25:00Z">
        <w:r>
          <w:rPr>
            <w:rFonts w:eastAsia="Microsoft YaHei"/>
          </w:rPr>
          <w:delText xml:space="preserve">give </w:delText>
        </w:r>
      </w:del>
      <w:r>
        <w:rPr>
          <w:rFonts w:eastAsia="Microsoft YaHei"/>
        </w:rPr>
        <w:t>name</w:t>
      </w:r>
      <w:del w:id="675" w:author="AnneMarieW" w:date="2017-03-14T10:25:00Z">
        <w:r>
          <w:rPr>
            <w:rFonts w:eastAsia="Microsoft YaHei"/>
          </w:rPr>
          <w:delText>s to</w:delText>
        </w:r>
      </w:del>
      <w:r>
        <w:rPr>
          <w:rFonts w:eastAsia="Microsoft YaHei"/>
        </w:rPr>
        <w:t xml:space="preserve"> their elements, so our calculation has </w:t>
      </w:r>
      <w:del w:id="676" w:author="AnneMarieW" w:date="2017-03-14T10:25:00Z">
        <w:r>
          <w:rPr>
            <w:rFonts w:eastAsia="Microsoft YaHei"/>
          </w:rPr>
          <w:delText>gotten</w:delText>
        </w:r>
      </w:del>
      <w:ins w:id="677" w:author="AnneMarieW" w:date="2017-03-14T10:25:00Z">
        <w:r>
          <w:rPr>
            <w:rFonts w:eastAsia="Microsoft YaHei"/>
          </w:rPr>
          <w:t>become</w:t>
        </w:r>
      </w:ins>
      <w:r>
        <w:rPr>
          <w:rFonts w:eastAsia="Microsoft YaHei"/>
        </w:rPr>
        <w:t xml:space="preserve"> more confusing because we have to index into the parts of the tuple </w:t>
      </w:r>
      <w:r>
        <w:rPr>
          <w:rStyle w:val="Wingdings"/>
          <w:rFonts w:eastAsia="Microsoft YaHei"/>
        </w:rPr>
        <w:t></w:t>
      </w:r>
      <w:r>
        <w:rPr>
          <w:rFonts w:eastAsia="Microsoft YaHei"/>
        </w:rPr>
        <w:t>.</w:t>
      </w:r>
    </w:p>
    <w:p w14:paraId="5F0743B8" w14:textId="77777777" w:rsidR="00067256" w:rsidRDefault="009F4E69">
      <w:pPr>
        <w:pStyle w:val="Body"/>
      </w:pPr>
      <w:r>
        <w:rPr>
          <w:rFonts w:eastAsia="Microsoft YaHei"/>
        </w:rPr>
        <w:t>It doesn’t matter if we mix up length and width for the area calculation, but if we w</w:t>
      </w:r>
      <w:del w:id="678" w:author="AnneMarieW" w:date="2017-03-14T10:25:00Z">
        <w:r>
          <w:rPr>
            <w:rFonts w:eastAsia="Microsoft YaHei"/>
          </w:rPr>
          <w:delText>ere</w:delText>
        </w:r>
      </w:del>
      <w:ins w:id="679" w:author="AnneMarieW" w:date="2017-03-14T10:25:00Z">
        <w:r>
          <w:rPr>
            <w:rFonts w:eastAsia="Microsoft YaHei"/>
          </w:rPr>
          <w:t>ant</w:t>
        </w:r>
      </w:ins>
      <w:r>
        <w:rPr>
          <w:rFonts w:eastAsia="Microsoft YaHei"/>
        </w:rPr>
        <w:t xml:space="preserve"> to draw the rectangle on the screen</w:t>
      </w:r>
      <w:ins w:id="680" w:author="AnneMarieW" w:date="2017-03-14T10:25:00Z">
        <w:r>
          <w:rPr>
            <w:rFonts w:eastAsia="Microsoft YaHei"/>
          </w:rPr>
          <w:t>,</w:t>
        </w:r>
      </w:ins>
      <w:r>
        <w:rPr>
          <w:rFonts w:eastAsia="Microsoft YaHei"/>
        </w:rPr>
        <w:t xml:space="preserve"> it would matter! We would have to </w:t>
      </w:r>
      <w:del w:id="681" w:author="AnneMarieW" w:date="2017-03-14T10:27:00Z">
        <w:r>
          <w:rPr>
            <w:rFonts w:eastAsia="Microsoft YaHei"/>
          </w:rPr>
          <w:delText xml:space="preserve">remember </w:delText>
        </w:r>
      </w:del>
      <w:ins w:id="682" w:author="AnneMarieW" w:date="2017-03-14T10:27:00Z">
        <w:r>
          <w:rPr>
            <w:rFonts w:eastAsia="Microsoft YaHei"/>
          </w:rPr>
          <w:t xml:space="preserve">keep in mind </w:t>
        </w:r>
      </w:ins>
      <w:r>
        <w:rPr>
          <w:rFonts w:eastAsia="Microsoft YaHei"/>
        </w:rPr>
        <w:t xml:space="preserve">that </w:t>
      </w:r>
      <w:r>
        <w:rPr>
          <w:rStyle w:val="Literal"/>
        </w:rPr>
        <w:t>length</w:t>
      </w:r>
      <w:r>
        <w:rPr>
          <w:rFonts w:eastAsia="Microsoft YaHei"/>
        </w:rPr>
        <w:t xml:space="preserve"> </w:t>
      </w:r>
      <w:del w:id="683" w:author="AnneMarieW" w:date="2017-03-14T10:27:00Z">
        <w:r>
          <w:rPr>
            <w:rFonts w:eastAsia="Microsoft YaHei"/>
          </w:rPr>
          <w:delText>wa</w:delText>
        </w:r>
      </w:del>
      <w:ins w:id="684" w:author="AnneMarieW" w:date="2017-03-14T10:27:00Z">
        <w:r>
          <w:rPr>
            <w:rFonts w:eastAsia="Microsoft YaHei"/>
          </w:rPr>
          <w:t>i</w:t>
        </w:r>
      </w:ins>
      <w:r>
        <w:rPr>
          <w:rFonts w:eastAsia="Microsoft YaHei"/>
        </w:rPr>
        <w:t xml:space="preserve">s the tuple index </w:t>
      </w:r>
      <w:r>
        <w:rPr>
          <w:rStyle w:val="Literal"/>
        </w:rPr>
        <w:t>0</w:t>
      </w:r>
      <w:r>
        <w:rPr>
          <w:rFonts w:eastAsia="Microsoft YaHei"/>
        </w:rPr>
        <w:t xml:space="preserve"> and </w:t>
      </w:r>
      <w:r>
        <w:rPr>
          <w:rStyle w:val="Literal"/>
        </w:rPr>
        <w:t>width</w:t>
      </w:r>
      <w:r>
        <w:rPr>
          <w:rFonts w:eastAsia="Microsoft YaHei"/>
        </w:rPr>
        <w:t xml:space="preserve"> </w:t>
      </w:r>
      <w:del w:id="685" w:author="AnneMarieW" w:date="2017-03-14T10:27:00Z">
        <w:r>
          <w:rPr>
            <w:rFonts w:eastAsia="Microsoft YaHei"/>
          </w:rPr>
          <w:delText>wa</w:delText>
        </w:r>
      </w:del>
      <w:ins w:id="686" w:author="AnneMarieW" w:date="2017-03-14T10:27:00Z">
        <w:r>
          <w:rPr>
            <w:rFonts w:eastAsia="Microsoft YaHei"/>
          </w:rPr>
          <w:t>i</w:t>
        </w:r>
      </w:ins>
      <w:r>
        <w:rPr>
          <w:rFonts w:eastAsia="Microsoft YaHei"/>
        </w:rPr>
        <w:t xml:space="preserve">s the tuple index </w:t>
      </w:r>
      <w:r>
        <w:rPr>
          <w:rStyle w:val="Literal"/>
        </w:rPr>
        <w:t>1</w:t>
      </w:r>
      <w:r>
        <w:rPr>
          <w:rFonts w:eastAsia="Microsoft YaHei"/>
        </w:rPr>
        <w:t xml:space="preserve">. If someone else </w:t>
      </w:r>
      <w:del w:id="687" w:author="AnneMarieW" w:date="2017-03-14T10:26:00Z">
        <w:r>
          <w:rPr>
            <w:rFonts w:eastAsia="Microsoft YaHei"/>
          </w:rPr>
          <w:delText xml:space="preserve">was to </w:delText>
        </w:r>
      </w:del>
      <w:r>
        <w:rPr>
          <w:rFonts w:eastAsia="Microsoft YaHei"/>
        </w:rPr>
        <w:t>work</w:t>
      </w:r>
      <w:ins w:id="688" w:author="AnneMarieW" w:date="2017-03-14T10:26:00Z">
        <w:r>
          <w:rPr>
            <w:rFonts w:eastAsia="Microsoft YaHei"/>
          </w:rPr>
          <w:t>ed</w:t>
        </w:r>
      </w:ins>
      <w:r>
        <w:rPr>
          <w:rFonts w:eastAsia="Microsoft YaHei"/>
        </w:rPr>
        <w:t xml:space="preserve"> on this code, they would have to figure this out and </w:t>
      </w:r>
      <w:del w:id="689" w:author="AnneMarieW" w:date="2017-03-14T10:27:00Z">
        <w:r>
          <w:rPr>
            <w:rFonts w:eastAsia="Microsoft YaHei"/>
          </w:rPr>
          <w:delText>remember</w:delText>
        </w:r>
      </w:del>
      <w:ins w:id="690" w:author="AnneMarieW" w:date="2017-03-14T10:27:00Z">
        <w:r>
          <w:rPr>
            <w:rFonts w:eastAsia="Microsoft YaHei"/>
          </w:rPr>
          <w:t>keep</w:t>
        </w:r>
      </w:ins>
      <w:r>
        <w:rPr>
          <w:rFonts w:eastAsia="Microsoft YaHei"/>
        </w:rPr>
        <w:t xml:space="preserve"> it </w:t>
      </w:r>
      <w:ins w:id="691" w:author="AnneMarieW" w:date="2017-03-14T10:27:00Z">
        <w:r>
          <w:rPr>
            <w:rFonts w:eastAsia="Microsoft YaHei"/>
          </w:rPr>
          <w:t xml:space="preserve">in mind </w:t>
        </w:r>
      </w:ins>
      <w:r>
        <w:rPr>
          <w:rFonts w:eastAsia="Microsoft YaHei"/>
        </w:rPr>
        <w:t xml:space="preserve">as well. It would be easy to forget or mix </w:t>
      </w:r>
      <w:ins w:id="692" w:author="AnneMarieW" w:date="2017-03-14T10:26:00Z">
        <w:r>
          <w:rPr>
            <w:rFonts w:eastAsia="Microsoft YaHei"/>
          </w:rPr>
          <w:t xml:space="preserve">up </w:t>
        </w:r>
      </w:ins>
      <w:r>
        <w:rPr>
          <w:rFonts w:eastAsia="Microsoft YaHei"/>
        </w:rPr>
        <w:t xml:space="preserve">these values </w:t>
      </w:r>
      <w:del w:id="693" w:author="AnneMarieW" w:date="2017-03-14T10:26:00Z">
        <w:r>
          <w:rPr>
            <w:rFonts w:eastAsia="Microsoft YaHei"/>
          </w:rPr>
          <w:delText xml:space="preserve">up </w:delText>
        </w:r>
      </w:del>
      <w:r>
        <w:rPr>
          <w:rFonts w:eastAsia="Microsoft YaHei"/>
        </w:rPr>
        <w:t xml:space="preserve">and cause errors, </w:t>
      </w:r>
      <w:del w:id="694" w:author="AnneMarieW" w:date="2017-03-14T10:26:00Z">
        <w:r>
          <w:rPr>
            <w:rFonts w:eastAsia="Microsoft YaHei"/>
          </w:rPr>
          <w:delText>sinc</w:delText>
        </w:r>
      </w:del>
      <w:ins w:id="695" w:author="AnneMarieW" w:date="2017-03-14T10:26:00Z">
        <w:r>
          <w:rPr>
            <w:rFonts w:eastAsia="Microsoft YaHei"/>
          </w:rPr>
          <w:t>becaus</w:t>
        </w:r>
      </w:ins>
      <w:r>
        <w:rPr>
          <w:rFonts w:eastAsia="Microsoft YaHei"/>
        </w:rPr>
        <w:t>e we haven’t conveyed the meaning of our data in our code.</w:t>
      </w:r>
    </w:p>
    <w:p w14:paraId="34BDD597" w14:textId="77777777" w:rsidR="00067256" w:rsidRDefault="009F4E69">
      <w:pPr>
        <w:pStyle w:val="HeadB"/>
        <w:rPr>
          <w:rFonts w:eastAsia="Microsoft YaHei"/>
        </w:rPr>
      </w:pPr>
      <w:bookmarkStart w:id="696" w:name="refactoring-with-structs:-adding-more-me"/>
      <w:bookmarkStart w:id="697" w:name="_Toc477248807"/>
      <w:bookmarkStart w:id="698" w:name="_Toc489718922"/>
      <w:bookmarkEnd w:id="696"/>
      <w:bookmarkEnd w:id="697"/>
      <w:r>
        <w:rPr>
          <w:rFonts w:eastAsia="Microsoft YaHei"/>
        </w:rPr>
        <w:t xml:space="preserve">Refactoring with </w:t>
      </w:r>
      <w:proofErr w:type="spellStart"/>
      <w:r>
        <w:rPr>
          <w:rFonts w:eastAsia="Microsoft YaHei"/>
        </w:rPr>
        <w:t>Structs</w:t>
      </w:r>
      <w:proofErr w:type="spellEnd"/>
      <w:r>
        <w:rPr>
          <w:rFonts w:eastAsia="Microsoft YaHei"/>
        </w:rPr>
        <w:t>: Adding More Meaning</w:t>
      </w:r>
      <w:bookmarkEnd w:id="698"/>
    </w:p>
    <w:p w14:paraId="71B7E356" w14:textId="77777777" w:rsidR="00067256" w:rsidRDefault="009F4E69">
      <w:pPr>
        <w:pStyle w:val="BodyFirst"/>
      </w:pPr>
      <w:del w:id="699" w:author="AnneMarieW" w:date="2017-03-14T10:28:00Z">
        <w:r>
          <w:rPr>
            <w:rFonts w:eastAsia="Microsoft YaHei"/>
          </w:rPr>
          <w:delText>Here is where w</w:delText>
        </w:r>
      </w:del>
      <w:ins w:id="700" w:author="AnneMarieW" w:date="2017-03-14T10:28:00Z">
        <w:r>
          <w:rPr>
            <w:rFonts w:eastAsia="Microsoft YaHei"/>
          </w:rPr>
          <w:t>W</w:t>
        </w:r>
      </w:ins>
      <w:r>
        <w:rPr>
          <w:rFonts w:eastAsia="Microsoft YaHei"/>
        </w:rPr>
        <w:t xml:space="preserve">e </w:t>
      </w:r>
      <w:del w:id="701" w:author="AnneMarieW" w:date="2017-03-14T10:28:00Z">
        <w:r>
          <w:rPr>
            <w:rFonts w:eastAsia="Microsoft YaHei"/>
          </w:rPr>
          <w:delText>bring in</w:delText>
        </w:r>
      </w:del>
      <w:ins w:id="702" w:author="AnneMarieW" w:date="2017-03-14T10:28:00Z">
        <w:r>
          <w:rPr>
            <w:rFonts w:eastAsia="Microsoft YaHei"/>
          </w:rPr>
          <w:t>use</w:t>
        </w:r>
      </w:ins>
      <w:r>
        <w:rPr>
          <w:rFonts w:eastAsia="Microsoft YaHei"/>
        </w:rPr>
        <w:t xml:space="preserve"> </w:t>
      </w:r>
      <w:proofErr w:type="spellStart"/>
      <w:r>
        <w:t>struct</w:t>
      </w:r>
      <w:r>
        <w:rPr>
          <w:rFonts w:eastAsia="Microsoft YaHei"/>
        </w:rPr>
        <w:t>s</w:t>
      </w:r>
      <w:proofErr w:type="spellEnd"/>
      <w:ins w:id="703" w:author="AnneMarieW" w:date="2017-03-14T10:28:00Z">
        <w:r>
          <w:rPr>
            <w:rFonts w:eastAsia="Microsoft YaHei"/>
          </w:rPr>
          <w:t xml:space="preserve"> to add</w:t>
        </w:r>
      </w:ins>
      <w:del w:id="704" w:author="Carol Nichols" w:date="2017-04-25T11:38:00Z">
        <w:r>
          <w:rPr>
            <w:rFonts w:eastAsia="Microsoft YaHei"/>
          </w:rPr>
          <w:delText xml:space="preserve"> more</w:delText>
        </w:r>
      </w:del>
      <w:ins w:id="705" w:author="AnneMarieW" w:date="2017-03-14T10:28:00Z">
        <w:r>
          <w:rPr>
            <w:rFonts w:eastAsia="Microsoft YaHei"/>
          </w:rPr>
          <w:t xml:space="preserve"> meaning</w:t>
        </w:r>
      </w:ins>
      <w:ins w:id="706" w:author="Carol Nichols" w:date="2017-04-25T11:38:00Z">
        <w:r>
          <w:rPr>
            <w:rFonts w:eastAsia="Microsoft YaHei"/>
          </w:rPr>
          <w:t xml:space="preserve"> by labeling the data</w:t>
        </w:r>
      </w:ins>
      <w:r>
        <w:rPr>
          <w:rFonts w:eastAsia="Microsoft YaHei"/>
        </w:rPr>
        <w:t xml:space="preserve">. We can transform </w:t>
      </w:r>
      <w:del w:id="707" w:author="AnneMarieW" w:date="2017-03-14T10:28:00Z">
        <w:r>
          <w:rPr>
            <w:rFonts w:eastAsia="Microsoft YaHei"/>
          </w:rPr>
          <w:delText>our</w:delText>
        </w:r>
      </w:del>
      <w:ins w:id="708" w:author="AnneMarieW" w:date="2017-03-14T10:28:00Z">
        <w:r>
          <w:rPr>
            <w:rFonts w:eastAsia="Microsoft YaHei"/>
          </w:rPr>
          <w:t>the</w:t>
        </w:r>
      </w:ins>
      <w:r>
        <w:rPr>
          <w:rFonts w:eastAsia="Microsoft YaHei"/>
        </w:rPr>
        <w:t xml:space="preserve"> tuple </w:t>
      </w:r>
      <w:ins w:id="709" w:author="AnneMarieW" w:date="2017-03-14T10:28:00Z">
        <w:r>
          <w:rPr>
            <w:rFonts w:eastAsia="Microsoft YaHei"/>
          </w:rPr>
          <w:t xml:space="preserve">we’re using </w:t>
        </w:r>
      </w:ins>
      <w:r>
        <w:rPr>
          <w:rFonts w:eastAsia="Microsoft YaHei"/>
        </w:rPr>
        <w:t>into a data type with a name for the whole as well as names for the parts, as shown in Listing 5-</w:t>
      </w:r>
      <w:del w:id="710" w:author="Carol Nichols" w:date="2017-05-16T11:22:00Z">
        <w:r>
          <w:rPr>
            <w:rFonts w:eastAsia="Microsoft YaHei"/>
          </w:rPr>
          <w:delText>4</w:delText>
        </w:r>
      </w:del>
      <w:ins w:id="711" w:author="Carol Nichols" w:date="2017-07-09T16:47:00Z">
        <w:r>
          <w:rPr>
            <w:rFonts w:eastAsia="Microsoft YaHei"/>
          </w:rPr>
          <w:t>10</w:t>
        </w:r>
      </w:ins>
      <w:r>
        <w:rPr>
          <w:rFonts w:eastAsia="Microsoft YaHei"/>
        </w:rPr>
        <w:t>:</w:t>
      </w:r>
    </w:p>
    <w:p w14:paraId="36994025" w14:textId="77777777" w:rsidR="00067256" w:rsidRDefault="009F4E69">
      <w:pPr>
        <w:pStyle w:val="ProductionDirective"/>
        <w:rPr>
          <w:rFonts w:eastAsia="Microsoft YaHei"/>
        </w:rPr>
        <w:pPrChange w:id="712" w:author="janelle" w:date="2017-04-06T17:10:00Z">
          <w:pPr/>
        </w:pPrChange>
      </w:pPr>
      <w:r>
        <w:t>Filename: src/main.rs</w:t>
      </w:r>
    </w:p>
    <w:p w14:paraId="303EA67B" w14:textId="77777777" w:rsidR="00067256" w:rsidRDefault="009F4E69">
      <w:pPr>
        <w:pStyle w:val="CodeA"/>
      </w:pPr>
      <w:r>
        <w:rPr>
          <w:rStyle w:val="Wingdings"/>
        </w:rPr>
        <w:t></w:t>
      </w:r>
      <w:r>
        <w:rPr>
          <w:rStyle w:val="Wingdings"/>
        </w:rPr>
        <w:t></w:t>
      </w:r>
      <w:proofErr w:type="spellStart"/>
      <w:r>
        <w:t>struct</w:t>
      </w:r>
      <w:proofErr w:type="spellEnd"/>
      <w:r>
        <w:t xml:space="preserve"> Rectangle {</w:t>
      </w:r>
    </w:p>
    <w:p w14:paraId="6E858AC2" w14:textId="77777777" w:rsidR="00067256" w:rsidRDefault="009F4E69">
      <w:pPr>
        <w:pStyle w:val="CodeB"/>
      </w:pPr>
      <w:r>
        <w:rPr>
          <w:rStyle w:val="Wingdings"/>
        </w:rPr>
        <w:t></w:t>
      </w:r>
      <w:r>
        <w:t xml:space="preserve">    length: u32,</w:t>
      </w:r>
    </w:p>
    <w:p w14:paraId="142918A9" w14:textId="77777777" w:rsidR="00067256" w:rsidRDefault="009F4E69">
      <w:pPr>
        <w:pStyle w:val="CodeB"/>
      </w:pPr>
      <w:r>
        <w:t xml:space="preserve">    width: u32,</w:t>
      </w:r>
    </w:p>
    <w:p w14:paraId="07A3B954" w14:textId="77777777" w:rsidR="00067256" w:rsidRDefault="009F4E69">
      <w:pPr>
        <w:pStyle w:val="CodeB"/>
      </w:pPr>
      <w:r>
        <w:t>}</w:t>
      </w:r>
    </w:p>
    <w:p w14:paraId="2F098C41" w14:textId="77777777" w:rsidR="00067256" w:rsidRDefault="00067256">
      <w:pPr>
        <w:pStyle w:val="CodeB"/>
      </w:pPr>
    </w:p>
    <w:p w14:paraId="1C56710F" w14:textId="77777777" w:rsidR="00067256" w:rsidRDefault="009F4E69">
      <w:pPr>
        <w:pStyle w:val="CodeB"/>
      </w:pPr>
      <w:proofErr w:type="spellStart"/>
      <w:r>
        <w:rPr>
          <w:rStyle w:val="Literal-Gray"/>
        </w:rPr>
        <w:t>fn</w:t>
      </w:r>
      <w:proofErr w:type="spellEnd"/>
      <w:r>
        <w:rPr>
          <w:rStyle w:val="Literal-Gray"/>
        </w:rPr>
        <w:t xml:space="preserve"> main() {</w:t>
      </w:r>
    </w:p>
    <w:p w14:paraId="3B3BFEF4" w14:textId="77777777" w:rsidR="00067256" w:rsidRDefault="009F4E69">
      <w:pPr>
        <w:pStyle w:val="CodeB"/>
      </w:pPr>
      <w:r>
        <w:rPr>
          <w:rStyle w:val="Wingdings"/>
        </w:rPr>
        <w:t></w:t>
      </w:r>
      <w:r>
        <w:t xml:space="preserve">    let rect1 = Rectangle { length: 50, width: 30 };</w:t>
      </w:r>
    </w:p>
    <w:p w14:paraId="07B09A74" w14:textId="77777777" w:rsidR="00067256" w:rsidRDefault="00067256">
      <w:pPr>
        <w:pStyle w:val="CodeB"/>
      </w:pPr>
    </w:p>
    <w:p w14:paraId="1D221661"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3FC15098" w14:textId="77777777" w:rsidR="00067256" w:rsidRDefault="009F4E69">
      <w:pPr>
        <w:pStyle w:val="CodeB"/>
      </w:pPr>
      <w:r>
        <w:rPr>
          <w:rStyle w:val="Literal-Gray"/>
        </w:rPr>
        <w:t xml:space="preserve">        "The area of the rectangle is {} square pixels.",</w:t>
      </w:r>
    </w:p>
    <w:p w14:paraId="763DAA63" w14:textId="77777777" w:rsidR="00067256" w:rsidRDefault="009F4E69">
      <w:pPr>
        <w:pStyle w:val="CodeB"/>
      </w:pPr>
      <w:r>
        <w:t xml:space="preserve">        area(&amp;rect1)</w:t>
      </w:r>
    </w:p>
    <w:p w14:paraId="36BE89A2" w14:textId="77777777" w:rsidR="00067256" w:rsidRDefault="009F4E69">
      <w:pPr>
        <w:pStyle w:val="CodeB"/>
      </w:pPr>
      <w:r>
        <w:rPr>
          <w:rStyle w:val="Literal-Gray"/>
        </w:rPr>
        <w:t xml:space="preserve">    );</w:t>
      </w:r>
    </w:p>
    <w:p w14:paraId="46B2D475" w14:textId="77777777" w:rsidR="00067256" w:rsidRDefault="009F4E69">
      <w:pPr>
        <w:pStyle w:val="CodeB"/>
      </w:pPr>
      <w:r>
        <w:rPr>
          <w:rStyle w:val="Literal-Gray"/>
        </w:rPr>
        <w:t>}</w:t>
      </w:r>
    </w:p>
    <w:p w14:paraId="558D66B7" w14:textId="77777777" w:rsidR="00067256" w:rsidRDefault="00067256">
      <w:pPr>
        <w:pStyle w:val="CodeB"/>
        <w:rPr>
          <w:rStyle w:val="Literal-Gray"/>
        </w:rPr>
      </w:pPr>
    </w:p>
    <w:p w14:paraId="2CAA6EFF" w14:textId="77777777" w:rsidR="00067256" w:rsidRDefault="009F4E69">
      <w:pPr>
        <w:pStyle w:val="CodeB"/>
      </w:pPr>
      <w:r>
        <w:rPr>
          <w:rStyle w:val="Wingdings"/>
        </w:rPr>
        <w:t></w:t>
      </w:r>
      <w:r>
        <w:t xml:space="preserve"> </w:t>
      </w:r>
      <w:proofErr w:type="spellStart"/>
      <w:r>
        <w:t>fn</w:t>
      </w:r>
      <w:proofErr w:type="spellEnd"/>
      <w:r>
        <w:t xml:space="preserve"> area(rectangle: &amp;Rectangle) -&gt; u32 {</w:t>
      </w:r>
    </w:p>
    <w:p w14:paraId="2170F16C" w14:textId="77777777" w:rsidR="00067256" w:rsidRDefault="009F4E69">
      <w:pPr>
        <w:pStyle w:val="CodeB"/>
      </w:pPr>
      <w:r>
        <w:rPr>
          <w:rStyle w:val="Wingdings"/>
        </w:rPr>
        <w:t></w:t>
      </w:r>
      <w:r>
        <w:t xml:space="preserve">    </w:t>
      </w:r>
      <w:proofErr w:type="spellStart"/>
      <w:r>
        <w:t>rectangle.length</w:t>
      </w:r>
      <w:proofErr w:type="spellEnd"/>
      <w:r>
        <w:t xml:space="preserve"> * </w:t>
      </w:r>
      <w:proofErr w:type="spellStart"/>
      <w:r>
        <w:t>rectangle.width</w:t>
      </w:r>
      <w:proofErr w:type="spellEnd"/>
    </w:p>
    <w:p w14:paraId="04EA8C56" w14:textId="77777777" w:rsidR="00067256" w:rsidRDefault="009F4E69">
      <w:pPr>
        <w:pStyle w:val="CodeC"/>
      </w:pPr>
      <w:r>
        <w:t>}</w:t>
      </w:r>
    </w:p>
    <w:p w14:paraId="35167963" w14:textId="77777777" w:rsidR="00067256" w:rsidRDefault="009F4E69">
      <w:pPr>
        <w:pStyle w:val="Caption"/>
      </w:pPr>
      <w:r>
        <w:t>Listing 5-</w:t>
      </w:r>
      <w:del w:id="713" w:author="Carol Nichols" w:date="2017-05-16T11:22:00Z">
        <w:r>
          <w:delText>4</w:delText>
        </w:r>
      </w:del>
      <w:ins w:id="714" w:author="Carol Nichols" w:date="2017-07-09T16:48:00Z">
        <w:r>
          <w:t>10</w:t>
        </w:r>
      </w:ins>
      <w:r>
        <w:t xml:space="preserve">: Defining a </w:t>
      </w:r>
      <w:del w:id="715" w:author="NSP" w:date="2017-03-06T11:05:00Z">
        <w:r>
          <w:rPr>
            <w:rStyle w:val="LiteralCaption"/>
          </w:rPr>
          <w:delText>`</w:delText>
        </w:r>
      </w:del>
      <w:r>
        <w:rPr>
          <w:rStyle w:val="LiteralCaption"/>
          <w:rPrChange w:id="716" w:author="AnneMarieW" w:date="2017-03-14T10:29:00Z">
            <w:rPr>
              <w:rFonts w:ascii="Courier" w:hAnsi="Courier"/>
              <w:color w:val="0000FF"/>
            </w:rPr>
          </w:rPrChange>
        </w:rPr>
        <w:t>Rectangle</w:t>
      </w:r>
      <w:del w:id="717" w:author="NSP" w:date="2017-03-06T11:05:00Z">
        <w:r>
          <w:rPr>
            <w:rStyle w:val="LiteralCaption"/>
          </w:rPr>
          <w:delText>`</w:delText>
        </w:r>
      </w:del>
      <w:r>
        <w:t xml:space="preserve"> </w:t>
      </w:r>
      <w:proofErr w:type="spellStart"/>
      <w:r>
        <w:t>struct</w:t>
      </w:r>
      <w:proofErr w:type="spellEnd"/>
    </w:p>
    <w:p w14:paraId="3A3BA302" w14:textId="77777777" w:rsidR="00067256" w:rsidRDefault="009F4E69">
      <w:pPr>
        <w:pStyle w:val="Body"/>
      </w:pPr>
      <w:r>
        <w:rPr>
          <w:rFonts w:eastAsia="Microsoft YaHei"/>
        </w:rPr>
        <w:lastRenderedPageBreak/>
        <w:t xml:space="preserve">Here we’ve defined a </w:t>
      </w:r>
      <w:proofErr w:type="spellStart"/>
      <w:r>
        <w:t>struct</w:t>
      </w:r>
      <w:proofErr w:type="spellEnd"/>
      <w:r>
        <w:rPr>
          <w:rFonts w:eastAsia="Microsoft YaHei"/>
        </w:rPr>
        <w:t xml:space="preserve"> and </w:t>
      </w:r>
      <w:del w:id="718" w:author="AnneMarieW" w:date="2017-03-14T10:29:00Z">
        <w:r>
          <w:rPr>
            <w:rFonts w:eastAsia="Microsoft YaHei"/>
          </w:rPr>
          <w:delText xml:space="preserve">given it the </w:delText>
        </w:r>
      </w:del>
      <w:r>
        <w:rPr>
          <w:rFonts w:eastAsia="Microsoft YaHei"/>
        </w:rPr>
        <w:t>name</w:t>
      </w:r>
      <w:ins w:id="719" w:author="AnneMarieW" w:date="2017-03-14T10:29:00Z">
        <w:r>
          <w:rPr>
            <w:rFonts w:eastAsia="Microsoft YaHei"/>
          </w:rPr>
          <w:t>d it</w:t>
        </w:r>
      </w:ins>
      <w:r>
        <w:rPr>
          <w:rFonts w:eastAsia="Microsoft YaHei"/>
        </w:rPr>
        <w:t xml:space="preserve"> </w:t>
      </w:r>
      <w:r>
        <w:rPr>
          <w:rStyle w:val="Literal"/>
        </w:rPr>
        <w:t xml:space="preserve">Rectangle </w:t>
      </w:r>
      <w:r>
        <w:rPr>
          <w:rStyle w:val="Wingdings"/>
        </w:rPr>
        <w:t></w:t>
      </w:r>
      <w:r>
        <w:rPr>
          <w:rFonts w:eastAsia="Microsoft YaHei"/>
        </w:rPr>
        <w:t xml:space="preserve">. Inside the </w:t>
      </w:r>
      <w:r>
        <w:rPr>
          <w:rStyle w:val="Literal"/>
        </w:rPr>
        <w:t>{}</w:t>
      </w:r>
      <w:r>
        <w:rPr>
          <w:rFonts w:eastAsia="Microsoft YaHei"/>
        </w:rPr>
        <w:t xml:space="preserve"> </w:t>
      </w:r>
      <w:r>
        <w:rPr>
          <w:rStyle w:val="Wingdings"/>
          <w:rFonts w:eastAsia="Microsoft YaHei"/>
        </w:rPr>
        <w:t></w:t>
      </w:r>
      <w:r>
        <w:rPr>
          <w:rFonts w:eastAsia="Microsoft YaHei"/>
        </w:rPr>
        <w:t xml:space="preserve"> we defined the fields </w:t>
      </w:r>
      <w:del w:id="720" w:author="AnneMarieW" w:date="2017-03-14T10:30:00Z">
        <w:r>
          <w:rPr>
            <w:rFonts w:eastAsia="Microsoft YaHei"/>
          </w:rPr>
          <w:delText>to be</w:delText>
        </w:r>
      </w:del>
      <w:ins w:id="721" w:author="AnneMarieW" w:date="2017-03-14T10:30:00Z">
        <w:r>
          <w:rPr>
            <w:rFonts w:eastAsia="Microsoft YaHei"/>
          </w:rPr>
          <w:t>as</w:t>
        </w:r>
      </w:ins>
      <w:r>
        <w:rPr>
          <w:rFonts w:eastAsia="Microsoft YaHei"/>
        </w:rPr>
        <w:t xml:space="preserve"> </w:t>
      </w:r>
      <w:r>
        <w:rPr>
          <w:rStyle w:val="Literal"/>
        </w:rPr>
        <w:t>length</w:t>
      </w:r>
      <w:r>
        <w:rPr>
          <w:rFonts w:eastAsia="Microsoft YaHei"/>
        </w:rPr>
        <w:t xml:space="preserve"> and </w:t>
      </w:r>
      <w:r>
        <w:rPr>
          <w:rStyle w:val="Literal"/>
        </w:rPr>
        <w:t>width</w:t>
      </w:r>
      <w:r>
        <w:rPr>
          <w:rFonts w:eastAsia="Microsoft YaHei"/>
        </w:rPr>
        <w:t xml:space="preserve">, both of which have type </w:t>
      </w:r>
      <w:r>
        <w:rPr>
          <w:rStyle w:val="Literal"/>
        </w:rPr>
        <w:t>u32</w:t>
      </w:r>
      <w:r>
        <w:rPr>
          <w:rFonts w:eastAsia="Microsoft YaHei"/>
        </w:rPr>
        <w:t xml:space="preserve">. Then in </w:t>
      </w:r>
      <w:r>
        <w:rPr>
          <w:rStyle w:val="Literal"/>
        </w:rPr>
        <w:t>main</w:t>
      </w:r>
      <w:del w:id="722" w:author="AnneMarieW" w:date="2017-03-14T10:30:00Z">
        <w:r>
          <w:rPr>
            <w:rStyle w:val="Literal"/>
            <w:rFonts w:eastAsia="Microsoft YaHei"/>
          </w:rPr>
          <w:delText>,</w:delText>
        </w:r>
      </w:del>
      <w:r>
        <w:rPr>
          <w:rFonts w:eastAsia="Microsoft YaHei"/>
        </w:rPr>
        <w:t xml:space="preserve"> we create a particular instance of a </w:t>
      </w:r>
      <w:r>
        <w:rPr>
          <w:rStyle w:val="Literal"/>
        </w:rPr>
        <w:t>Rectangle</w:t>
      </w:r>
      <w:r>
        <w:rPr>
          <w:rFonts w:eastAsia="Microsoft YaHei"/>
        </w:rPr>
        <w:t xml:space="preserve"> that has a length of 50 and a width of 30 </w:t>
      </w:r>
      <w:r>
        <w:rPr>
          <w:rStyle w:val="Wingdings"/>
          <w:rFonts w:eastAsia="Microsoft YaHei"/>
        </w:rPr>
        <w:t></w:t>
      </w:r>
      <w:r>
        <w:rPr>
          <w:rFonts w:eastAsia="Microsoft YaHei"/>
        </w:rPr>
        <w:t>.</w:t>
      </w:r>
    </w:p>
    <w:p w14:paraId="1CE9479D" w14:textId="77777777" w:rsidR="00067256" w:rsidRDefault="009F4E69">
      <w:pPr>
        <w:pStyle w:val="Body"/>
      </w:pPr>
      <w:r>
        <w:rPr>
          <w:rFonts w:eastAsia="Microsoft YaHei"/>
        </w:rPr>
        <w:t xml:space="preserve">Our </w:t>
      </w:r>
      <w:r>
        <w:rPr>
          <w:rStyle w:val="Literal"/>
        </w:rPr>
        <w:t>area</w:t>
      </w:r>
      <w:r>
        <w:rPr>
          <w:rFonts w:eastAsia="Microsoft YaHei"/>
        </w:rPr>
        <w:t xml:space="preserve"> function</w:t>
      </w:r>
      <w:ins w:id="723" w:author="Carol Nichols" w:date="2017-04-25T13:50:00Z">
        <w:r>
          <w:rPr>
            <w:rFonts w:eastAsia="Microsoft YaHei"/>
          </w:rPr>
          <w:t xml:space="preserve"> is now defined with</w:t>
        </w:r>
      </w:ins>
      <w:del w:id="724" w:author="Carol Nichols" w:date="2017-04-25T13:50:00Z">
        <w:r>
          <w:rPr>
            <w:rFonts w:eastAsia="Microsoft YaHei"/>
          </w:rPr>
          <w:delText xml:space="preserve"> now takes</w:delText>
        </w:r>
      </w:del>
      <w:r>
        <w:rPr>
          <w:rFonts w:eastAsia="Microsoft YaHei"/>
        </w:rPr>
        <w:t xml:space="preserve"> one </w:t>
      </w:r>
      <w:del w:id="725" w:author="Carol Nichols" w:date="2017-04-25T13:06:00Z">
        <w:r>
          <w:rPr>
            <w:rFonts w:eastAsia="Microsoft YaHei"/>
          </w:rPr>
          <w:delText>argument</w:delText>
        </w:r>
      </w:del>
      <w:ins w:id="726" w:author="Carol Nichols" w:date="2017-04-25T13:06:00Z">
        <w:r>
          <w:rPr>
            <w:rFonts w:eastAsia="Microsoft YaHei"/>
          </w:rPr>
          <w:t>parameter</w:t>
        </w:r>
      </w:ins>
      <w:ins w:id="727" w:author="janelle" w:date="2017-04-06T17:16:00Z">
        <w:r>
          <w:rPr>
            <w:rFonts w:eastAsia="Microsoft YaHei"/>
          </w:rPr>
          <w:t>,</w:t>
        </w:r>
      </w:ins>
      <w:r>
        <w:rPr>
          <w:rFonts w:eastAsia="Microsoft YaHei"/>
        </w:rPr>
        <w:t xml:space="preserve"> </w:t>
      </w:r>
      <w:del w:id="728" w:author="janelle" w:date="2017-04-06T17:16:00Z">
        <w:r>
          <w:rPr>
            <w:rFonts w:eastAsia="Microsoft YaHei"/>
          </w:rPr>
          <w:delText>that</w:delText>
        </w:r>
      </w:del>
      <w:ins w:id="729" w:author="janelle" w:date="2017-04-06T17:16:00Z">
        <w:r>
          <w:rPr>
            <w:rFonts w:eastAsia="Microsoft YaHei"/>
          </w:rPr>
          <w:t>which</w:t>
        </w:r>
      </w:ins>
      <w:r>
        <w:rPr>
          <w:rFonts w:eastAsia="Microsoft YaHei"/>
        </w:rPr>
        <w:t xml:space="preserve"> we’ve named </w:t>
      </w:r>
      <w:r>
        <w:rPr>
          <w:rStyle w:val="Literal"/>
        </w:rPr>
        <w:t>rectangle</w:t>
      </w:r>
      <w:ins w:id="730" w:author="janelle" w:date="2017-04-06T17:16:00Z">
        <w:r>
          <w:t>,</w:t>
        </w:r>
      </w:ins>
      <w:r>
        <w:rPr>
          <w:rFonts w:eastAsia="Microsoft YaHei"/>
        </w:rPr>
        <w:t xml:space="preserve"> whose type is an immutable borrow of a </w:t>
      </w:r>
      <w:proofErr w:type="spellStart"/>
      <w:r>
        <w:rPr>
          <w:rFonts w:eastAsia="Microsoft YaHei"/>
        </w:rPr>
        <w:t>struct</w:t>
      </w:r>
      <w:proofErr w:type="spellEnd"/>
      <w:r>
        <w:rPr>
          <w:rFonts w:eastAsia="Microsoft YaHei"/>
        </w:rPr>
        <w:t xml:space="preserve">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As </w:t>
      </w:r>
      <w:del w:id="731" w:author="AnneMarieW" w:date="2017-03-14T10:30:00Z">
        <w:r>
          <w:rPr>
            <w:rFonts w:eastAsia="Microsoft YaHei"/>
          </w:rPr>
          <w:delText xml:space="preserve">we covered </w:delText>
        </w:r>
      </w:del>
      <w:ins w:id="732" w:author="AnneMarieW" w:date="2017-03-14T10:30:00Z">
        <w:r>
          <w:rPr>
            <w:rFonts w:eastAsia="Microsoft YaHei"/>
          </w:rPr>
          <w:t xml:space="preserve">mentioned </w:t>
        </w:r>
      </w:ins>
      <w:r>
        <w:rPr>
          <w:rFonts w:eastAsia="Microsoft YaHei"/>
        </w:rPr>
        <w:t xml:space="preserve">in Chapter 4, we want to borrow the </w:t>
      </w:r>
      <w:proofErr w:type="spellStart"/>
      <w:r>
        <w:rPr>
          <w:rFonts w:eastAsia="Microsoft YaHei"/>
        </w:rPr>
        <w:t>struct</w:t>
      </w:r>
      <w:proofErr w:type="spellEnd"/>
      <w:r>
        <w:rPr>
          <w:rFonts w:eastAsia="Microsoft YaHei"/>
        </w:rPr>
        <w:t xml:space="preserve"> rather than take ownership of it</w:t>
      </w:r>
      <w:del w:id="733" w:author="Carol Nichols" w:date="2017-04-25T13:51:00Z">
        <w:r>
          <w:rPr>
            <w:rFonts w:eastAsia="Microsoft YaHei"/>
          </w:rPr>
          <w:delText>;</w:delText>
        </w:r>
      </w:del>
      <w:ins w:id="734" w:author="Carol Nichols" w:date="2017-04-25T13:51:00Z">
        <w:r>
          <w:rPr>
            <w:rFonts w:eastAsia="Microsoft YaHei"/>
          </w:rPr>
          <w:t>.</w:t>
        </w:r>
      </w:ins>
      <w:ins w:id="735" w:author="janelle" w:date="2017-04-06T17:18:00Z">
        <w:r>
          <w:rPr>
            <w:rFonts w:eastAsia="Microsoft YaHei"/>
          </w:rPr>
          <w:t xml:space="preserve"> </w:t>
        </w:r>
      </w:ins>
      <w:del w:id="736" w:author="Carol Nichols" w:date="2017-04-25T13:51:00Z">
        <w:r>
          <w:rPr>
            <w:rFonts w:eastAsia="Microsoft YaHei"/>
          </w:rPr>
          <w:delText>t</w:delText>
        </w:r>
      </w:del>
      <w:ins w:id="737" w:author="Carol Nichols" w:date="2017-04-25T13:51:00Z">
        <w:r>
          <w:rPr>
            <w:rFonts w:eastAsia="Microsoft YaHei"/>
          </w:rPr>
          <w:t>T</w:t>
        </w:r>
      </w:ins>
      <w:ins w:id="738" w:author="janelle" w:date="2017-04-06T17:18:00Z">
        <w:r>
          <w:rPr>
            <w:rFonts w:eastAsia="Microsoft YaHei"/>
          </w:rPr>
          <w:t>his way,</w:t>
        </w:r>
      </w:ins>
      <w:del w:id="739" w:author="janelle" w:date="2017-04-06T17:18:00Z">
        <w:r>
          <w:rPr>
            <w:rFonts w:eastAsia="Microsoft YaHei"/>
          </w:rPr>
          <w:delText xml:space="preserve"> so</w:delText>
        </w:r>
      </w:del>
      <w:r>
        <w:rPr>
          <w:rFonts w:eastAsia="Microsoft YaHei"/>
        </w:rPr>
        <w:t xml:space="preserve"> </w:t>
      </w:r>
      <w:del w:id="740" w:author="AnneMarieW" w:date="2017-03-14T10:30:00Z">
        <w:r>
          <w:rPr>
            <w:rFonts w:eastAsia="Microsoft YaHei"/>
          </w:rPr>
          <w:delText xml:space="preserve">that </w:delText>
        </w:r>
      </w:del>
      <w:r>
        <w:rPr>
          <w:rStyle w:val="Literal"/>
        </w:rPr>
        <w:t>main</w:t>
      </w:r>
      <w:r>
        <w:rPr>
          <w:rFonts w:eastAsia="Microsoft YaHei"/>
        </w:rPr>
        <w:t xml:space="preserve"> </w:t>
      </w:r>
      <w:del w:id="741" w:author="AnneMarieW" w:date="2017-03-14T10:30:00Z">
        <w:r>
          <w:rPr>
            <w:rFonts w:eastAsia="Microsoft YaHei"/>
          </w:rPr>
          <w:delText>keeps</w:delText>
        </w:r>
      </w:del>
      <w:ins w:id="742" w:author="AnneMarieW" w:date="2017-03-14T10:30:00Z">
        <w:r>
          <w:rPr>
            <w:rFonts w:eastAsia="Microsoft YaHei"/>
          </w:rPr>
          <w:t>retains</w:t>
        </w:r>
      </w:ins>
      <w:r>
        <w:rPr>
          <w:rFonts w:eastAsia="Microsoft YaHei"/>
        </w:rPr>
        <w:t xml:space="preserve"> its ownership and can continue using </w:t>
      </w:r>
      <w:r>
        <w:rPr>
          <w:rStyle w:val="Literal"/>
        </w:rPr>
        <w:t>rect1</w:t>
      </w:r>
      <w:r>
        <w:rPr>
          <w:rFonts w:eastAsia="Microsoft YaHei"/>
        </w:rPr>
        <w:t xml:space="preserve">, </w:t>
      </w:r>
      <w:del w:id="743" w:author="AnneMarieW" w:date="2017-03-14T10:30:00Z">
        <w:r>
          <w:rPr>
            <w:rFonts w:eastAsia="Microsoft YaHei"/>
          </w:rPr>
          <w:delText xml:space="preserve">so that’s why </w:delText>
        </w:r>
      </w:del>
      <w:ins w:id="744" w:author="AnneMarieW" w:date="2017-03-14T10:31:00Z">
        <w:r>
          <w:rPr>
            <w:rFonts w:eastAsia="Microsoft YaHei"/>
          </w:rPr>
          <w:t xml:space="preserve">which is the reason </w:t>
        </w:r>
      </w:ins>
      <w:r>
        <w:rPr>
          <w:rFonts w:eastAsia="Microsoft YaHei"/>
        </w:rPr>
        <w:t xml:space="preserve">we </w:t>
      </w:r>
      <w:del w:id="745" w:author="AnneMarieW" w:date="2017-03-14T10:31:00Z">
        <w:r>
          <w:rPr>
            <w:rFonts w:eastAsia="Microsoft YaHei"/>
          </w:rPr>
          <w:delText>have</w:delText>
        </w:r>
      </w:del>
      <w:ins w:id="746" w:author="AnneMarieW" w:date="2017-03-14T10:31:00Z">
        <w:r>
          <w:rPr>
            <w:rFonts w:eastAsia="Microsoft YaHei"/>
          </w:rPr>
          <w:t>use</w:t>
        </w:r>
      </w:ins>
      <w:r>
        <w:rPr>
          <w:rFonts w:eastAsia="Microsoft YaHei"/>
        </w:rPr>
        <w:t xml:space="preserve"> the </w:t>
      </w:r>
      <w:r>
        <w:rPr>
          <w:rStyle w:val="Literal"/>
        </w:rPr>
        <w:t>&amp;</w:t>
      </w:r>
      <w:r>
        <w:rPr>
          <w:rFonts w:eastAsia="Microsoft YaHei"/>
        </w:rPr>
        <w:t xml:space="preserve"> in the function signature and </w:t>
      </w:r>
      <w:del w:id="747" w:author="Carol Nichols" w:date="2017-04-25T11:44:00Z">
        <w:r>
          <w:rPr>
            <w:rFonts w:eastAsia="Microsoft YaHei"/>
          </w:rPr>
          <w:delText>at the call site.</w:delText>
        </w:r>
      </w:del>
      <w:ins w:id="748" w:author="Carol Nichols" w:date="2017-04-25T11:44:00Z">
        <w:r>
          <w:rPr>
            <w:rFonts w:eastAsia="Microsoft YaHei"/>
          </w:rPr>
          <w:t>where we call the function.</w:t>
        </w:r>
      </w:ins>
    </w:p>
    <w:p w14:paraId="3C6D1B3E" w14:textId="77777777" w:rsidR="00067256" w:rsidRDefault="009F4E69">
      <w:pPr>
        <w:pStyle w:val="ProductionDirective"/>
        <w:pPrChange w:id="749" w:author="janelle" w:date="2017-04-10T16:13:00Z">
          <w:pPr/>
        </w:pPrChange>
      </w:pPr>
      <w:r>
        <w:t xml:space="preserve">Prod: link </w:t>
      </w:r>
      <w:proofErr w:type="spellStart"/>
      <w:ins w:id="750" w:author="janelle" w:date="2017-04-10T16:13:00Z">
        <w:r>
          <w:t>xref</w:t>
        </w:r>
      </w:ins>
      <w:proofErr w:type="spellEnd"/>
    </w:p>
    <w:p w14:paraId="40BADEC2" w14:textId="77777777" w:rsidR="00067256" w:rsidRDefault="009F4E69">
      <w:pPr>
        <w:pStyle w:val="Body"/>
      </w:pPr>
      <w:r>
        <w:rPr>
          <w:rFonts w:eastAsia="Microsoft YaHei"/>
        </w:rPr>
        <w:t xml:space="preserve">The </w:t>
      </w:r>
      <w:r>
        <w:rPr>
          <w:rStyle w:val="Literal"/>
        </w:rPr>
        <w:t>area</w:t>
      </w:r>
      <w:r>
        <w:rPr>
          <w:rFonts w:eastAsia="Microsoft YaHei"/>
        </w:rPr>
        <w:t xml:space="preserve"> function accesses the </w:t>
      </w:r>
      <w:r>
        <w:rPr>
          <w:rStyle w:val="Literal"/>
        </w:rPr>
        <w:t>length</w:t>
      </w:r>
      <w:r>
        <w:rPr>
          <w:rFonts w:eastAsia="Microsoft YaHei"/>
        </w:rPr>
        <w:t xml:space="preserve"> and </w:t>
      </w:r>
      <w:r>
        <w:rPr>
          <w:rStyle w:val="Literal"/>
        </w:rPr>
        <w:t>width</w:t>
      </w:r>
      <w:r>
        <w:rPr>
          <w:rFonts w:eastAsia="Microsoft YaHei"/>
        </w:rPr>
        <w:t xml:space="preserve"> fields of the </w:t>
      </w:r>
      <w:r>
        <w:rPr>
          <w:rStyle w:val="Literal"/>
        </w:rPr>
        <w:t>Rectangle</w:t>
      </w:r>
      <w:r>
        <w:t xml:space="preserve"> </w:t>
      </w:r>
      <w:r>
        <w:rPr>
          <w:rFonts w:eastAsia="Microsoft YaHei"/>
        </w:rPr>
        <w:t>instance</w:t>
      </w:r>
      <w:del w:id="751" w:author="Carol Nichols" w:date="2017-04-25T13:51:00Z">
        <w:r>
          <w:rPr>
            <w:rFonts w:eastAsia="Microsoft YaHei"/>
          </w:rPr>
          <w:delText xml:space="preserve"> it </w:delText>
        </w:r>
      </w:del>
      <w:del w:id="752" w:author="AnneMarieW" w:date="2017-03-14T10:31:00Z">
        <w:r>
          <w:rPr>
            <w:rFonts w:eastAsia="Microsoft YaHei"/>
          </w:rPr>
          <w:delText>got</w:delText>
        </w:r>
      </w:del>
      <w:del w:id="753" w:author="Carol Nichols" w:date="2017-04-25T13:51:00Z">
        <w:r>
          <w:rPr>
            <w:rFonts w:eastAsia="Microsoft YaHei"/>
          </w:rPr>
          <w:delText>received as a</w:delText>
        </w:r>
      </w:del>
      <w:del w:id="754" w:author="Carol Nichols" w:date="2017-04-25T13:06:00Z">
        <w:r>
          <w:rPr>
            <w:rFonts w:eastAsia="Microsoft YaHei"/>
          </w:rPr>
          <w:delText>n</w:delText>
        </w:r>
      </w:del>
      <w:del w:id="755" w:author="Carol Nichols" w:date="2017-04-25T13:51:00Z">
        <w:r>
          <w:rPr>
            <w:rFonts w:eastAsia="Microsoft YaHei"/>
          </w:rPr>
          <w:delText xml:space="preserve"> </w:delText>
        </w:r>
      </w:del>
      <w:del w:id="756" w:author="Carol Nichols" w:date="2017-04-25T13:06:00Z">
        <w:r>
          <w:rPr>
            <w:rFonts w:eastAsia="Microsoft YaHei"/>
          </w:rPr>
          <w:delText>argument</w:delText>
        </w:r>
      </w:del>
      <w:r>
        <w:rPr>
          <w:rFonts w:eastAsia="Microsoft YaHei"/>
        </w:rPr>
        <w:t xml:space="preserve"> </w:t>
      </w:r>
      <w:r>
        <w:rPr>
          <w:rStyle w:val="Wingdings"/>
          <w:rFonts w:eastAsia="Microsoft YaHei"/>
        </w:rPr>
        <w:t></w:t>
      </w:r>
      <w:r>
        <w:rPr>
          <w:rFonts w:eastAsia="Microsoft YaHei"/>
        </w:rPr>
        <w:t xml:space="preserve">. Our function signature for </w:t>
      </w:r>
      <w:r>
        <w:rPr>
          <w:rStyle w:val="Literal"/>
        </w:rPr>
        <w:t>area</w:t>
      </w:r>
      <w:r>
        <w:rPr>
          <w:rFonts w:eastAsia="Microsoft YaHei"/>
        </w:rPr>
        <w:t xml:space="preserve"> now </w:t>
      </w:r>
      <w:del w:id="757" w:author="AnneMarieW" w:date="2017-03-14T10:31:00Z">
        <w:r>
          <w:rPr>
            <w:rFonts w:eastAsia="Microsoft YaHei"/>
          </w:rPr>
          <w:delText>say</w:delText>
        </w:r>
      </w:del>
      <w:ins w:id="758" w:author="AnneMarieW" w:date="2017-03-14T10:31:00Z">
        <w:r>
          <w:rPr>
            <w:rFonts w:eastAsia="Microsoft YaHei"/>
          </w:rPr>
          <w:t>indicate</w:t>
        </w:r>
      </w:ins>
      <w:r>
        <w:rPr>
          <w:rFonts w:eastAsia="Microsoft YaHei"/>
        </w:rPr>
        <w:t xml:space="preserve">s exactly what we mean: calculate the area of a </w:t>
      </w:r>
      <w:r>
        <w:rPr>
          <w:rStyle w:val="Literal"/>
        </w:rPr>
        <w:t>Rectangle</w:t>
      </w:r>
      <w:del w:id="759" w:author="AnneMarieW" w:date="2017-03-14T10:31:00Z">
        <w:r>
          <w:rPr>
            <w:rStyle w:val="Literal"/>
            <w:rFonts w:eastAsia="Microsoft YaHei"/>
          </w:rPr>
          <w:delText>,</w:delText>
        </w:r>
      </w:del>
      <w:r>
        <w:rPr>
          <w:rFonts w:eastAsia="Microsoft YaHei"/>
        </w:rPr>
        <w:t xml:space="preserve"> using its </w:t>
      </w:r>
      <w:r>
        <w:rPr>
          <w:rStyle w:val="Literal"/>
        </w:rPr>
        <w:t>length</w:t>
      </w:r>
      <w:r>
        <w:t xml:space="preserve"> </w:t>
      </w:r>
      <w:r>
        <w:rPr>
          <w:rFonts w:eastAsia="Microsoft YaHei"/>
        </w:rPr>
        <w:t xml:space="preserve">and </w:t>
      </w:r>
      <w:r>
        <w:rPr>
          <w:rStyle w:val="Literal"/>
        </w:rPr>
        <w:t>width</w:t>
      </w:r>
      <w:r>
        <w:rPr>
          <w:rFonts w:eastAsia="Microsoft YaHei"/>
        </w:rPr>
        <w:t xml:space="preserve"> fields. This conveys that the length and width are related to each other, and gives descriptive names to the values rather than using the tuple index values of </w:t>
      </w:r>
      <w:r>
        <w:rPr>
          <w:rStyle w:val="Literal"/>
        </w:rPr>
        <w:t>0</w:t>
      </w:r>
      <w:r>
        <w:rPr>
          <w:rFonts w:eastAsia="Microsoft YaHei"/>
        </w:rPr>
        <w:t xml:space="preserve"> and </w:t>
      </w:r>
      <w:r>
        <w:rPr>
          <w:rStyle w:val="Literal"/>
        </w:rPr>
        <w:t>1</w:t>
      </w:r>
      <w:del w:id="760" w:author="AnneMarieW" w:date="2017-03-14T10:32:00Z">
        <w:r>
          <w:rPr>
            <w:rStyle w:val="Literal"/>
            <w:rFonts w:eastAsia="Microsoft YaHei"/>
          </w:rPr>
          <w:delText>. This is</w:delText>
        </w:r>
      </w:del>
      <w:ins w:id="761" w:author="AnneMarieW" w:date="2017-03-14T10:32:00Z">
        <w:r>
          <w:rPr>
            <w:rFonts w:eastAsia="Microsoft YaHei"/>
          </w:rPr>
          <w:t>—</w:t>
        </w:r>
      </w:ins>
      <w:del w:id="762" w:author="AnneMarieW" w:date="2017-03-14T10:32:00Z">
        <w:r>
          <w:rPr>
            <w:rFonts w:eastAsia="Microsoft YaHei"/>
          </w:rPr>
          <w:delText xml:space="preserve"> </w:delText>
        </w:r>
      </w:del>
      <w:r>
        <w:rPr>
          <w:rFonts w:eastAsia="Microsoft YaHei"/>
        </w:rPr>
        <w:t>a win for clarity.</w:t>
      </w:r>
    </w:p>
    <w:p w14:paraId="5C008C05" w14:textId="77777777" w:rsidR="00067256" w:rsidRDefault="009F4E69">
      <w:pPr>
        <w:pStyle w:val="HeadB"/>
        <w:rPr>
          <w:rFonts w:eastAsia="Microsoft YaHei"/>
        </w:rPr>
      </w:pPr>
      <w:bookmarkStart w:id="763" w:name="adding-useful-functionality-with-derived"/>
      <w:bookmarkStart w:id="764" w:name="_Toc477248808"/>
      <w:bookmarkStart w:id="765" w:name="_Toc489718923"/>
      <w:bookmarkEnd w:id="763"/>
      <w:bookmarkEnd w:id="764"/>
      <w:r>
        <w:rPr>
          <w:rFonts w:eastAsia="Microsoft YaHei"/>
          <w:rPrChange w:id="766" w:author="janelle" w:date="2017-04-10T16:14:00Z">
            <w:rPr>
              <w:rFonts w:ascii="Courier" w:eastAsia="Microsoft YaHei" w:hAnsi="Courier"/>
              <w:color w:val="0000FF"/>
              <w:sz w:val="20"/>
            </w:rPr>
          </w:rPrChange>
        </w:rPr>
        <w:t>Adding Useful Functionality with Derived Traits</w:t>
      </w:r>
      <w:bookmarkEnd w:id="765"/>
    </w:p>
    <w:p w14:paraId="1C0889F7" w14:textId="77777777" w:rsidR="00067256" w:rsidRDefault="009F4E69">
      <w:pPr>
        <w:pStyle w:val="BodyFirst"/>
      </w:pPr>
      <w:r>
        <w:rPr>
          <w:rFonts w:eastAsia="Microsoft YaHei"/>
        </w:rPr>
        <w:t>It</w:t>
      </w:r>
      <w:del w:id="767" w:author="AnneMarieW" w:date="2017-03-14T10:33:00Z">
        <w:r>
          <w:rPr>
            <w:rFonts w:eastAsia="Microsoft YaHei"/>
          </w:rPr>
          <w:delText>’</w:delText>
        </w:r>
      </w:del>
      <w:ins w:id="768" w:author="AnneMarieW" w:date="2017-03-14T10:33:00Z">
        <w:r>
          <w:rPr>
            <w:rFonts w:eastAsia="Microsoft YaHei"/>
          </w:rPr>
          <w:t xml:space="preserve"> woul</w:t>
        </w:r>
      </w:ins>
      <w:r>
        <w:rPr>
          <w:rFonts w:eastAsia="Microsoft YaHei"/>
        </w:rPr>
        <w:t>d be</w:t>
      </w:r>
      <w:del w:id="769" w:author="Carol Nichols" w:date="2017-04-25T13:06:00Z">
        <w:r>
          <w:rPr>
            <w:rFonts w:eastAsia="Microsoft YaHei"/>
          </w:rPr>
          <w:delText xml:space="preserve"> </w:delText>
        </w:r>
      </w:del>
      <w:del w:id="770" w:author="AnneMarieW" w:date="2017-03-14T10:34:00Z">
        <w:r>
          <w:rPr>
            <w:rFonts w:eastAsia="Microsoft YaHei"/>
          </w:rPr>
          <w:delText>nice</w:delText>
        </w:r>
      </w:del>
      <w:del w:id="771" w:author="Carol Nichols" w:date="2017-04-25T13:06:00Z">
        <w:r>
          <w:rPr>
            <w:rFonts w:eastAsia="Microsoft YaHei"/>
          </w:rPr>
          <w:delText xml:space="preserve">ideal </w:delText>
        </w:r>
      </w:del>
      <w:del w:id="772" w:author="AnneMarieW" w:date="2017-03-14T10:34:00Z">
        <w:r>
          <w:rPr>
            <w:rFonts w:eastAsia="Microsoft YaHei"/>
          </w:rPr>
          <w:delText xml:space="preserve">to be able </w:delText>
        </w:r>
      </w:del>
      <w:ins w:id="773" w:author="Carol Nichols" w:date="2017-04-25T13:06:00Z">
        <w:r>
          <w:rPr>
            <w:rFonts w:eastAsia="Microsoft YaHei"/>
          </w:rPr>
          <w:t xml:space="preserve"> helpful </w:t>
        </w:r>
      </w:ins>
      <w:r>
        <w:rPr>
          <w:rFonts w:eastAsia="Microsoft YaHei"/>
        </w:rPr>
        <w:t>to</w:t>
      </w:r>
      <w:ins w:id="774" w:author="Carol Nichols" w:date="2017-04-25T13:06:00Z">
        <w:r>
          <w:rPr>
            <w:rFonts w:eastAsia="Microsoft YaHei"/>
          </w:rPr>
          <w:t xml:space="preserve"> be ab</w:t>
        </w:r>
      </w:ins>
      <w:ins w:id="775" w:author="Carol Nichols" w:date="2017-04-25T13:07:00Z">
        <w:r>
          <w:rPr>
            <w:rFonts w:eastAsia="Microsoft YaHei"/>
          </w:rPr>
          <w:t>le to</w:t>
        </w:r>
      </w:ins>
      <w:r>
        <w:rPr>
          <w:rFonts w:eastAsia="Microsoft YaHei"/>
        </w:rPr>
        <w:t xml:space="preserve"> print out an instance of </w:t>
      </w:r>
      <w:del w:id="776" w:author="AnneMarieW" w:date="2017-03-14T10:34:00Z">
        <w:r>
          <w:rPr>
            <w:rFonts w:eastAsia="Microsoft YaHei"/>
          </w:rPr>
          <w:delText>our</w:delText>
        </w:r>
      </w:del>
      <w:ins w:id="777" w:author="AnneMarieW" w:date="2017-03-14T10:34:00Z">
        <w:r>
          <w:rPr>
            <w:rFonts w:eastAsia="Microsoft YaHei"/>
          </w:rPr>
          <w:t>the</w:t>
        </w:r>
      </w:ins>
      <w:r>
        <w:rPr>
          <w:rFonts w:eastAsia="Microsoft YaHei"/>
        </w:rPr>
        <w:t xml:space="preserve"> </w:t>
      </w:r>
      <w:r>
        <w:rPr>
          <w:rStyle w:val="Literal"/>
        </w:rPr>
        <w:t>Rectangle</w:t>
      </w:r>
      <w:r>
        <w:rPr>
          <w:rFonts w:eastAsia="Microsoft YaHei"/>
        </w:rPr>
        <w:t xml:space="preserve"> while we’re debugging our program </w:t>
      </w:r>
      <w:del w:id="778" w:author="Carol Nichols" w:date="2017-04-25T13:07:00Z">
        <w:r>
          <w:rPr>
            <w:rFonts w:eastAsia="Microsoft YaHei"/>
          </w:rPr>
          <w:delText>and</w:delText>
        </w:r>
      </w:del>
      <w:ins w:id="779" w:author="Carol Nichols" w:date="2017-04-25T13:07:00Z">
        <w:r>
          <w:rPr>
            <w:rFonts w:eastAsia="Microsoft YaHei"/>
          </w:rPr>
          <w:t>in order to</w:t>
        </w:r>
      </w:ins>
      <w:r>
        <w:rPr>
          <w:rFonts w:eastAsia="Microsoft YaHei"/>
        </w:rPr>
        <w:t xml:space="preserve"> see the values for all its fields. Listing 5-</w:t>
      </w:r>
      <w:del w:id="780" w:author="Carol Nichols" w:date="2017-05-16T11:22:00Z">
        <w:r>
          <w:rPr>
            <w:rFonts w:eastAsia="Microsoft YaHei"/>
          </w:rPr>
          <w:delText>5</w:delText>
        </w:r>
      </w:del>
      <w:ins w:id="781" w:author="Carol Nichols" w:date="2017-05-16T11:22:00Z">
        <w:r>
          <w:rPr>
            <w:rFonts w:eastAsia="Microsoft YaHei"/>
          </w:rPr>
          <w:t>1</w:t>
        </w:r>
      </w:ins>
      <w:ins w:id="782" w:author="Carol Nichols" w:date="2017-07-09T16:48:00Z">
        <w:r>
          <w:rPr>
            <w:rFonts w:eastAsia="Microsoft YaHei"/>
          </w:rPr>
          <w:t>1</w:t>
        </w:r>
      </w:ins>
      <w:r>
        <w:rPr>
          <w:rFonts w:eastAsia="Microsoft YaHei"/>
        </w:rPr>
        <w:t xml:space="preserve"> </w:t>
      </w:r>
      <w:del w:id="783" w:author="AnneMarieW" w:date="2017-03-14T10:34:00Z">
        <w:r>
          <w:rPr>
            <w:rFonts w:eastAsia="Microsoft YaHei"/>
          </w:rPr>
          <w:delText xml:space="preserve">tries </w:delText>
        </w:r>
      </w:del>
      <w:r>
        <w:rPr>
          <w:rFonts w:eastAsia="Microsoft YaHei"/>
        </w:rPr>
        <w:t>us</w:t>
      </w:r>
      <w:ins w:id="784" w:author="AnneMarieW" w:date="2017-03-14T10:34:00Z">
        <w:r>
          <w:rPr>
            <w:rFonts w:eastAsia="Microsoft YaHei"/>
          </w:rPr>
          <w:t>es</w:t>
        </w:r>
      </w:ins>
      <w:del w:id="785" w:author="AnneMarieW" w:date="2017-03-14T10:34:00Z">
        <w:r>
          <w:rPr>
            <w:rFonts w:eastAsia="Microsoft YaHei"/>
          </w:rPr>
          <w:delText>ing</w:delText>
        </w:r>
      </w:del>
      <w:r>
        <w:rPr>
          <w:rFonts w:eastAsia="Microsoft YaHei"/>
        </w:rPr>
        <w:t xml:space="preserve"> the </w:t>
      </w:r>
      <w:del w:id="786" w:author="Carol Nichols" w:date="2017-04-25T11:45:00Z">
        <w:r>
          <w:rPr>
            <w:rStyle w:val="Literal"/>
            <w:rFonts w:eastAsia="Microsoft YaHei"/>
          </w:rPr>
          <w:delText>`</w:delText>
        </w:r>
      </w:del>
      <w:proofErr w:type="spellStart"/>
      <w:r>
        <w:rPr>
          <w:rStyle w:val="Literal"/>
          <w:rFonts w:eastAsia="Microsoft YaHei"/>
          <w:rPrChange w:id="787" w:author="AnneMarieW" w:date="2017-03-14T10:33:00Z">
            <w:rPr>
              <w:rFonts w:ascii="Courier" w:eastAsia="Microsoft YaHei" w:hAnsi="Courier"/>
              <w:color w:val="0000FF"/>
              <w:sz w:val="20"/>
            </w:rPr>
          </w:rPrChange>
        </w:rPr>
        <w:t>println</w:t>
      </w:r>
      <w:proofErr w:type="spellEnd"/>
      <w:r>
        <w:rPr>
          <w:rStyle w:val="Literal"/>
          <w:rFonts w:eastAsia="Microsoft YaHei"/>
          <w:rPrChange w:id="788" w:author="AnneMarieW" w:date="2017-03-14T10:33:00Z">
            <w:rPr>
              <w:rFonts w:ascii="Courier" w:eastAsia="Microsoft YaHei" w:hAnsi="Courier"/>
              <w:color w:val="0000FF"/>
              <w:sz w:val="20"/>
            </w:rPr>
          </w:rPrChange>
        </w:rPr>
        <w:t>!</w:t>
      </w:r>
      <w:del w:id="789" w:author="Carol Nichols" w:date="2017-04-25T11:45:00Z">
        <w:r>
          <w:rPr>
            <w:rStyle w:val="Literal"/>
            <w:rFonts w:eastAsia="Microsoft YaHei"/>
          </w:rPr>
          <w:delText>`</w:delText>
        </w:r>
      </w:del>
      <w:r>
        <w:rPr>
          <w:rStyle w:val="Literal"/>
          <w:rFonts w:eastAsia="Microsoft YaHei"/>
        </w:rPr>
        <w:commentReference w:id="790"/>
      </w:r>
      <w:r>
        <w:rPr>
          <w:rStyle w:val="Literal"/>
          <w:rFonts w:eastAsia="Microsoft YaHei"/>
        </w:rPr>
        <w:commentReference w:id="791"/>
      </w:r>
      <w:r>
        <w:rPr>
          <w:rStyle w:val="Literal"/>
          <w:rFonts w:eastAsia="Microsoft YaHei"/>
        </w:rPr>
        <w:commentReference w:id="792"/>
      </w:r>
      <w:r>
        <w:rPr>
          <w:rFonts w:eastAsia="Microsoft YaHei"/>
        </w:rPr>
        <w:t xml:space="preserve"> macro as we have been</w:t>
      </w:r>
      <w:r>
        <w:rPr>
          <w:rFonts w:eastAsia="Microsoft YaHei"/>
        </w:rPr>
        <w:commentReference w:id="793"/>
      </w:r>
      <w:commentRangeStart w:id="794"/>
      <w:r>
        <w:rPr>
          <w:rFonts w:eastAsia="Microsoft YaHei"/>
        </w:rPr>
        <w:commentReference w:id="795"/>
      </w:r>
      <w:ins w:id="796" w:author="Carol Nichols" w:date="2017-04-25T12:27:00Z">
        <w:r>
          <w:rPr>
            <w:rFonts w:eastAsia="Microsoft YaHei"/>
          </w:rPr>
          <w:t xml:space="preserve"> in earlier chapters</w:t>
        </w:r>
      </w:ins>
      <w:r>
        <w:rPr>
          <w:rFonts w:eastAsia="Microsoft YaHei"/>
        </w:rPr>
        <w:t>:</w:t>
      </w:r>
      <w:commentRangeEnd w:id="794"/>
      <w:r>
        <w:commentReference w:id="794"/>
      </w:r>
    </w:p>
    <w:p w14:paraId="0EA17CA9" w14:textId="77777777" w:rsidR="00067256" w:rsidRDefault="009F4E69">
      <w:pPr>
        <w:pStyle w:val="ProductionDirective"/>
        <w:rPr>
          <w:rFonts w:eastAsia="Microsoft YaHei"/>
        </w:rPr>
        <w:pPrChange w:id="797" w:author="janelle" w:date="2017-04-10T10:42:00Z">
          <w:pPr/>
        </w:pPrChange>
      </w:pPr>
      <w:bookmarkStart w:id="798" w:name="__DdeLink__16320_308490998"/>
      <w:bookmarkEnd w:id="798"/>
      <w:r>
        <w:t>Filename: src/main.rs</w:t>
      </w:r>
    </w:p>
    <w:p w14:paraId="64380E26" w14:textId="77777777" w:rsidR="00067256" w:rsidRDefault="009F4E69">
      <w:pPr>
        <w:pStyle w:val="CodeA"/>
      </w:pPr>
      <w:proofErr w:type="spellStart"/>
      <w:r>
        <w:rPr>
          <w:rStyle w:val="Literal-Gray"/>
        </w:rPr>
        <w:t>struct</w:t>
      </w:r>
      <w:proofErr w:type="spellEnd"/>
      <w:r>
        <w:rPr>
          <w:rStyle w:val="Literal-Gray"/>
        </w:rPr>
        <w:t xml:space="preserve"> Rectangle {</w:t>
      </w:r>
    </w:p>
    <w:p w14:paraId="5583AED5" w14:textId="77777777" w:rsidR="00067256" w:rsidRDefault="009F4E69">
      <w:pPr>
        <w:pStyle w:val="CodeB"/>
      </w:pPr>
      <w:r>
        <w:rPr>
          <w:rStyle w:val="Literal-Gray"/>
        </w:rPr>
        <w:t xml:space="preserve">    length: u32,</w:t>
      </w:r>
    </w:p>
    <w:p w14:paraId="37D6F1DA" w14:textId="77777777" w:rsidR="00067256" w:rsidRDefault="009F4E69">
      <w:pPr>
        <w:pStyle w:val="CodeB"/>
      </w:pPr>
      <w:r>
        <w:rPr>
          <w:rStyle w:val="Literal-Gray"/>
        </w:rPr>
        <w:t xml:space="preserve">    width: u32,</w:t>
      </w:r>
    </w:p>
    <w:p w14:paraId="4C09152E" w14:textId="77777777" w:rsidR="00067256" w:rsidRDefault="009F4E69">
      <w:pPr>
        <w:pStyle w:val="CodeB"/>
      </w:pPr>
      <w:r>
        <w:rPr>
          <w:rStyle w:val="Literal-Gray"/>
        </w:rPr>
        <w:t>}</w:t>
      </w:r>
    </w:p>
    <w:p w14:paraId="137E6F83" w14:textId="77777777" w:rsidR="00067256" w:rsidRDefault="00067256">
      <w:pPr>
        <w:pStyle w:val="CodeB"/>
        <w:rPr>
          <w:rStyle w:val="Literal-Gray"/>
        </w:rPr>
      </w:pPr>
    </w:p>
    <w:p w14:paraId="7488BA58" w14:textId="77777777" w:rsidR="00067256" w:rsidRDefault="009F4E69">
      <w:pPr>
        <w:pStyle w:val="CodeB"/>
      </w:pPr>
      <w:proofErr w:type="spellStart"/>
      <w:r>
        <w:rPr>
          <w:rStyle w:val="Literal-Gray"/>
        </w:rPr>
        <w:t>fn</w:t>
      </w:r>
      <w:proofErr w:type="spellEnd"/>
      <w:r>
        <w:rPr>
          <w:rStyle w:val="Literal-Gray"/>
        </w:rPr>
        <w:t xml:space="preserve"> main() {</w:t>
      </w:r>
    </w:p>
    <w:p w14:paraId="3C61C64B" w14:textId="77777777" w:rsidR="00067256" w:rsidRDefault="009F4E69">
      <w:pPr>
        <w:pStyle w:val="CodeB"/>
      </w:pPr>
      <w:r>
        <w:rPr>
          <w:rStyle w:val="Literal-Gray"/>
        </w:rPr>
        <w:t xml:space="preserve">    let rect1 = Rectangle { length: 50, width: 30 };</w:t>
      </w:r>
    </w:p>
    <w:p w14:paraId="0E00FCB2" w14:textId="77777777" w:rsidR="00067256" w:rsidRDefault="00067256">
      <w:pPr>
        <w:pStyle w:val="CodeB"/>
        <w:rPr>
          <w:rStyle w:val="Literal-Gray"/>
        </w:rPr>
      </w:pPr>
    </w:p>
    <w:p w14:paraId="56EAFD26" w14:textId="77777777" w:rsidR="00067256" w:rsidRDefault="009F4E69">
      <w:pPr>
        <w:pStyle w:val="CodeB"/>
      </w:pPr>
      <w:r>
        <w:t xml:space="preserve">    </w:t>
      </w:r>
      <w:proofErr w:type="spellStart"/>
      <w:r>
        <w:t>println</w:t>
      </w:r>
      <w:proofErr w:type="spellEnd"/>
      <w:r>
        <w:t>!("rect1 is {}", rect1);</w:t>
      </w:r>
    </w:p>
    <w:p w14:paraId="0FFE7565" w14:textId="77777777" w:rsidR="00067256" w:rsidRDefault="009F4E69">
      <w:pPr>
        <w:pStyle w:val="CodeC"/>
      </w:pPr>
      <w:r>
        <w:rPr>
          <w:rStyle w:val="Literal-Gray"/>
        </w:rPr>
        <w:t>}</w:t>
      </w:r>
    </w:p>
    <w:p w14:paraId="2FEA6E52" w14:textId="77777777" w:rsidR="00067256" w:rsidRDefault="009F4E69">
      <w:pPr>
        <w:pStyle w:val="Caption"/>
      </w:pPr>
      <w:r>
        <w:t>Listing 5-</w:t>
      </w:r>
      <w:del w:id="799" w:author="Carol Nichols" w:date="2017-05-16T11:22:00Z">
        <w:r>
          <w:delText>5</w:delText>
        </w:r>
      </w:del>
      <w:ins w:id="800" w:author="Carol Nichols" w:date="2017-05-16T11:22:00Z">
        <w:r>
          <w:t>1</w:t>
        </w:r>
      </w:ins>
      <w:ins w:id="801" w:author="Carol Nichols" w:date="2017-07-09T16:48:00Z">
        <w:r>
          <w:t>1</w:t>
        </w:r>
      </w:ins>
      <w:r>
        <w:t xml:space="preserve">: Attempting to print a </w:t>
      </w:r>
      <w:del w:id="802" w:author="NSP" w:date="2017-03-06T11:06:00Z">
        <w:r>
          <w:rPr>
            <w:rStyle w:val="LiteralCaption"/>
          </w:rPr>
          <w:delText>`</w:delText>
        </w:r>
      </w:del>
      <w:r>
        <w:rPr>
          <w:rStyle w:val="LiteralCaption"/>
          <w:rPrChange w:id="803" w:author="AnneMarieW" w:date="2017-03-14T10:36:00Z">
            <w:rPr>
              <w:rFonts w:ascii="Courier" w:hAnsi="Courier"/>
              <w:color w:val="0000FF"/>
            </w:rPr>
          </w:rPrChange>
        </w:rPr>
        <w:t>Rectangle</w:t>
      </w:r>
      <w:del w:id="804" w:author="NSP" w:date="2017-03-06T11:06:00Z">
        <w:r>
          <w:rPr>
            <w:rStyle w:val="LiteralCaption"/>
          </w:rPr>
          <w:delText>`</w:delText>
        </w:r>
      </w:del>
      <w:r>
        <w:rPr>
          <w:rStyle w:val="LiteralCaption"/>
          <w:rPrChange w:id="805" w:author="AnneMarieW" w:date="2017-03-14T10:36:00Z">
            <w:rPr>
              <w:rFonts w:ascii="Courier" w:hAnsi="Courier"/>
              <w:color w:val="0000FF"/>
            </w:rPr>
          </w:rPrChange>
        </w:rPr>
        <w:t xml:space="preserve"> </w:t>
      </w:r>
      <w:r>
        <w:t>instance</w:t>
      </w:r>
    </w:p>
    <w:p w14:paraId="4F971655" w14:textId="77777777" w:rsidR="00067256" w:rsidRDefault="009F4E69">
      <w:pPr>
        <w:pStyle w:val="Body"/>
        <w:rPr>
          <w:rFonts w:eastAsia="Microsoft YaHei"/>
        </w:rPr>
      </w:pPr>
      <w:del w:id="806" w:author="AnneMarieW" w:date="2017-03-14T10:36:00Z">
        <w:r>
          <w:rPr>
            <w:rFonts w:eastAsia="Microsoft YaHei"/>
          </w:rPr>
          <w:delText>If</w:delText>
        </w:r>
      </w:del>
      <w:ins w:id="807" w:author="AnneMarieW" w:date="2017-03-14T10:36:00Z">
        <w:r>
          <w:rPr>
            <w:rFonts w:eastAsia="Microsoft YaHei"/>
          </w:rPr>
          <w:t>When</w:t>
        </w:r>
      </w:ins>
      <w:r>
        <w:rPr>
          <w:rFonts w:eastAsia="Microsoft YaHei"/>
        </w:rPr>
        <w:t xml:space="preserve"> we run this</w:t>
      </w:r>
      <w:ins w:id="808" w:author="AnneMarieW" w:date="2017-03-14T10:36:00Z">
        <w:r>
          <w:rPr>
            <w:rFonts w:eastAsia="Microsoft YaHei"/>
          </w:rPr>
          <w:t xml:space="preserve"> code</w:t>
        </w:r>
      </w:ins>
      <w:r>
        <w:rPr>
          <w:rFonts w:eastAsia="Microsoft YaHei"/>
        </w:rPr>
        <w:t>, we get an error with this core message:</w:t>
      </w:r>
    </w:p>
    <w:p w14:paraId="72408CD9" w14:textId="77777777" w:rsidR="00067256" w:rsidRDefault="009F4E69">
      <w:pPr>
        <w:pStyle w:val="CodeSingle"/>
      </w:pPr>
      <w:r>
        <w:lastRenderedPageBreak/>
        <w:t xml:space="preserve">error[E0277]: the trait bound `Rectangle: </w:t>
      </w:r>
      <w:proofErr w:type="spellStart"/>
      <w:r>
        <w:t>std</w:t>
      </w:r>
      <w:proofErr w:type="spellEnd"/>
      <w:r>
        <w:t>::</w:t>
      </w:r>
      <w:proofErr w:type="spellStart"/>
      <w:r>
        <w:t>fmt</w:t>
      </w:r>
      <w:proofErr w:type="spellEnd"/>
      <w:r>
        <w:t>::Display` is not satisfied</w:t>
      </w:r>
    </w:p>
    <w:p w14:paraId="31685619" w14:textId="77777777" w:rsidR="00067256" w:rsidRDefault="009F4E69">
      <w:pPr>
        <w:pStyle w:val="Body"/>
      </w:pPr>
      <w:r>
        <w:rPr>
          <w:rFonts w:eastAsia="Microsoft YaHei"/>
        </w:rPr>
        <w:t xml:space="preserve">The </w:t>
      </w:r>
      <w:proofErr w:type="spellStart"/>
      <w:r>
        <w:rPr>
          <w:rStyle w:val="Literal"/>
        </w:rPr>
        <w:t>println</w:t>
      </w:r>
      <w:proofErr w:type="spellEnd"/>
      <w:r>
        <w:rPr>
          <w:rStyle w:val="Literal"/>
        </w:rPr>
        <w:t>!</w:t>
      </w:r>
      <w:r>
        <w:rPr>
          <w:rFonts w:eastAsia="Microsoft YaHei"/>
        </w:rPr>
        <w:t xml:space="preserve"> macro can do many kinds of formatting, and by default, </w:t>
      </w:r>
      <w:r>
        <w:rPr>
          <w:rStyle w:val="Literal"/>
        </w:rPr>
        <w:t>{}</w:t>
      </w:r>
      <w:r>
        <w:t xml:space="preserve"> </w:t>
      </w:r>
      <w:r>
        <w:rPr>
          <w:rFonts w:eastAsia="Microsoft YaHei"/>
        </w:rPr>
        <w:t xml:space="preserve">tells </w:t>
      </w:r>
      <w:proofErr w:type="spellStart"/>
      <w:r>
        <w:rPr>
          <w:rStyle w:val="Literal"/>
        </w:rPr>
        <w:t>println</w:t>
      </w:r>
      <w:proofErr w:type="spellEnd"/>
      <w:r>
        <w:rPr>
          <w:rStyle w:val="Literal"/>
        </w:rPr>
        <w:t>!</w:t>
      </w:r>
      <w:r>
        <w:rPr>
          <w:rFonts w:eastAsia="Microsoft YaHei"/>
        </w:rPr>
        <w:t xml:space="preserve"> to use formatting known as </w:t>
      </w:r>
      <w:r>
        <w:rPr>
          <w:rStyle w:val="Literal"/>
        </w:rPr>
        <w:t>Display</w:t>
      </w:r>
      <w:r>
        <w:rPr>
          <w:rFonts w:eastAsia="Microsoft YaHei"/>
        </w:rPr>
        <w:t>: output intended for direct end</w:t>
      </w:r>
      <w:del w:id="809" w:author="AnneMarieW" w:date="2017-03-14T10:38:00Z">
        <w:r>
          <w:rPr>
            <w:rFonts w:eastAsia="Microsoft YaHei"/>
          </w:rPr>
          <w:delText>-</w:delText>
        </w:r>
      </w:del>
      <w:ins w:id="810" w:author="AnneMarieW" w:date="2017-03-14T10:38:00Z">
        <w:r>
          <w:rPr>
            <w:rFonts w:eastAsia="Microsoft YaHei"/>
          </w:rPr>
          <w:t xml:space="preserve"> </w:t>
        </w:r>
      </w:ins>
      <w:r>
        <w:rPr>
          <w:rFonts w:eastAsia="Microsoft YaHei"/>
        </w:rPr>
        <w:t xml:space="preserve">user consumption. The primitive types we’ve seen so far implement </w:t>
      </w:r>
      <w:r>
        <w:rPr>
          <w:rStyle w:val="Literal"/>
        </w:rPr>
        <w:t>Display</w:t>
      </w:r>
      <w:r>
        <w:rPr>
          <w:rFonts w:eastAsia="Microsoft YaHei"/>
        </w:rPr>
        <w:t xml:space="preserve"> by default, </w:t>
      </w:r>
      <w:del w:id="811" w:author="AnneMarieW" w:date="2017-03-14T10:38:00Z">
        <w:r>
          <w:rPr>
            <w:rFonts w:eastAsia="Microsoft YaHei"/>
          </w:rPr>
          <w:delText>as</w:delText>
        </w:r>
      </w:del>
      <w:ins w:id="812" w:author="AnneMarieW" w:date="2017-03-14T10:38:00Z">
        <w:r>
          <w:rPr>
            <w:rFonts w:eastAsia="Microsoft YaHei"/>
          </w:rPr>
          <w:t>because</w:t>
        </w:r>
      </w:ins>
      <w:r>
        <w:rPr>
          <w:rFonts w:eastAsia="Microsoft YaHei"/>
        </w:rPr>
        <w:t xml:space="preserve"> there’s only one way you’d want to show a </w:t>
      </w:r>
      <w:r>
        <w:rPr>
          <w:rStyle w:val="Literal"/>
        </w:rPr>
        <w:t>1</w:t>
      </w:r>
      <w:r>
        <w:rPr>
          <w:rFonts w:eastAsia="Microsoft YaHei"/>
        </w:rPr>
        <w:t xml:space="preserve"> or any other primitive type to a user. But with </w:t>
      </w:r>
      <w:proofErr w:type="spellStart"/>
      <w:r>
        <w:rPr>
          <w:rFonts w:eastAsia="Microsoft YaHei"/>
        </w:rPr>
        <w:t>structs</w:t>
      </w:r>
      <w:proofErr w:type="spellEnd"/>
      <w:r>
        <w:rPr>
          <w:rFonts w:eastAsia="Microsoft YaHei"/>
        </w:rPr>
        <w:t xml:space="preserve">, the way </w:t>
      </w:r>
      <w:proofErr w:type="spellStart"/>
      <w:r>
        <w:rPr>
          <w:rStyle w:val="Literal"/>
        </w:rPr>
        <w:t>println</w:t>
      </w:r>
      <w:proofErr w:type="spellEnd"/>
      <w:r>
        <w:rPr>
          <w:rStyle w:val="Literal"/>
        </w:rPr>
        <w:t>!</w:t>
      </w:r>
      <w:r>
        <w:rPr>
          <w:rFonts w:eastAsia="Microsoft YaHei"/>
        </w:rPr>
        <w:t xml:space="preserve"> should format the output is less clear </w:t>
      </w:r>
      <w:del w:id="813" w:author="AnneMarieW" w:date="2017-03-14T10:38:00Z">
        <w:r>
          <w:rPr>
            <w:rFonts w:eastAsia="Microsoft YaHei"/>
          </w:rPr>
          <w:delText>as</w:delText>
        </w:r>
      </w:del>
      <w:ins w:id="814" w:author="AnneMarieW" w:date="2017-03-14T10:38:00Z">
        <w:r>
          <w:rPr>
            <w:rFonts w:eastAsia="Microsoft YaHei"/>
          </w:rPr>
          <w:t>because</w:t>
        </w:r>
      </w:ins>
      <w:r>
        <w:rPr>
          <w:rFonts w:eastAsia="Microsoft YaHei"/>
        </w:rPr>
        <w:t xml:space="preserve"> there are more display possibilities: </w:t>
      </w:r>
      <w:ins w:id="815" w:author="AnneMarieW" w:date="2017-03-14T10:39:00Z">
        <w:r>
          <w:rPr>
            <w:rFonts w:eastAsia="Microsoft YaHei"/>
          </w:rPr>
          <w:t>d</w:t>
        </w:r>
      </w:ins>
      <w:del w:id="816" w:author="AnneMarieW" w:date="2017-03-14T10:39:00Z">
        <w:r>
          <w:rPr>
            <w:rFonts w:eastAsia="Microsoft YaHei"/>
          </w:rPr>
          <w:delText>D</w:delText>
        </w:r>
      </w:del>
      <w:r>
        <w:rPr>
          <w:rFonts w:eastAsia="Microsoft YaHei"/>
        </w:rPr>
        <w:t>o you want commas or not? Do you want to print the</w:t>
      </w:r>
      <w:del w:id="817" w:author="Carol Nichols" w:date="2017-04-25T13:18:00Z">
        <w:r>
          <w:rPr>
            <w:rFonts w:eastAsia="Microsoft YaHei"/>
          </w:rPr>
          <w:delText xml:space="preserve"> struct</w:delText>
        </w:r>
      </w:del>
      <w:r>
        <w:rPr>
          <w:rFonts w:eastAsia="Microsoft YaHei"/>
        </w:rPr>
        <w:t xml:space="preserve"> </w:t>
      </w:r>
      <w:del w:id="818" w:author="AnneMarieW" w:date="2017-03-14T11:17:00Z">
        <w:r>
          <w:rPr>
            <w:rStyle w:val="Literal"/>
            <w:rFonts w:eastAsia="Microsoft YaHei"/>
          </w:rPr>
          <w:delText>{}</w:delText>
        </w:r>
      </w:del>
      <w:ins w:id="819" w:author="AnneMarieW" w:date="2017-03-14T10:39:00Z">
        <w:r>
          <w:rPr>
            <w:rFonts w:eastAsia="Microsoft YaHei"/>
          </w:rPr>
          <w:t>curly brace</w:t>
        </w:r>
      </w:ins>
      <w:r>
        <w:rPr>
          <w:rFonts w:eastAsia="Microsoft YaHei"/>
        </w:rPr>
        <w:t>s</w:t>
      </w:r>
      <w:del w:id="820" w:author="Carol Nichols" w:date="2017-04-25T13:18:00Z">
        <w:r>
          <w:rPr>
            <w:rStyle w:val="Literal"/>
            <w:rFonts w:eastAsia="Microsoft YaHei"/>
          </w:rPr>
          <w:delText>{}</w:delText>
        </w:r>
      </w:del>
      <w:r>
        <w:rPr>
          <w:rFonts w:eastAsia="Microsoft YaHei"/>
        </w:rPr>
        <w:t xml:space="preserve">? Should all the fields be shown? </w:t>
      </w:r>
      <w:del w:id="821" w:author="AnneMarieW" w:date="2017-03-14T10:39:00Z">
        <w:r>
          <w:rPr>
            <w:rFonts w:eastAsia="Microsoft YaHei"/>
          </w:rPr>
          <w:delText xml:space="preserve">Because of </w:delText>
        </w:r>
      </w:del>
      <w:ins w:id="822" w:author="AnneMarieW" w:date="2017-03-14T10:39:00Z">
        <w:r>
          <w:rPr>
            <w:rFonts w:eastAsia="Microsoft YaHei"/>
          </w:rPr>
          <w:t xml:space="preserve">Due to </w:t>
        </w:r>
      </w:ins>
      <w:r>
        <w:rPr>
          <w:rFonts w:eastAsia="Microsoft YaHei"/>
        </w:rPr>
        <w:t xml:space="preserve">this ambiguity, Rust doesn’t try to guess what we want and </w:t>
      </w:r>
      <w:proofErr w:type="spellStart"/>
      <w:r>
        <w:rPr>
          <w:rFonts w:eastAsia="Microsoft YaHei"/>
        </w:rPr>
        <w:t>structs</w:t>
      </w:r>
      <w:proofErr w:type="spellEnd"/>
      <w:r>
        <w:rPr>
          <w:rFonts w:eastAsia="Microsoft YaHei"/>
        </w:rPr>
        <w:t xml:space="preserve"> do</w:t>
      </w:r>
      <w:del w:id="823" w:author="AnneMarieW" w:date="2017-03-14T10:39:00Z">
        <w:r>
          <w:rPr>
            <w:rFonts w:eastAsia="Microsoft YaHei"/>
          </w:rPr>
          <w:delText xml:space="preserve"> </w:delText>
        </w:r>
      </w:del>
      <w:r>
        <w:rPr>
          <w:rFonts w:eastAsia="Microsoft YaHei"/>
        </w:rPr>
        <w:t>n</w:t>
      </w:r>
      <w:del w:id="824" w:author="AnneMarieW" w:date="2017-03-14T10:39:00Z">
        <w:r>
          <w:rPr>
            <w:rFonts w:eastAsia="Microsoft YaHei"/>
          </w:rPr>
          <w:delText>o</w:delText>
        </w:r>
      </w:del>
      <w:ins w:id="825" w:author="AnneMarieW" w:date="2017-03-14T10:39:00Z">
        <w:r>
          <w:rPr>
            <w:rFonts w:eastAsia="Microsoft YaHei"/>
          </w:rPr>
          <w:t>’</w:t>
        </w:r>
      </w:ins>
      <w:r>
        <w:rPr>
          <w:rFonts w:eastAsia="Microsoft YaHei"/>
        </w:rPr>
        <w:t xml:space="preserve">t have a provided implementation of </w:t>
      </w:r>
      <w:r>
        <w:rPr>
          <w:rStyle w:val="Literal"/>
        </w:rPr>
        <w:t>Display</w:t>
      </w:r>
      <w:r>
        <w:rPr>
          <w:rFonts w:eastAsia="Microsoft YaHei"/>
        </w:rPr>
        <w:t>.</w:t>
      </w:r>
    </w:p>
    <w:p w14:paraId="0ABBBAE7" w14:textId="77777777" w:rsidR="00067256" w:rsidRDefault="009F4E69">
      <w:pPr>
        <w:pStyle w:val="Body"/>
      </w:pPr>
      <w:r>
        <w:t xml:space="preserve">If we </w:t>
      </w:r>
      <w:del w:id="826" w:author="AnneMarieW" w:date="2017-03-14T10:40:00Z">
        <w:r>
          <w:delText>keep</w:delText>
        </w:r>
      </w:del>
      <w:ins w:id="827" w:author="AnneMarieW" w:date="2017-03-14T10:40:00Z">
        <w:r>
          <w:t>continue</w:t>
        </w:r>
      </w:ins>
      <w:r>
        <w:t xml:space="preserve"> reading the errors,</w:t>
      </w:r>
      <w:del w:id="828" w:author="AnneMarieW" w:date="2017-03-14T10:40:00Z">
        <w:r>
          <w:delText xml:space="preserve"> though,</w:delText>
        </w:r>
      </w:del>
      <w:r>
        <w:t xml:space="preserve"> we’ll find this helpful note:</w:t>
      </w:r>
    </w:p>
    <w:p w14:paraId="5EFDDDC6" w14:textId="77777777" w:rsidR="00067256" w:rsidRDefault="009F4E69">
      <w:pPr>
        <w:pStyle w:val="CodeA"/>
      </w:pPr>
      <w:r>
        <w:t xml:space="preserve">note: `Rectangle` cannot be formatted with the default formatter; try using </w:t>
      </w:r>
    </w:p>
    <w:p w14:paraId="4C31D510" w14:textId="77777777" w:rsidR="00067256" w:rsidRDefault="009F4E69">
      <w:pPr>
        <w:pStyle w:val="CodeC"/>
      </w:pPr>
      <w:r>
        <w:t>`:?`</w:t>
      </w:r>
      <w:r>
        <w:rPr>
          <w:rStyle w:val="PlainTextChar"/>
        </w:rPr>
        <w:t xml:space="preserve"> </w:t>
      </w:r>
      <w:r>
        <w:t>instead if you are using a format string</w:t>
      </w:r>
    </w:p>
    <w:p w14:paraId="2EC7A260" w14:textId="77777777" w:rsidR="00067256" w:rsidRDefault="009F4E69">
      <w:pPr>
        <w:pStyle w:val="Body"/>
      </w:pPr>
      <w:r>
        <w:rPr>
          <w:rFonts w:eastAsia="Microsoft YaHei"/>
        </w:rPr>
        <w:t xml:space="preserve">Let’s try it! The </w:t>
      </w:r>
      <w:proofErr w:type="spellStart"/>
      <w:r>
        <w:rPr>
          <w:rStyle w:val="Literal"/>
        </w:rPr>
        <w:t>println</w:t>
      </w:r>
      <w:proofErr w:type="spellEnd"/>
      <w:r>
        <w:rPr>
          <w:rStyle w:val="Literal"/>
        </w:rPr>
        <w:t>!</w:t>
      </w:r>
      <w:r>
        <w:rPr>
          <w:rFonts w:eastAsia="Microsoft YaHei"/>
        </w:rPr>
        <w:t xml:space="preserve"> </w:t>
      </w:r>
      <w:ins w:id="829" w:author="Carol Nichols" w:date="2017-04-25T12:29:00Z">
        <w:r>
          <w:rPr>
            <w:rFonts w:eastAsia="Microsoft YaHei"/>
          </w:rPr>
          <w:t>m</w:t>
        </w:r>
      </w:ins>
      <w:ins w:id="830" w:author="AnneMarieW" w:date="2017-03-14T10:40:00Z">
        <w:r>
          <w:rPr>
            <w:rFonts w:eastAsia="Microsoft YaHei"/>
          </w:rPr>
          <w:t>acro</w:t>
        </w:r>
      </w:ins>
      <w:ins w:id="831" w:author="Carol Nichols" w:date="2017-04-25T12:29:00Z">
        <w:r>
          <w:rPr>
            <w:rFonts w:eastAsia="Microsoft YaHei"/>
          </w:rPr>
          <w:t xml:space="preserve"> call</w:t>
        </w:r>
      </w:ins>
      <w:ins w:id="832" w:author="AnneMarieW" w:date="2017-03-14T10:40:00Z">
        <w:r>
          <w:rPr>
            <w:rFonts w:eastAsia="Microsoft YaHei"/>
          </w:rPr>
          <w:t xml:space="preserve"> </w:t>
        </w:r>
      </w:ins>
      <w:r>
        <w:rPr>
          <w:rFonts w:eastAsia="Microsoft YaHei"/>
        </w:rPr>
        <w:t xml:space="preserve">will now look like </w:t>
      </w:r>
      <w:proofErr w:type="spellStart"/>
      <w:r>
        <w:rPr>
          <w:rStyle w:val="Literal"/>
        </w:rPr>
        <w:t>println</w:t>
      </w:r>
      <w:proofErr w:type="spellEnd"/>
      <w:r>
        <w:rPr>
          <w:rStyle w:val="Literal"/>
        </w:rPr>
        <w:t>!("rect1 is {:?}", rect1);</w:t>
      </w:r>
      <w:r>
        <w:rPr>
          <w:rFonts w:eastAsia="Microsoft YaHei"/>
        </w:rPr>
        <w:t xml:space="preserve">. Putting the specifier </w:t>
      </w:r>
      <w:r>
        <w:rPr>
          <w:rStyle w:val="Literal"/>
          <w:rFonts w:eastAsia="Microsoft YaHei"/>
        </w:rPr>
        <w:t>:?</w:t>
      </w:r>
      <w:r>
        <w:rPr>
          <w:rFonts w:eastAsia="Microsoft YaHei"/>
        </w:rPr>
        <w:t xml:space="preserve"> inside the </w:t>
      </w:r>
      <w:r>
        <w:rPr>
          <w:rStyle w:val="Literal"/>
        </w:rPr>
        <w:t>{}</w:t>
      </w:r>
      <w:r>
        <w:rPr>
          <w:rFonts w:eastAsia="Microsoft YaHei"/>
        </w:rPr>
        <w:t xml:space="preserve"> tells </w:t>
      </w:r>
      <w:proofErr w:type="spellStart"/>
      <w:r>
        <w:rPr>
          <w:rStyle w:val="Literal"/>
        </w:rPr>
        <w:t>println</w:t>
      </w:r>
      <w:proofErr w:type="spellEnd"/>
      <w:r>
        <w:rPr>
          <w:rStyle w:val="Literal"/>
        </w:rPr>
        <w:t>!</w:t>
      </w:r>
      <w:r>
        <w:rPr>
          <w:rFonts w:eastAsia="Microsoft YaHei"/>
        </w:rPr>
        <w:t xml:space="preserve"> we want to use an output format called </w:t>
      </w:r>
      <w:r>
        <w:rPr>
          <w:rStyle w:val="Literal"/>
        </w:rPr>
        <w:t>Debug</w:t>
      </w:r>
      <w:r>
        <w:rPr>
          <w:rFonts w:eastAsia="Microsoft YaHei"/>
        </w:rPr>
        <w:t xml:space="preserve">. </w:t>
      </w:r>
      <w:r>
        <w:rPr>
          <w:rStyle w:val="Literal"/>
        </w:rPr>
        <w:t>Debug</w:t>
      </w:r>
      <w:r>
        <w:rPr>
          <w:rFonts w:eastAsia="Microsoft YaHei"/>
        </w:rPr>
        <w:t xml:space="preserve"> is a trait that enables us to print out our </w:t>
      </w:r>
      <w:proofErr w:type="spellStart"/>
      <w:r>
        <w:rPr>
          <w:rFonts w:eastAsia="Microsoft YaHei"/>
        </w:rPr>
        <w:t>struct</w:t>
      </w:r>
      <w:proofErr w:type="spellEnd"/>
      <w:r>
        <w:rPr>
          <w:rFonts w:eastAsia="Microsoft YaHei"/>
        </w:rPr>
        <w:t xml:space="preserve"> in a way that is useful for developers so </w:t>
      </w:r>
      <w:del w:id="833" w:author="AnneMarieW" w:date="2017-03-14T10:40:00Z">
        <w:r>
          <w:rPr>
            <w:rFonts w:eastAsia="Microsoft YaHei"/>
          </w:rPr>
          <w:delText xml:space="preserve">that </w:delText>
        </w:r>
      </w:del>
      <w:r>
        <w:rPr>
          <w:rFonts w:eastAsia="Microsoft YaHei"/>
        </w:rPr>
        <w:t>we can see its value while we</w:t>
      </w:r>
      <w:del w:id="834" w:author="AnneMarieW" w:date="2017-03-14T10:40:00Z">
        <w:r>
          <w:rPr>
            <w:rFonts w:eastAsia="Microsoft YaHei"/>
          </w:rPr>
          <w:delText xml:space="preserve"> a</w:delText>
        </w:r>
      </w:del>
      <w:ins w:id="835" w:author="AnneMarieW" w:date="2017-03-14T10:40:00Z">
        <w:r>
          <w:rPr>
            <w:rFonts w:eastAsia="Microsoft YaHei"/>
          </w:rPr>
          <w:t>’</w:t>
        </w:r>
      </w:ins>
      <w:r>
        <w:rPr>
          <w:rFonts w:eastAsia="Microsoft YaHei"/>
        </w:rPr>
        <w:t>re debugging our code.</w:t>
      </w:r>
    </w:p>
    <w:p w14:paraId="3BAD155E" w14:textId="77777777" w:rsidR="00067256" w:rsidRDefault="009F4E69">
      <w:pPr>
        <w:pStyle w:val="Body"/>
      </w:pPr>
      <w:del w:id="836" w:author="AnneMarieW" w:date="2017-03-14T10:41:00Z">
        <w:r>
          <w:delText>Let’s try r</w:delText>
        </w:r>
      </w:del>
      <w:ins w:id="837" w:author="AnneMarieW" w:date="2017-03-14T10:41:00Z">
        <w:r>
          <w:t>R</w:t>
        </w:r>
      </w:ins>
      <w:r>
        <w:t>un</w:t>
      </w:r>
      <w:del w:id="838" w:author="AnneMarieW" w:date="2017-03-14T10:41:00Z">
        <w:r>
          <w:delText>ning</w:delText>
        </w:r>
      </w:del>
      <w:ins w:id="839" w:author="AnneMarieW" w:date="2017-03-14T10:41:00Z">
        <w:r>
          <w:t xml:space="preserve"> the code</w:t>
        </w:r>
      </w:ins>
      <w:r>
        <w:t xml:space="preserve"> with this change</w:t>
      </w:r>
      <w:ins w:id="840" w:author="AnneMarieW" w:date="2017-03-14T10:41:00Z">
        <w:r>
          <w:t xml:space="preserve">. </w:t>
        </w:r>
      </w:ins>
      <w:del w:id="841" w:author="AnneMarieW" w:date="2017-03-14T10:41:00Z">
        <w:r>
          <w:delText xml:space="preserve"> and… d</w:delText>
        </w:r>
      </w:del>
      <w:ins w:id="842" w:author="AnneMarieW" w:date="2017-03-14T10:41:00Z">
        <w:r>
          <w:t>D</w:t>
        </w:r>
      </w:ins>
      <w:r>
        <w:t>rat</w:t>
      </w:r>
      <w:del w:id="843" w:author="AnneMarieW" w:date="2017-03-14T10:41:00Z">
        <w:r>
          <w:delText>.</w:delText>
        </w:r>
      </w:del>
      <w:ins w:id="844" w:author="AnneMarieW" w:date="2017-03-14T10:41:00Z">
        <w:r>
          <w:t>!</w:t>
        </w:r>
      </w:ins>
      <w:r>
        <w:t xml:space="preserve"> We still get an error:</w:t>
      </w:r>
    </w:p>
    <w:p w14:paraId="7A197E7A" w14:textId="77777777" w:rsidR="00067256" w:rsidRDefault="009F4E69">
      <w:pPr>
        <w:pStyle w:val="CodeSingle"/>
      </w:pPr>
      <w:r>
        <w:t xml:space="preserve">error: the trait bound `Rectangle: </w:t>
      </w:r>
      <w:proofErr w:type="spellStart"/>
      <w:r>
        <w:t>std</w:t>
      </w:r>
      <w:proofErr w:type="spellEnd"/>
      <w:r>
        <w:t>::</w:t>
      </w:r>
      <w:proofErr w:type="spellStart"/>
      <w:r>
        <w:t>fmt</w:t>
      </w:r>
      <w:proofErr w:type="spellEnd"/>
      <w:r>
        <w:t>::Debug` is not satisfied</w:t>
      </w:r>
    </w:p>
    <w:p w14:paraId="3F160B87" w14:textId="77777777" w:rsidR="00067256" w:rsidRDefault="009F4E69">
      <w:pPr>
        <w:pStyle w:val="Body"/>
      </w:pPr>
      <w:ins w:id="845" w:author="AnneMarieW" w:date="2017-03-14T10:41:00Z">
        <w:r>
          <w:t>But a</w:t>
        </w:r>
      </w:ins>
      <w:del w:id="846" w:author="AnneMarieW" w:date="2017-03-14T10:41:00Z">
        <w:r>
          <w:delText>A</w:delText>
        </w:r>
      </w:del>
      <w:r>
        <w:t xml:space="preserve">gain, </w:t>
      </w:r>
      <w:del w:id="847" w:author="AnneMarieW" w:date="2017-03-14T10:41:00Z">
        <w:r>
          <w:delText xml:space="preserve">though, </w:delText>
        </w:r>
      </w:del>
      <w:r>
        <w:t xml:space="preserve">the compiler </w:t>
      </w:r>
      <w:del w:id="848" w:author="AnneMarieW" w:date="2017-03-14T10:41:00Z">
        <w:r>
          <w:delText xml:space="preserve">has </w:delText>
        </w:r>
      </w:del>
      <w:r>
        <w:t>give</w:t>
      </w:r>
      <w:ins w:id="849" w:author="AnneMarieW" w:date="2017-03-14T10:41:00Z">
        <w:r>
          <w:t>s</w:t>
        </w:r>
      </w:ins>
      <w:del w:id="850" w:author="AnneMarieW" w:date="2017-03-14T10:41:00Z">
        <w:r>
          <w:delText>n</w:delText>
        </w:r>
      </w:del>
      <w:r>
        <w:t xml:space="preserve"> us a helpful note</w:t>
      </w:r>
      <w:del w:id="851" w:author="AnneMarieW" w:date="2017-03-14T10:41:00Z">
        <w:r>
          <w:delText>!</w:delText>
        </w:r>
      </w:del>
      <w:ins w:id="852" w:author="AnneMarieW" w:date="2017-03-14T10:41:00Z">
        <w:r>
          <w:t>:</w:t>
        </w:r>
      </w:ins>
    </w:p>
    <w:p w14:paraId="4BC50199" w14:textId="77777777" w:rsidR="00067256" w:rsidRDefault="009F4E69">
      <w:pPr>
        <w:pStyle w:val="CodeA"/>
      </w:pPr>
      <w:r>
        <w:t xml:space="preserve">note: `Rectangle` cannot be formatted using `:?`; if it is defined in your </w:t>
      </w:r>
    </w:p>
    <w:p w14:paraId="5FDB3654" w14:textId="77777777" w:rsidR="00067256" w:rsidRDefault="009F4E69">
      <w:pPr>
        <w:pStyle w:val="CodeC"/>
      </w:pPr>
      <w:r>
        <w:t>crate, add `#[derive(Debug)]` or manually implement it</w:t>
      </w:r>
    </w:p>
    <w:p w14:paraId="77C015FF" w14:textId="77777777" w:rsidR="00067256" w:rsidRDefault="009F4E69">
      <w:pPr>
        <w:pStyle w:val="Body"/>
      </w:pPr>
      <w:r>
        <w:rPr>
          <w:rFonts w:eastAsia="Microsoft YaHei"/>
        </w:rPr>
        <w:t xml:space="preserve">Rust </w:t>
      </w:r>
      <w:r>
        <w:rPr>
          <w:rStyle w:val="EmphasisItalic"/>
          <w:rFonts w:eastAsia="Microsoft YaHei"/>
        </w:rPr>
        <w:t>does</w:t>
      </w:r>
      <w:r>
        <w:rPr>
          <w:rFonts w:eastAsia="Microsoft YaHei"/>
        </w:rPr>
        <w:t xml:space="preserve"> include functionality to print out debugging information, but we have to explicitly opt-in to </w:t>
      </w:r>
      <w:del w:id="853" w:author="AnneMarieW" w:date="2017-03-14T10:42:00Z">
        <w:r>
          <w:rPr>
            <w:rFonts w:eastAsia="Microsoft YaHei"/>
          </w:rPr>
          <w:delText xml:space="preserve">having </w:delText>
        </w:r>
      </w:del>
      <w:ins w:id="854" w:author="AnneMarieW" w:date="2017-03-14T10:42:00Z">
        <w:r>
          <w:rPr>
            <w:rFonts w:eastAsia="Microsoft YaHei"/>
          </w:rPr>
          <w:t xml:space="preserve">make </w:t>
        </w:r>
      </w:ins>
      <w:r>
        <w:rPr>
          <w:rFonts w:eastAsia="Microsoft YaHei"/>
        </w:rPr>
        <w:t>that functionality</w:t>
      </w:r>
      <w:del w:id="855" w:author="AnneMarieW" w:date="2017-03-14T10:42:00Z">
        <w:r>
          <w:rPr>
            <w:rFonts w:eastAsia="Microsoft YaHei"/>
          </w:rPr>
          <w:delText xml:space="preserve"> be</w:delText>
        </w:r>
      </w:del>
      <w:r>
        <w:rPr>
          <w:rFonts w:eastAsia="Microsoft YaHei"/>
        </w:rPr>
        <w:t xml:space="preserve"> available for our </w:t>
      </w:r>
      <w:proofErr w:type="spellStart"/>
      <w:r>
        <w:rPr>
          <w:rFonts w:eastAsia="Microsoft YaHei"/>
        </w:rPr>
        <w:t>struct</w:t>
      </w:r>
      <w:proofErr w:type="spellEnd"/>
      <w:r>
        <w:rPr>
          <w:rFonts w:eastAsia="Microsoft YaHei"/>
        </w:rPr>
        <w:t xml:space="preserve">. To do that, we add the annotation </w:t>
      </w:r>
      <w:r>
        <w:rPr>
          <w:rStyle w:val="Literal"/>
        </w:rPr>
        <w:t>#[derive(Debug)]</w:t>
      </w:r>
      <w:r>
        <w:rPr>
          <w:rFonts w:eastAsia="Microsoft YaHei"/>
        </w:rPr>
        <w:t xml:space="preserve"> just before </w:t>
      </w:r>
      <w:del w:id="856" w:author="AnneMarieW" w:date="2017-03-14T10:42:00Z">
        <w:r>
          <w:rPr>
            <w:rFonts w:eastAsia="Microsoft YaHei"/>
          </w:rPr>
          <w:delText>our</w:delText>
        </w:r>
      </w:del>
      <w:ins w:id="857" w:author="AnneMarieW" w:date="2017-03-14T10:42:00Z">
        <w:r>
          <w:rPr>
            <w:rFonts w:eastAsia="Microsoft YaHei"/>
          </w:rPr>
          <w:t>the</w:t>
        </w:r>
      </w:ins>
      <w:r>
        <w:rPr>
          <w:rFonts w:eastAsia="Microsoft YaHei"/>
        </w:rPr>
        <w:t xml:space="preserve"> </w:t>
      </w:r>
      <w:proofErr w:type="spellStart"/>
      <w:r>
        <w:rPr>
          <w:rFonts w:eastAsia="Microsoft YaHei"/>
        </w:rPr>
        <w:t>struct</w:t>
      </w:r>
      <w:proofErr w:type="spellEnd"/>
      <w:r>
        <w:rPr>
          <w:rFonts w:eastAsia="Microsoft YaHei"/>
        </w:rPr>
        <w:t xml:space="preserve"> definition, as shown in Listing 5-</w:t>
      </w:r>
      <w:del w:id="858" w:author="Carol Nichols" w:date="2017-05-16T11:22:00Z">
        <w:r>
          <w:rPr>
            <w:rFonts w:eastAsia="Microsoft YaHei"/>
          </w:rPr>
          <w:delText>6</w:delText>
        </w:r>
      </w:del>
      <w:ins w:id="859" w:author="Carol Nichols" w:date="2017-05-16T11:22:00Z">
        <w:r>
          <w:rPr>
            <w:rFonts w:eastAsia="Microsoft YaHei"/>
          </w:rPr>
          <w:t>1</w:t>
        </w:r>
      </w:ins>
      <w:ins w:id="860" w:author="Carol Nichols" w:date="2017-07-09T16:49:00Z">
        <w:r>
          <w:rPr>
            <w:rFonts w:eastAsia="Microsoft YaHei"/>
          </w:rPr>
          <w:t>2</w:t>
        </w:r>
      </w:ins>
      <w:r>
        <w:rPr>
          <w:rFonts w:eastAsia="Microsoft YaHei"/>
        </w:rPr>
        <w:t>:</w:t>
      </w:r>
    </w:p>
    <w:p w14:paraId="1F18BD8B" w14:textId="77777777" w:rsidR="00067256" w:rsidRDefault="009F4E69">
      <w:pPr>
        <w:pStyle w:val="ProductionDirective"/>
      </w:pPr>
      <w:ins w:id="861" w:author="Carol Nichols" w:date="2017-04-25T16:33:00Z">
        <w:r>
          <w:rPr>
            <w:rFonts w:eastAsia="Microsoft YaHei"/>
          </w:rPr>
          <w:t>Filename: src/main.rs</w:t>
        </w:r>
      </w:ins>
    </w:p>
    <w:p w14:paraId="132C322C" w14:textId="77777777" w:rsidR="00067256" w:rsidRDefault="009F4E69">
      <w:pPr>
        <w:pStyle w:val="CodeA"/>
      </w:pPr>
      <w:r>
        <w:t>#[derive(Debug)]</w:t>
      </w:r>
    </w:p>
    <w:p w14:paraId="218D9010" w14:textId="77777777" w:rsidR="00067256" w:rsidRDefault="009F4E69">
      <w:pPr>
        <w:pStyle w:val="CodeB"/>
      </w:pPr>
      <w:proofErr w:type="spellStart"/>
      <w:r>
        <w:rPr>
          <w:rStyle w:val="Literal-Gray"/>
        </w:rPr>
        <w:t>struct</w:t>
      </w:r>
      <w:proofErr w:type="spellEnd"/>
      <w:r>
        <w:rPr>
          <w:rStyle w:val="Literal-Gray"/>
        </w:rPr>
        <w:t xml:space="preserve"> Rectangle {</w:t>
      </w:r>
    </w:p>
    <w:p w14:paraId="4EDC73A1" w14:textId="77777777" w:rsidR="00067256" w:rsidRDefault="009F4E69">
      <w:pPr>
        <w:pStyle w:val="CodeB"/>
      </w:pPr>
      <w:r>
        <w:rPr>
          <w:rStyle w:val="Literal-Gray"/>
        </w:rPr>
        <w:t xml:space="preserve">    length: u32,</w:t>
      </w:r>
    </w:p>
    <w:p w14:paraId="7A4CBBB4" w14:textId="77777777" w:rsidR="00067256" w:rsidRDefault="009F4E69">
      <w:pPr>
        <w:pStyle w:val="CodeB"/>
      </w:pPr>
      <w:r>
        <w:rPr>
          <w:rStyle w:val="Literal-Gray"/>
        </w:rPr>
        <w:t xml:space="preserve">    width: u32,</w:t>
      </w:r>
    </w:p>
    <w:p w14:paraId="6CC9EEE2" w14:textId="77777777" w:rsidR="00067256" w:rsidRDefault="009F4E69">
      <w:pPr>
        <w:pStyle w:val="CodeB"/>
      </w:pPr>
      <w:r>
        <w:rPr>
          <w:rStyle w:val="Literal-Gray"/>
        </w:rPr>
        <w:t>}</w:t>
      </w:r>
    </w:p>
    <w:p w14:paraId="19DE561B" w14:textId="77777777" w:rsidR="00067256" w:rsidRDefault="00067256">
      <w:pPr>
        <w:pStyle w:val="CodeB"/>
        <w:rPr>
          <w:rStyle w:val="Literal-Gray"/>
        </w:rPr>
      </w:pPr>
    </w:p>
    <w:p w14:paraId="019A02FC" w14:textId="77777777" w:rsidR="00067256" w:rsidRDefault="009F4E69">
      <w:pPr>
        <w:pStyle w:val="CodeB"/>
      </w:pPr>
      <w:proofErr w:type="spellStart"/>
      <w:r>
        <w:rPr>
          <w:rStyle w:val="Literal-Gray"/>
        </w:rPr>
        <w:t>fn</w:t>
      </w:r>
      <w:proofErr w:type="spellEnd"/>
      <w:r>
        <w:rPr>
          <w:rStyle w:val="Literal-Gray"/>
        </w:rPr>
        <w:t xml:space="preserve"> main() {</w:t>
      </w:r>
    </w:p>
    <w:p w14:paraId="0C71215E" w14:textId="77777777" w:rsidR="00067256" w:rsidRDefault="009F4E69">
      <w:pPr>
        <w:pStyle w:val="CodeB"/>
      </w:pPr>
      <w:r>
        <w:rPr>
          <w:rStyle w:val="Literal-Gray"/>
        </w:rPr>
        <w:t xml:space="preserve">    let rect1 = Rectangle { length: 50, width: 30 };</w:t>
      </w:r>
    </w:p>
    <w:p w14:paraId="6B19BFE1" w14:textId="77777777" w:rsidR="00067256" w:rsidRDefault="00067256">
      <w:pPr>
        <w:pStyle w:val="CodeB"/>
        <w:rPr>
          <w:rStyle w:val="Literal-Gray"/>
        </w:rPr>
      </w:pPr>
    </w:p>
    <w:p w14:paraId="55E310F0" w14:textId="77777777" w:rsidR="00067256" w:rsidRDefault="009F4E69">
      <w:pPr>
        <w:pStyle w:val="CodeB"/>
      </w:pPr>
      <w:r>
        <w:t xml:space="preserve">    </w:t>
      </w:r>
      <w:proofErr w:type="spellStart"/>
      <w:r>
        <w:rPr>
          <w:rStyle w:val="Literal-Gray"/>
        </w:rPr>
        <w:t>println</w:t>
      </w:r>
      <w:proofErr w:type="spellEnd"/>
      <w:r>
        <w:rPr>
          <w:rStyle w:val="Literal-Gray"/>
        </w:rPr>
        <w:t>!("rect1 is</w:t>
      </w:r>
      <w:r>
        <w:t xml:space="preserve"> {:?}</w:t>
      </w:r>
      <w:r>
        <w:rPr>
          <w:rStyle w:val="Literal-Gray"/>
        </w:rPr>
        <w:t>", rect1);</w:t>
      </w:r>
    </w:p>
    <w:p w14:paraId="030DA287" w14:textId="77777777" w:rsidR="00067256" w:rsidRDefault="009F4E69">
      <w:pPr>
        <w:pStyle w:val="CodeC"/>
      </w:pPr>
      <w:r>
        <w:rPr>
          <w:rStyle w:val="Literal-Gray"/>
        </w:rPr>
        <w:t>}</w:t>
      </w:r>
    </w:p>
    <w:p w14:paraId="3D20D8A1" w14:textId="77777777" w:rsidR="00067256" w:rsidRDefault="009F4E69">
      <w:pPr>
        <w:pStyle w:val="Caption"/>
      </w:pPr>
      <w:r>
        <w:t>Listing 5-</w:t>
      </w:r>
      <w:del w:id="862" w:author="Carol Nichols" w:date="2017-05-16T11:22:00Z">
        <w:r>
          <w:delText>6</w:delText>
        </w:r>
      </w:del>
      <w:ins w:id="863" w:author="Carol Nichols" w:date="2017-05-16T11:22:00Z">
        <w:r>
          <w:t>1</w:t>
        </w:r>
      </w:ins>
      <w:ins w:id="864" w:author="Carol Nichols" w:date="2017-07-09T16:49:00Z">
        <w:r>
          <w:t>2</w:t>
        </w:r>
      </w:ins>
      <w:r>
        <w:t xml:space="preserve">: Adding the annotation to derive the </w:t>
      </w:r>
      <w:r>
        <w:rPr>
          <w:rStyle w:val="LiteralCaption"/>
        </w:rPr>
        <w:t>Debug</w:t>
      </w:r>
      <w:r>
        <w:t xml:space="preserve"> trait and printing the </w:t>
      </w:r>
      <w:r>
        <w:rPr>
          <w:rStyle w:val="LiteralCaption"/>
        </w:rPr>
        <w:t>Rectangle</w:t>
      </w:r>
      <w:r>
        <w:t xml:space="preserve"> instance using debug formatting</w:t>
      </w:r>
    </w:p>
    <w:p w14:paraId="30236C30" w14:textId="77777777" w:rsidR="00067256" w:rsidRDefault="009F4E69">
      <w:pPr>
        <w:pStyle w:val="Body"/>
        <w:rPr>
          <w:rFonts w:eastAsia="Microsoft YaHei"/>
        </w:rPr>
      </w:pPr>
      <w:del w:id="865" w:author="AnneMarieW" w:date="2017-03-14T10:43:00Z">
        <w:r>
          <w:rPr>
            <w:rFonts w:eastAsia="Microsoft YaHei"/>
          </w:rPr>
          <w:delText xml:space="preserve">At this point, if </w:delText>
        </w:r>
      </w:del>
      <w:ins w:id="866" w:author="AnneMarieW" w:date="2017-03-14T10:43:00Z">
        <w:r>
          <w:rPr>
            <w:rFonts w:eastAsia="Microsoft YaHei"/>
          </w:rPr>
          <w:t xml:space="preserve">Now when </w:t>
        </w:r>
      </w:ins>
      <w:r>
        <w:rPr>
          <w:rFonts w:eastAsia="Microsoft YaHei"/>
        </w:rPr>
        <w:t>we run th</w:t>
      </w:r>
      <w:del w:id="867" w:author="AnneMarieW" w:date="2017-03-14T10:43:00Z">
        <w:r>
          <w:rPr>
            <w:rFonts w:eastAsia="Microsoft YaHei"/>
          </w:rPr>
          <w:delText>is</w:delText>
        </w:r>
      </w:del>
      <w:ins w:id="868" w:author="AnneMarieW" w:date="2017-03-14T10:43:00Z">
        <w:r>
          <w:rPr>
            <w:rFonts w:eastAsia="Microsoft YaHei"/>
          </w:rPr>
          <w:t>e</w:t>
        </w:r>
      </w:ins>
      <w:r>
        <w:rPr>
          <w:rFonts w:eastAsia="Microsoft YaHei"/>
        </w:rPr>
        <w:t xml:space="preserve"> program, we won’t get any errors and we’ll see the following output:</w:t>
      </w:r>
    </w:p>
    <w:p w14:paraId="59FA33CB" w14:textId="77777777" w:rsidR="00067256" w:rsidRDefault="009F4E69">
      <w:pPr>
        <w:pStyle w:val="CodeSingle"/>
      </w:pPr>
      <w:r>
        <w:t>rect1 is Rectangle { length: 50, width: 30 }</w:t>
      </w:r>
    </w:p>
    <w:p w14:paraId="6EA1E216" w14:textId="77777777" w:rsidR="00067256" w:rsidRDefault="009F4E69">
      <w:pPr>
        <w:pStyle w:val="Body"/>
      </w:pPr>
      <w:r>
        <w:rPr>
          <w:rFonts w:eastAsia="Microsoft YaHei"/>
        </w:rPr>
        <w:t xml:space="preserve">Nice! It’s not the prettiest output, but it shows the values of all the fields for this instance, which would definitely help during debugging. </w:t>
      </w:r>
      <w:del w:id="869" w:author="NSP" w:date="2017-03-06T11:11:00Z">
        <w:r>
          <w:rPr>
            <w:rFonts w:eastAsia="Microsoft YaHei"/>
          </w:rPr>
          <w:delText xml:space="preserve"> that is a bit prettier and easier to read, which can be helpful with If we want output</w:delText>
        </w:r>
      </w:del>
      <w:ins w:id="870" w:author="NSP" w:date="2017-03-06T11:11:00Z">
        <w:r>
          <w:rPr>
            <w:rFonts w:eastAsia="Microsoft YaHei"/>
          </w:rPr>
          <w:t xml:space="preserve">When we have </w:t>
        </w:r>
      </w:ins>
      <w:r>
        <w:rPr>
          <w:rFonts w:eastAsia="Microsoft YaHei"/>
        </w:rPr>
        <w:t xml:space="preserve">larger </w:t>
      </w:r>
      <w:proofErr w:type="spellStart"/>
      <w:r>
        <w:rPr>
          <w:rFonts w:eastAsia="Microsoft YaHei"/>
        </w:rPr>
        <w:t>structs</w:t>
      </w:r>
      <w:proofErr w:type="spellEnd"/>
      <w:ins w:id="871" w:author="AnneMarieW" w:date="2017-03-14T10:51:00Z">
        <w:r>
          <w:rPr>
            <w:rFonts w:eastAsia="Microsoft YaHei"/>
          </w:rPr>
          <w:t>,</w:t>
        </w:r>
      </w:ins>
      <w:ins w:id="872" w:author="NSP" w:date="2017-03-06T11:11:00Z">
        <w:r>
          <w:rPr>
            <w:rFonts w:eastAsia="Microsoft YaHei"/>
          </w:rPr>
          <w:t xml:space="preserve"> it</w:t>
        </w:r>
      </w:ins>
      <w:ins w:id="873" w:author="AnneMarieW" w:date="2017-03-14T10:51:00Z">
        <w:r>
          <w:rPr>
            <w:rFonts w:eastAsia="Microsoft YaHei"/>
          </w:rPr>
          <w:t>’s</w:t>
        </w:r>
      </w:ins>
      <w:ins w:id="874" w:author="NSP" w:date="2017-03-06T11:11:00Z">
        <w:r>
          <w:rPr>
            <w:rFonts w:eastAsia="Microsoft YaHei"/>
          </w:rPr>
          <w:t xml:space="preserve"> </w:t>
        </w:r>
      </w:ins>
      <w:del w:id="875" w:author="AnneMarieW" w:date="2017-03-14T10:51:00Z">
        <w:r>
          <w:rPr>
            <w:rFonts w:eastAsia="Microsoft YaHei"/>
          </w:rPr>
          <w:delText xml:space="preserve">can be </w:delText>
        </w:r>
      </w:del>
      <w:ins w:id="876" w:author="NSP" w:date="2017-03-06T11:11:00Z">
        <w:r>
          <w:rPr>
            <w:rFonts w:eastAsia="Microsoft YaHei"/>
          </w:rPr>
          <w:t>useful to have output that</w:t>
        </w:r>
      </w:ins>
      <w:ins w:id="877" w:author="AnneMarieW" w:date="2017-03-14T10:51:00Z">
        <w:r>
          <w:rPr>
            <w:rFonts w:eastAsia="Microsoft YaHei"/>
          </w:rPr>
          <w:t>’</w:t>
        </w:r>
      </w:ins>
      <w:del w:id="878" w:author="AnneMarieW" w:date="2017-03-14T10:51:00Z">
        <w:r>
          <w:rPr>
            <w:rFonts w:eastAsia="Microsoft YaHei"/>
          </w:rPr>
          <w:delText>'</w:delText>
        </w:r>
      </w:del>
      <w:ins w:id="879" w:author="NSP" w:date="2017-03-06T11:11:00Z">
        <w:r>
          <w:rPr>
            <w:rFonts w:eastAsia="Microsoft YaHei"/>
          </w:rPr>
          <w:t xml:space="preserve">s a bit </w:t>
        </w:r>
      </w:ins>
      <w:del w:id="880" w:author="AnneMarieW" w:date="2017-03-14T10:52:00Z">
        <w:r>
          <w:rPr>
            <w:rFonts w:eastAsia="Microsoft YaHei"/>
          </w:rPr>
          <w:delText xml:space="preserve">prettier and </w:delText>
        </w:r>
      </w:del>
      <w:ins w:id="881" w:author="NSP" w:date="2017-03-06T11:11:00Z">
        <w:r>
          <w:rPr>
            <w:rFonts w:eastAsia="Microsoft YaHei"/>
          </w:rPr>
          <w:t>easier to read; in those cases</w:t>
        </w:r>
      </w:ins>
      <w:r>
        <w:rPr>
          <w:rFonts w:eastAsia="Microsoft YaHei"/>
        </w:rPr>
        <w:t xml:space="preserve">, we can use </w:t>
      </w:r>
      <w:r>
        <w:rPr>
          <w:rStyle w:val="Literal"/>
          <w:rFonts w:eastAsia="Microsoft YaHei"/>
        </w:rPr>
        <w:t>{:#?}</w:t>
      </w:r>
      <w:r>
        <w:rPr>
          <w:rFonts w:eastAsia="Microsoft YaHei"/>
        </w:rPr>
        <w:t xml:space="preserve"> in</w:t>
      </w:r>
      <w:del w:id="882" w:author="AnneMarieW" w:date="2017-03-14T10:52:00Z">
        <w:r>
          <w:rPr>
            <w:rFonts w:eastAsia="Microsoft YaHei"/>
          </w:rPr>
          <w:delText xml:space="preserve"> place</w:delText>
        </w:r>
      </w:del>
      <w:ins w:id="883" w:author="AnneMarieW" w:date="2017-03-14T10:52:00Z">
        <w:r>
          <w:rPr>
            <w:rFonts w:eastAsia="Microsoft YaHei"/>
          </w:rPr>
          <w:t>stead</w:t>
        </w:r>
      </w:ins>
      <w:r>
        <w:rPr>
          <w:rFonts w:eastAsia="Microsoft YaHei"/>
        </w:rPr>
        <w:t xml:space="preserve"> of </w:t>
      </w:r>
      <w:r>
        <w:rPr>
          <w:rStyle w:val="Literal"/>
          <w:rFonts w:eastAsia="Microsoft YaHei"/>
        </w:rPr>
        <w:t>{:?}</w:t>
      </w:r>
      <w:r>
        <w:rPr>
          <w:rFonts w:eastAsia="Microsoft YaHei"/>
        </w:rPr>
        <w:t xml:space="preserve"> in the </w:t>
      </w:r>
      <w:proofErr w:type="spellStart"/>
      <w:r>
        <w:rPr>
          <w:rStyle w:val="Literal"/>
          <w:rFonts w:eastAsia="Microsoft YaHei"/>
        </w:rPr>
        <w:t>println</w:t>
      </w:r>
      <w:proofErr w:type="spellEnd"/>
      <w:r>
        <w:rPr>
          <w:rStyle w:val="Literal"/>
          <w:rFonts w:eastAsia="Microsoft YaHei"/>
        </w:rPr>
        <w:t>!</w:t>
      </w:r>
      <w:r>
        <w:rPr>
          <w:rFonts w:eastAsia="Microsoft YaHei"/>
        </w:rPr>
        <w:t xml:space="preserve"> string. </w:t>
      </w:r>
      <w:del w:id="884" w:author="AnneMarieW" w:date="2017-03-14T10:53:00Z">
        <w:r>
          <w:rPr>
            <w:rFonts w:eastAsia="Microsoft YaHei"/>
          </w:rPr>
          <w:delText>If</w:delText>
        </w:r>
      </w:del>
      <w:ins w:id="885" w:author="AnneMarieW" w:date="2017-03-14T10:53:00Z">
        <w:r>
          <w:rPr>
            <w:rFonts w:eastAsia="Microsoft YaHei"/>
          </w:rPr>
          <w:t>When</w:t>
        </w:r>
      </w:ins>
      <w:r>
        <w:rPr>
          <w:rFonts w:eastAsia="Microsoft YaHei"/>
        </w:rPr>
        <w:t xml:space="preserve"> we use the </w:t>
      </w:r>
      <w:del w:id="886" w:author="AnneMarieW" w:date="2017-03-14T10:52:00Z">
        <w:r>
          <w:rPr>
            <w:rFonts w:eastAsia="Microsoft YaHei"/>
          </w:rPr>
          <w:delText xml:space="preserve">pretty debug </w:delText>
        </w:r>
      </w:del>
      <w:ins w:id="887" w:author="AnneMarieW" w:date="2017-03-14T10:52:00Z">
        <w:r>
          <w:rPr>
            <w:rStyle w:val="Literal"/>
            <w:rFonts w:eastAsia="Microsoft YaHei"/>
          </w:rPr>
          <w:t>{:#?}</w:t>
        </w:r>
        <w:r>
          <w:rPr>
            <w:rFonts w:eastAsia="Microsoft YaHei"/>
          </w:rPr>
          <w:t xml:space="preserve"> </w:t>
        </w:r>
      </w:ins>
      <w:r>
        <w:rPr>
          <w:rFonts w:eastAsia="Microsoft YaHei"/>
        </w:rPr>
        <w:t>style in th</w:t>
      </w:r>
      <w:del w:id="888" w:author="AnneMarieW" w:date="2017-03-14T10:53:00Z">
        <w:r>
          <w:rPr>
            <w:rFonts w:eastAsia="Microsoft YaHei"/>
          </w:rPr>
          <w:delText>is</w:delText>
        </w:r>
      </w:del>
      <w:ins w:id="889" w:author="AnneMarieW" w:date="2017-03-14T10:53:00Z">
        <w:r>
          <w:rPr>
            <w:rFonts w:eastAsia="Microsoft YaHei"/>
          </w:rPr>
          <w:t>e</w:t>
        </w:r>
      </w:ins>
      <w:r>
        <w:rPr>
          <w:rFonts w:eastAsia="Microsoft YaHei"/>
        </w:rPr>
        <w:t xml:space="preserve"> example, the output will look like</w:t>
      </w:r>
      <w:ins w:id="890" w:author="AnneMarieW" w:date="2017-03-14T10:53:00Z">
        <w:r>
          <w:rPr>
            <w:rFonts w:eastAsia="Microsoft YaHei"/>
          </w:rPr>
          <w:t xml:space="preserve"> this</w:t>
        </w:r>
      </w:ins>
      <w:r>
        <w:rPr>
          <w:rFonts w:eastAsia="Microsoft YaHei"/>
        </w:rPr>
        <w:t>:</w:t>
      </w:r>
    </w:p>
    <w:p w14:paraId="536B630C" w14:textId="77777777" w:rsidR="00067256" w:rsidRDefault="009F4E69">
      <w:pPr>
        <w:pStyle w:val="CodeA"/>
      </w:pPr>
      <w:commentRangeStart w:id="891"/>
      <w:r>
        <w:t>rect1 is Rectangle {</w:t>
      </w:r>
    </w:p>
    <w:p w14:paraId="59C3A357" w14:textId="77777777" w:rsidR="00067256" w:rsidRDefault="009F4E69">
      <w:pPr>
        <w:pStyle w:val="CodeB"/>
      </w:pPr>
      <w:r>
        <w:t xml:space="preserve">    length: 50,</w:t>
      </w:r>
    </w:p>
    <w:p w14:paraId="415E3498" w14:textId="77777777" w:rsidR="00067256" w:rsidRDefault="009F4E69">
      <w:pPr>
        <w:pStyle w:val="CodeB"/>
      </w:pPr>
      <w:r>
        <w:t xml:space="preserve">    width: 30</w:t>
      </w:r>
    </w:p>
    <w:p w14:paraId="56148BF3" w14:textId="77777777" w:rsidR="00067256" w:rsidRDefault="009F4E69">
      <w:pPr>
        <w:pStyle w:val="CodeC"/>
      </w:pPr>
      <w:r>
        <w:t>}</w:t>
      </w:r>
    </w:p>
    <w:p w14:paraId="6D49D638" w14:textId="77777777" w:rsidR="00067256" w:rsidRDefault="009F4E69">
      <w:pPr>
        <w:pStyle w:val="Body"/>
        <w:rPr>
          <w:rFonts w:eastAsia="Microsoft YaHei"/>
        </w:rPr>
      </w:pPr>
      <w:del w:id="892" w:author="AnneMarieW" w:date="2017-03-14T10:53:00Z">
        <w:r>
          <w:rPr>
            <w:rFonts w:eastAsia="Microsoft YaHei"/>
          </w:rPr>
          <w:delText xml:space="preserve">There are a number of traits </w:delText>
        </w:r>
      </w:del>
      <w:commentRangeEnd w:id="891"/>
      <w:r>
        <w:commentReference w:id="891"/>
      </w:r>
      <w:r>
        <w:rPr>
          <w:rFonts w:eastAsia="Microsoft YaHei"/>
        </w:rPr>
        <w:commentReference w:id="893"/>
      </w:r>
      <w:r>
        <w:rPr>
          <w:rFonts w:eastAsia="Microsoft YaHei"/>
        </w:rPr>
        <w:t>Rust has provided</w:t>
      </w:r>
      <w:ins w:id="894" w:author="AnneMarieW" w:date="2017-03-14T10:53:00Z">
        <w:r>
          <w:rPr>
            <w:rFonts w:eastAsia="Microsoft YaHei"/>
          </w:rPr>
          <w:t xml:space="preserve"> a number of traits</w:t>
        </w:r>
      </w:ins>
      <w:r>
        <w:rPr>
          <w:rFonts w:eastAsia="Microsoft YaHei"/>
        </w:rPr>
        <w:t xml:space="preserve"> for us to use with the </w:t>
      </w:r>
      <w:r>
        <w:rPr>
          <w:rStyle w:val="Literal"/>
        </w:rPr>
        <w:t>derive</w:t>
      </w:r>
      <w:r>
        <w:t xml:space="preserve"> </w:t>
      </w:r>
      <w:r>
        <w:rPr>
          <w:rFonts w:eastAsia="Microsoft YaHei"/>
        </w:rPr>
        <w:t xml:space="preserve">annotation that can add useful behavior to our custom types. Those traits and their behaviors are listed in Appendix C. We’ll </w:t>
      </w:r>
      <w:del w:id="895" w:author="AnneMarieW" w:date="2017-03-14T10:54:00Z">
        <w:r>
          <w:rPr>
            <w:rFonts w:eastAsia="Microsoft YaHei"/>
          </w:rPr>
          <w:delText xml:space="preserve">be </w:delText>
        </w:r>
      </w:del>
      <w:r>
        <w:rPr>
          <w:rFonts w:eastAsia="Microsoft YaHei"/>
        </w:rPr>
        <w:t>cover</w:t>
      </w:r>
      <w:del w:id="896" w:author="AnneMarieW" w:date="2017-03-14T10:54:00Z">
        <w:r>
          <w:rPr>
            <w:rFonts w:eastAsia="Microsoft YaHei"/>
          </w:rPr>
          <w:delText>ing</w:delText>
        </w:r>
      </w:del>
      <w:r>
        <w:rPr>
          <w:rFonts w:eastAsia="Microsoft YaHei"/>
        </w:rPr>
        <w:t xml:space="preserve"> how to implement these traits with custom behavior</w:t>
      </w:r>
      <w:del w:id="897" w:author="AnneMarieW" w:date="2017-03-14T10:54:00Z">
        <w:r>
          <w:rPr>
            <w:rFonts w:eastAsia="Microsoft YaHei"/>
          </w:rPr>
          <w:delText>,</w:delText>
        </w:r>
      </w:del>
      <w:r>
        <w:rPr>
          <w:rFonts w:eastAsia="Microsoft YaHei"/>
        </w:rPr>
        <w:t xml:space="preserve"> as well as </w:t>
      </w:r>
      <w:ins w:id="898" w:author="AnneMarieW" w:date="2017-03-14T10:53:00Z">
        <w:r>
          <w:rPr>
            <w:rFonts w:eastAsia="Microsoft YaHei"/>
          </w:rPr>
          <w:t xml:space="preserve">how to </w:t>
        </w:r>
      </w:ins>
      <w:r>
        <w:rPr>
          <w:rFonts w:eastAsia="Microsoft YaHei"/>
        </w:rPr>
        <w:t>creat</w:t>
      </w:r>
      <w:ins w:id="899" w:author="AnneMarieW" w:date="2017-03-14T10:53:00Z">
        <w:r>
          <w:rPr>
            <w:rFonts w:eastAsia="Microsoft YaHei"/>
          </w:rPr>
          <w:t>e</w:t>
        </w:r>
      </w:ins>
      <w:del w:id="900" w:author="AnneMarieW" w:date="2017-03-14T10:53:00Z">
        <w:r>
          <w:rPr>
            <w:rFonts w:eastAsia="Microsoft YaHei"/>
          </w:rPr>
          <w:delText>ing</w:delText>
        </w:r>
      </w:del>
      <w:r>
        <w:rPr>
          <w:rFonts w:eastAsia="Microsoft YaHei"/>
        </w:rPr>
        <w:t xml:space="preserve"> your own traits</w:t>
      </w:r>
      <w:del w:id="901" w:author="AnneMarieW" w:date="2017-03-14T10:53:00Z">
        <w:r>
          <w:rPr>
            <w:rFonts w:eastAsia="Microsoft YaHei"/>
          </w:rPr>
          <w:delText>,</w:delText>
        </w:r>
      </w:del>
      <w:r>
        <w:rPr>
          <w:rFonts w:eastAsia="Microsoft YaHei"/>
        </w:rPr>
        <w:t xml:space="preserve"> in Chapter 10.</w:t>
      </w:r>
    </w:p>
    <w:p w14:paraId="44AC2698" w14:textId="77777777" w:rsidR="00067256" w:rsidRDefault="009F4E69">
      <w:pPr>
        <w:pStyle w:val="ProductionDirective"/>
        <w:pPrChange w:id="902" w:author="janelle" w:date="2017-04-10T10:59:00Z">
          <w:pPr/>
        </w:pPrChange>
      </w:pPr>
      <w:r>
        <w:t xml:space="preserve">Prod: confirm </w:t>
      </w:r>
      <w:proofErr w:type="spellStart"/>
      <w:ins w:id="903" w:author="janelle" w:date="2017-04-10T10:59:00Z">
        <w:r>
          <w:t>xrefs</w:t>
        </w:r>
        <w:proofErr w:type="spellEnd"/>
        <w:r>
          <w:t xml:space="preserve"> to App C and 10</w:t>
        </w:r>
      </w:ins>
    </w:p>
    <w:p w14:paraId="1B515FA0" w14:textId="6F27CBA8" w:rsidR="00067256" w:rsidRDefault="009F4E69">
      <w:pPr>
        <w:pStyle w:val="Body"/>
      </w:pPr>
      <w:r>
        <w:rPr>
          <w:rFonts w:eastAsia="Microsoft YaHei"/>
        </w:rPr>
        <w:t xml:space="preserve">Our </w:t>
      </w:r>
      <w:r>
        <w:rPr>
          <w:rStyle w:val="Literal"/>
        </w:rPr>
        <w:t>area</w:t>
      </w:r>
      <w:r>
        <w:rPr>
          <w:rFonts w:eastAsia="Microsoft YaHei"/>
        </w:rPr>
        <w:t xml:space="preserve"> function is </w:t>
      </w:r>
      <w:del w:id="904" w:author="AnneMarieW" w:date="2017-03-14T10:54:00Z">
        <w:r>
          <w:rPr>
            <w:rFonts w:eastAsia="Microsoft YaHei"/>
          </w:rPr>
          <w:delText>prett</w:delText>
        </w:r>
      </w:del>
      <w:ins w:id="905" w:author="AnneMarieW" w:date="2017-03-14T10:54:00Z">
        <w:r>
          <w:rPr>
            <w:rFonts w:eastAsia="Microsoft YaHei"/>
          </w:rPr>
          <w:t>ver</w:t>
        </w:r>
      </w:ins>
      <w:r>
        <w:rPr>
          <w:rFonts w:eastAsia="Microsoft YaHei"/>
        </w:rPr>
        <w:t>y specific</w:t>
      </w:r>
      <w:ins w:id="906" w:author="AnneMarieW" w:date="2017-03-14T10:54:00Z">
        <w:r>
          <w:rPr>
            <w:rFonts w:eastAsia="Microsoft YaHei"/>
          </w:rPr>
          <w:t xml:space="preserve">: </w:t>
        </w:r>
      </w:ins>
      <w:del w:id="907" w:author="AnneMarieW" w:date="2017-03-14T10:54:00Z">
        <w:r>
          <w:rPr>
            <w:rFonts w:eastAsia="Microsoft YaHei"/>
          </w:rPr>
          <w:delText>—</w:delText>
        </w:r>
      </w:del>
      <w:r>
        <w:rPr>
          <w:rFonts w:eastAsia="Microsoft YaHei"/>
        </w:rPr>
        <w:t xml:space="preserve">it only computes the area of rectangles. It would be </w:t>
      </w:r>
      <w:del w:id="908" w:author="AnneMarieW" w:date="2017-03-14T10:55:00Z">
        <w:r>
          <w:rPr>
            <w:rFonts w:eastAsia="Microsoft YaHei"/>
          </w:rPr>
          <w:delText xml:space="preserve">nice </w:delText>
        </w:r>
      </w:del>
      <w:ins w:id="909" w:author="AnneMarieW" w:date="2017-03-14T10:55:00Z">
        <w:r>
          <w:rPr>
            <w:rFonts w:eastAsia="Microsoft YaHei"/>
          </w:rPr>
          <w:t xml:space="preserve">helpful </w:t>
        </w:r>
      </w:ins>
      <w:r>
        <w:rPr>
          <w:rFonts w:eastAsia="Microsoft YaHei"/>
        </w:rPr>
        <w:t>to tie this behavior</w:t>
      </w:r>
      <w:del w:id="910" w:author="AnneMarieW" w:date="2017-03-14T10:56:00Z">
        <w:r>
          <w:rPr>
            <w:rFonts w:eastAsia="Microsoft YaHei"/>
          </w:rPr>
          <w:delText xml:space="preserve"> together</w:delText>
        </w:r>
      </w:del>
      <w:r>
        <w:rPr>
          <w:rFonts w:eastAsia="Microsoft YaHei"/>
        </w:rPr>
        <w:t xml:space="preserve"> more closely </w:t>
      </w:r>
      <w:del w:id="911" w:author="AnneMarieW" w:date="2017-03-14T10:56:00Z">
        <w:r>
          <w:rPr>
            <w:rFonts w:eastAsia="Microsoft YaHei"/>
          </w:rPr>
          <w:delText>with</w:delText>
        </w:r>
      </w:del>
      <w:ins w:id="912" w:author="AnneMarieW" w:date="2017-03-14T10:56:00Z">
        <w:r>
          <w:rPr>
            <w:rFonts w:eastAsia="Microsoft YaHei"/>
          </w:rPr>
          <w:t>to</w:t>
        </w:r>
      </w:ins>
      <w:r>
        <w:rPr>
          <w:rFonts w:eastAsia="Microsoft YaHei"/>
        </w:rPr>
        <w:t xml:space="preserve"> our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del w:id="913" w:author="AnneMarieW" w:date="2017-03-14T10:54:00Z">
        <w:r>
          <w:rPr>
            <w:rFonts w:eastAsia="Microsoft YaHei"/>
          </w:rPr>
          <w:delText>s</w:delText>
        </w:r>
      </w:del>
      <w:del w:id="914" w:author="AnneMarieW" w:date="2017-03-14T10:55:00Z">
        <w:r>
          <w:rPr>
            <w:rFonts w:eastAsia="Microsoft YaHei"/>
          </w:rPr>
          <w:delText>inc</w:delText>
        </w:r>
      </w:del>
      <w:ins w:id="915" w:author="AnneMarieW" w:date="2017-03-14T10:55:00Z">
        <w:r>
          <w:rPr>
            <w:rFonts w:eastAsia="Microsoft YaHei"/>
          </w:rPr>
          <w:t>becaus</w:t>
        </w:r>
      </w:ins>
      <w:r>
        <w:rPr>
          <w:rFonts w:eastAsia="Microsoft YaHei"/>
        </w:rPr>
        <w:t xml:space="preserve">e </w:t>
      </w:r>
      <w:ins w:id="916" w:author="Carol Nichols" w:date="2017-04-25T13:23:00Z">
        <w:r>
          <w:rPr>
            <w:rFonts w:eastAsia="Microsoft YaHei"/>
          </w:rPr>
          <w:t>it won</w:t>
        </w:r>
      </w:ins>
      <w:ins w:id="917" w:author="Carol Nichols" w:date="2017-08-05T17:50:00Z">
        <w:r w:rsidR="00A33B6B">
          <w:rPr>
            <w:rFonts w:eastAsia="Microsoft YaHei"/>
          </w:rPr>
          <w:t>’</w:t>
        </w:r>
      </w:ins>
      <w:ins w:id="918" w:author="Carol Nichols" w:date="2017-04-25T13:23:00Z">
        <w:r>
          <w:rPr>
            <w:rFonts w:eastAsia="Microsoft YaHei"/>
          </w:rPr>
          <w:t>t work with any other type</w:t>
        </w:r>
      </w:ins>
      <w:del w:id="919" w:author="Carol Nichols" w:date="2017-04-25T13:23: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920" w:author="AnneMarieW" w:date="2017-03-14T10:57:00Z">
        <w:r>
          <w:rPr>
            <w:rFonts w:eastAsia="Microsoft YaHei"/>
          </w:rPr>
          <w:delText xml:space="preserve">it’s behavior that </w:delText>
        </w:r>
      </w:del>
      <w:del w:id="921" w:author="AnneMarieW" w:date="2017-03-14T10:56:00Z">
        <w:r>
          <w:rPr>
            <w:rFonts w:eastAsia="Microsoft YaHei"/>
          </w:rPr>
          <w:delText xml:space="preserve">our </w:delText>
        </w:r>
        <w:r>
          <w:rPr>
            <w:rStyle w:val="Literal"/>
            <w:rFonts w:eastAsia="Microsoft YaHei"/>
          </w:rPr>
          <w:delText>Rectangle</w:delText>
        </w:r>
        <w:r>
          <w:rPr>
            <w:rFonts w:eastAsia="Microsoft YaHei"/>
          </w:rPr>
          <w:delText xml:space="preserve"> type </w:delText>
        </w:r>
      </w:del>
      <w:del w:id="922" w:author="Carol Nichols" w:date="2017-04-25T13:23:00Z">
        <w:r>
          <w:rPr>
            <w:rFonts w:eastAsia="Microsoft YaHei"/>
          </w:rPr>
          <w:delText>has this behavior specifically</w:delText>
        </w:r>
      </w:del>
      <w:r>
        <w:rPr>
          <w:rFonts w:eastAsia="Microsoft YaHei"/>
        </w:rPr>
        <w:t xml:space="preserve">. Let’s </w:t>
      </w:r>
      <w:del w:id="923" w:author="AnneMarieW" w:date="2017-03-14T10:57:00Z">
        <w:r>
          <w:rPr>
            <w:rFonts w:eastAsia="Microsoft YaHei"/>
          </w:rPr>
          <w:delText xml:space="preserve">now </w:delText>
        </w:r>
      </w:del>
      <w:r>
        <w:rPr>
          <w:rFonts w:eastAsia="Microsoft YaHei"/>
        </w:rPr>
        <w:t xml:space="preserve">look at how we can continue to refactor this code by turning the </w:t>
      </w:r>
      <w:r>
        <w:rPr>
          <w:rStyle w:val="Literal"/>
        </w:rPr>
        <w:t>area</w:t>
      </w:r>
      <w:r>
        <w:rPr>
          <w:rFonts w:eastAsia="Microsoft YaHei"/>
        </w:rPr>
        <w:t xml:space="preserve"> function into an </w:t>
      </w:r>
      <w:r>
        <w:rPr>
          <w:rStyle w:val="Literal"/>
        </w:rPr>
        <w:t>area</w:t>
      </w:r>
      <w:r>
        <w:rPr>
          <w:rFonts w:eastAsia="Microsoft YaHei"/>
        </w:rPr>
        <w:t xml:space="preserve"> </w:t>
      </w:r>
      <w:r>
        <w:rPr>
          <w:rStyle w:val="EmphasisItalic"/>
          <w:rFonts w:eastAsia="Microsoft YaHei"/>
        </w:rPr>
        <w:t>method</w:t>
      </w:r>
      <w:r>
        <w:rPr>
          <w:rFonts w:eastAsia="Microsoft YaHei"/>
        </w:rPr>
        <w:t xml:space="preserve"> defined on our </w:t>
      </w:r>
      <w:r>
        <w:rPr>
          <w:rStyle w:val="Literal"/>
        </w:rPr>
        <w:t>Rectangle</w:t>
      </w:r>
      <w:r>
        <w:t xml:space="preserve"> </w:t>
      </w:r>
      <w:r>
        <w:rPr>
          <w:rFonts w:eastAsia="Microsoft YaHei"/>
        </w:rPr>
        <w:t>type.</w:t>
      </w:r>
    </w:p>
    <w:p w14:paraId="1BCE3EC4" w14:textId="77777777" w:rsidR="00067256" w:rsidRDefault="009F4E69">
      <w:pPr>
        <w:pStyle w:val="HeadA"/>
        <w:rPr>
          <w:rFonts w:eastAsia="Microsoft YaHei"/>
        </w:rPr>
      </w:pPr>
      <w:bookmarkStart w:id="924" w:name="method-syntax"/>
      <w:bookmarkStart w:id="925" w:name="_Toc477248809"/>
      <w:bookmarkStart w:id="926" w:name="_Toc489718924"/>
      <w:bookmarkEnd w:id="924"/>
      <w:bookmarkEnd w:id="925"/>
      <w:r>
        <w:rPr>
          <w:rFonts w:eastAsia="Microsoft YaHei"/>
        </w:rPr>
        <w:t>Method Syntax</w:t>
      </w:r>
      <w:bookmarkEnd w:id="926"/>
    </w:p>
    <w:p w14:paraId="524A9D2C" w14:textId="77777777" w:rsidR="00067256" w:rsidRDefault="009F4E69">
      <w:pPr>
        <w:pStyle w:val="BodyFirst"/>
      </w:pPr>
      <w:r>
        <w:rPr>
          <w:rStyle w:val="EmphasisItalic"/>
          <w:rFonts w:eastAsia="Microsoft YaHei"/>
        </w:rPr>
        <w:t>Methods</w:t>
      </w:r>
      <w:r>
        <w:rPr>
          <w:rFonts w:eastAsia="Microsoft YaHei"/>
        </w:rPr>
        <w:t xml:space="preserve"> are similar to functions: they’re declared with the </w:t>
      </w:r>
      <w:proofErr w:type="spellStart"/>
      <w:r>
        <w:rPr>
          <w:rStyle w:val="Literal"/>
        </w:rPr>
        <w:t>fn</w:t>
      </w:r>
      <w:proofErr w:type="spellEnd"/>
      <w:r>
        <w:rPr>
          <w:rFonts w:eastAsia="Microsoft YaHei"/>
        </w:rPr>
        <w:t xml:space="preserve"> keyword and their name</w:t>
      </w:r>
      <w:del w:id="927" w:author="AnneMarieW" w:date="2017-03-14T10:58:00Z">
        <w:r>
          <w:rPr>
            <w:rFonts w:eastAsia="Microsoft YaHei"/>
          </w:rPr>
          <w:delText>,</w:delText>
        </w:r>
      </w:del>
      <w:del w:id="928" w:author="janelle" w:date="2017-04-10T12:01:00Z">
        <w:r>
          <w:rPr>
            <w:rFonts w:eastAsia="Microsoft YaHei"/>
          </w:rPr>
          <w:delText>;</w:delText>
        </w:r>
      </w:del>
      <w:ins w:id="929" w:author="janelle" w:date="2017-04-10T12:01:00Z">
        <w:r>
          <w:rPr>
            <w:rFonts w:eastAsia="Microsoft YaHei"/>
          </w:rPr>
          <w:t>,</w:t>
        </w:r>
      </w:ins>
      <w:r>
        <w:rPr>
          <w:rFonts w:eastAsia="Microsoft YaHei"/>
        </w:rPr>
        <w:t xml:space="preserve"> they can </w:t>
      </w:r>
      <w:del w:id="930" w:author="Carol Nichols" w:date="2017-04-25T13:52:00Z">
        <w:r>
          <w:rPr>
            <w:rFonts w:eastAsia="Microsoft YaHei"/>
          </w:rPr>
          <w:delText>take</w:delText>
        </w:r>
      </w:del>
      <w:ins w:id="931" w:author="Carol Nichols" w:date="2017-04-25T13:52:00Z">
        <w:r>
          <w:rPr>
            <w:rFonts w:eastAsia="Microsoft YaHei"/>
          </w:rPr>
          <w:t>have</w:t>
        </w:r>
      </w:ins>
      <w:r>
        <w:rPr>
          <w:rFonts w:eastAsia="Microsoft YaHei"/>
        </w:rPr>
        <w:t xml:space="preserve"> </w:t>
      </w:r>
      <w:del w:id="932" w:author="Carol Nichols" w:date="2017-04-25T13:07:00Z">
        <w:r>
          <w:rPr>
            <w:rFonts w:eastAsia="Microsoft YaHei"/>
          </w:rPr>
          <w:delText>arguments</w:delText>
        </w:r>
      </w:del>
      <w:ins w:id="933" w:author="Carol Nichols" w:date="2017-04-25T13:07:00Z">
        <w:r>
          <w:rPr>
            <w:rFonts w:eastAsia="Microsoft YaHei"/>
          </w:rPr>
          <w:t>parameters</w:t>
        </w:r>
      </w:ins>
      <w:r>
        <w:rPr>
          <w:rFonts w:eastAsia="Microsoft YaHei"/>
        </w:rPr>
        <w:t xml:space="preserve"> and </w:t>
      </w:r>
      <w:ins w:id="934" w:author="Carol Nichols" w:date="2017-07-09T16:40:00Z">
        <w:r>
          <w:rPr>
            <w:rFonts w:eastAsia="Microsoft YaHei"/>
          </w:rPr>
          <w:t xml:space="preserve">a </w:t>
        </w:r>
      </w:ins>
      <w:r>
        <w:rPr>
          <w:rFonts w:eastAsia="Microsoft YaHei"/>
        </w:rPr>
        <w:t>return value</w:t>
      </w:r>
      <w:del w:id="935" w:author="Carol Nichols" w:date="2017-07-09T16:40:00Z">
        <w:r>
          <w:rPr>
            <w:rFonts w:eastAsia="Microsoft YaHei"/>
          </w:rPr>
          <w:delText>s</w:delText>
        </w:r>
      </w:del>
      <w:del w:id="936" w:author="AnneMarieW" w:date="2017-03-14T10:58:00Z">
        <w:r>
          <w:rPr>
            <w:rFonts w:eastAsia="Microsoft YaHei"/>
          </w:rPr>
          <w:delText>,</w:delText>
        </w:r>
      </w:del>
      <w:del w:id="937" w:author="janelle" w:date="2017-04-10T12:01:00Z">
        <w:r>
          <w:rPr>
            <w:rFonts w:eastAsia="Microsoft YaHei"/>
          </w:rPr>
          <w:delText>;</w:delText>
        </w:r>
      </w:del>
      <w:ins w:id="938" w:author="janelle" w:date="2017-04-10T12:01:00Z">
        <w:r>
          <w:rPr>
            <w:rFonts w:eastAsia="Microsoft YaHei"/>
          </w:rPr>
          <w:t>,</w:t>
        </w:r>
      </w:ins>
      <w:r>
        <w:rPr>
          <w:rFonts w:eastAsia="Microsoft YaHei"/>
        </w:rPr>
        <w:t xml:space="preserve"> and they contain some code that </w:t>
      </w:r>
      <w:del w:id="939" w:author="AnneMarieW" w:date="2017-03-14T10:57:00Z">
        <w:r>
          <w:rPr>
            <w:rFonts w:eastAsia="Microsoft YaHei"/>
          </w:rPr>
          <w:delText>get</w:delText>
        </w:r>
      </w:del>
      <w:ins w:id="940" w:author="AnneMarieW" w:date="2017-03-14T10:57:00Z">
        <w:r>
          <w:rPr>
            <w:rFonts w:eastAsia="Microsoft YaHei"/>
          </w:rPr>
          <w:t>i</w:t>
        </w:r>
      </w:ins>
      <w:r>
        <w:rPr>
          <w:rFonts w:eastAsia="Microsoft YaHei"/>
        </w:rPr>
        <w:t xml:space="preserve">s run when they’re called </w:t>
      </w:r>
      <w:r>
        <w:rPr>
          <w:rFonts w:eastAsia="Microsoft YaHei"/>
        </w:rPr>
        <w:lastRenderedPageBreak/>
        <w:t xml:space="preserve">from somewhere else. </w:t>
      </w:r>
      <w:ins w:id="941" w:author="AnneMarieW" w:date="2017-03-14T10:58:00Z">
        <w:r>
          <w:rPr>
            <w:rFonts w:eastAsia="Microsoft YaHei"/>
          </w:rPr>
          <w:t>However, m</w:t>
        </w:r>
      </w:ins>
      <w:del w:id="942" w:author="AnneMarieW" w:date="2017-03-14T10:58:00Z">
        <w:r>
          <w:rPr>
            <w:rFonts w:eastAsia="Microsoft YaHei"/>
          </w:rPr>
          <w:delText>M</w:delText>
        </w:r>
      </w:del>
      <w:r>
        <w:rPr>
          <w:rFonts w:eastAsia="Microsoft YaHei"/>
        </w:rPr>
        <w:t>ethods are different from functions</w:t>
      </w:r>
      <w:del w:id="943" w:author="AnneMarieW" w:date="2017-03-14T10:58:00Z">
        <w:r>
          <w:rPr>
            <w:rFonts w:eastAsia="Microsoft YaHei"/>
          </w:rPr>
          <w:delText>, however, because</w:delText>
        </w:r>
      </w:del>
      <w:ins w:id="944" w:author="AnneMarieW" w:date="2017-03-14T10:58:00Z">
        <w:r>
          <w:rPr>
            <w:rFonts w:eastAsia="Microsoft YaHei"/>
          </w:rPr>
          <w:t xml:space="preserve"> in that</w:t>
        </w:r>
      </w:ins>
      <w:r>
        <w:rPr>
          <w:rFonts w:eastAsia="Microsoft YaHei"/>
        </w:rPr>
        <w:t xml:space="preserve"> they’re defined within the context of a </w:t>
      </w:r>
      <w:proofErr w:type="spellStart"/>
      <w:r>
        <w:rPr>
          <w:rFonts w:eastAsia="Microsoft YaHei"/>
        </w:rPr>
        <w:t>struct</w:t>
      </w:r>
      <w:proofErr w:type="spellEnd"/>
      <w:r>
        <w:rPr>
          <w:rFonts w:eastAsia="Microsoft YaHei"/>
        </w:rPr>
        <w:t xml:space="preserve"> (or an </w:t>
      </w:r>
      <w:proofErr w:type="spellStart"/>
      <w:r>
        <w:rPr>
          <w:rFonts w:eastAsia="Microsoft YaHei"/>
        </w:rPr>
        <w:t>enum</w:t>
      </w:r>
      <w:proofErr w:type="spellEnd"/>
      <w:r>
        <w:rPr>
          <w:rFonts w:eastAsia="Microsoft YaHei"/>
        </w:rPr>
        <w:t xml:space="preserve"> or a trait object, which we </w:t>
      </w:r>
      <w:del w:id="945" w:author="AnneMarieW" w:date="2017-03-14T10:58:00Z">
        <w:r>
          <w:rPr>
            <w:rFonts w:eastAsia="Microsoft YaHei"/>
          </w:rPr>
          <w:delText xml:space="preserve">will </w:delText>
        </w:r>
      </w:del>
      <w:r>
        <w:rPr>
          <w:rFonts w:eastAsia="Microsoft YaHei"/>
        </w:rPr>
        <w:t>cover in Chapters 6 and 1</w:t>
      </w:r>
      <w:del w:id="946" w:author="Carol Nichols" w:date="2017-04-25T13:24:00Z">
        <w:r>
          <w:rPr>
            <w:rFonts w:eastAsia="Microsoft YaHei"/>
          </w:rPr>
          <w:delText>3</w:delText>
        </w:r>
      </w:del>
      <w:ins w:id="947" w:author="Carol Nichols" w:date="2017-04-25T13:24:00Z">
        <w:r>
          <w:rPr>
            <w:rFonts w:eastAsia="Microsoft YaHei"/>
          </w:rPr>
          <w:t>7</w:t>
        </w:r>
      </w:ins>
      <w:r>
        <w:rPr>
          <w:rFonts w:eastAsia="Microsoft YaHei"/>
        </w:rPr>
        <w:t xml:space="preserve">, respectively), and their first </w:t>
      </w:r>
      <w:del w:id="948" w:author="Carol Nichols" w:date="2017-04-25T13:07:00Z">
        <w:r>
          <w:rPr>
            <w:rFonts w:eastAsia="Microsoft YaHei"/>
          </w:rPr>
          <w:delText>argument</w:delText>
        </w:r>
      </w:del>
      <w:ins w:id="949" w:author="Carol Nichols" w:date="2017-04-25T13:07:00Z">
        <w:r>
          <w:rPr>
            <w:rFonts w:eastAsia="Microsoft YaHei"/>
          </w:rPr>
          <w:t>parameter</w:t>
        </w:r>
      </w:ins>
      <w:r>
        <w:rPr>
          <w:rFonts w:eastAsia="Microsoft YaHei"/>
        </w:rPr>
        <w:t xml:space="preserve"> is always </w:t>
      </w:r>
      <w:r>
        <w:rPr>
          <w:rStyle w:val="Literal"/>
        </w:rPr>
        <w:t>self</w:t>
      </w:r>
      <w:r>
        <w:rPr>
          <w:rFonts w:eastAsia="Microsoft YaHei"/>
        </w:rPr>
        <w:t xml:space="preserve">, which represents the instance of the </w:t>
      </w:r>
      <w:proofErr w:type="spellStart"/>
      <w:r>
        <w:rPr>
          <w:rFonts w:eastAsia="Microsoft YaHei"/>
        </w:rPr>
        <w:t>struct</w:t>
      </w:r>
      <w:proofErr w:type="spellEnd"/>
      <w:r>
        <w:rPr>
          <w:rFonts w:eastAsia="Microsoft YaHei"/>
        </w:rPr>
        <w:t xml:space="preserve"> </w:t>
      </w:r>
      <w:del w:id="950" w:author="AnneMarieW" w:date="2017-03-14T11:02:00Z">
        <w:r>
          <w:rPr>
            <w:rFonts w:eastAsia="Microsoft YaHei"/>
          </w:rPr>
          <w:delText xml:space="preserve">that </w:delText>
        </w:r>
      </w:del>
      <w:r>
        <w:rPr>
          <w:rFonts w:eastAsia="Microsoft YaHei"/>
        </w:rPr>
        <w:t>the method is being called on.</w:t>
      </w:r>
    </w:p>
    <w:p w14:paraId="137C9520" w14:textId="77777777" w:rsidR="00067256" w:rsidRDefault="009F4E69">
      <w:pPr>
        <w:pStyle w:val="ProductionDirective"/>
        <w:pPrChange w:id="951" w:author="janelle" w:date="2017-04-10T11:59:00Z">
          <w:pPr/>
        </w:pPrChange>
      </w:pPr>
      <w:r>
        <w:t xml:space="preserve">Prod: Check </w:t>
      </w:r>
      <w:proofErr w:type="spellStart"/>
      <w:ins w:id="952" w:author="janelle" w:date="2017-04-10T11:59:00Z">
        <w:r>
          <w:t>xref</w:t>
        </w:r>
        <w:proofErr w:type="spellEnd"/>
        <w:r>
          <w:t xml:space="preserve"> to 1</w:t>
        </w:r>
      </w:ins>
      <w:del w:id="953" w:author="Carol Nichols" w:date="2017-04-25T16:34:00Z">
        <w:r>
          <w:delText>3</w:delText>
        </w:r>
      </w:del>
      <w:r>
        <w:t>7, link 6</w:t>
      </w:r>
    </w:p>
    <w:p w14:paraId="2D71B4EF" w14:textId="77777777" w:rsidR="00067256" w:rsidRDefault="009F4E69">
      <w:pPr>
        <w:pStyle w:val="HeadB"/>
        <w:rPr>
          <w:rFonts w:eastAsia="Microsoft YaHei"/>
        </w:rPr>
      </w:pPr>
      <w:bookmarkStart w:id="954" w:name="defining-methods"/>
      <w:bookmarkStart w:id="955" w:name="_Toc477248810"/>
      <w:bookmarkStart w:id="956" w:name="_Toc489718925"/>
      <w:bookmarkEnd w:id="954"/>
      <w:bookmarkEnd w:id="955"/>
      <w:r>
        <w:rPr>
          <w:rFonts w:eastAsia="Microsoft YaHei"/>
        </w:rPr>
        <w:t>Defining Methods</w:t>
      </w:r>
      <w:bookmarkEnd w:id="956"/>
    </w:p>
    <w:p w14:paraId="7E36F329" w14:textId="77777777" w:rsidR="00067256" w:rsidRDefault="009F4E69">
      <w:pPr>
        <w:pStyle w:val="BodyFirst"/>
      </w:pPr>
      <w:r>
        <w:rPr>
          <w:rFonts w:eastAsia="Microsoft YaHei"/>
        </w:rPr>
        <w:t xml:space="preserve">Let’s change </w:t>
      </w:r>
      <w:del w:id="957" w:author="AnneMarieW" w:date="2017-03-14T11:02:00Z">
        <w:r>
          <w:rPr>
            <w:rFonts w:eastAsia="Microsoft YaHei"/>
          </w:rPr>
          <w:delText>our</w:delText>
        </w:r>
      </w:del>
      <w:ins w:id="958" w:author="AnneMarieW" w:date="2017-03-14T11:02:00Z">
        <w:r>
          <w:rPr>
            <w:rFonts w:eastAsia="Microsoft YaHei"/>
          </w:rPr>
          <w:t>the</w:t>
        </w:r>
      </w:ins>
      <w:r>
        <w:rPr>
          <w:rFonts w:eastAsia="Microsoft YaHei"/>
        </w:rPr>
        <w:t xml:space="preserve"> </w:t>
      </w:r>
      <w:r>
        <w:rPr>
          <w:rStyle w:val="Literal"/>
        </w:rPr>
        <w:t>area</w:t>
      </w:r>
      <w:r>
        <w:rPr>
          <w:rFonts w:eastAsia="Microsoft YaHei"/>
        </w:rPr>
        <w:t xml:space="preserve"> function that </w:t>
      </w:r>
      <w:del w:id="959" w:author="Carol Nichols" w:date="2017-04-25T13:53:00Z">
        <w:r>
          <w:rPr>
            <w:rFonts w:eastAsia="Microsoft YaHei"/>
          </w:rPr>
          <w:delText>takes</w:delText>
        </w:r>
      </w:del>
      <w:ins w:id="960" w:author="Carol Nichols" w:date="2017-04-25T13:53:00Z">
        <w:r>
          <w:rPr>
            <w:rFonts w:eastAsia="Microsoft YaHei"/>
          </w:rPr>
          <w:t>has</w:t>
        </w:r>
      </w:ins>
      <w:r>
        <w:rPr>
          <w:rFonts w:eastAsia="Microsoft YaHei"/>
        </w:rPr>
        <w:t xml:space="preserve"> a </w:t>
      </w:r>
      <w:r>
        <w:rPr>
          <w:rStyle w:val="Literal"/>
        </w:rPr>
        <w:t>Rectangle</w:t>
      </w:r>
      <w:r>
        <w:rPr>
          <w:rFonts w:eastAsia="Microsoft YaHei"/>
        </w:rPr>
        <w:t xml:space="preserve"> instance as a</w:t>
      </w:r>
      <w:del w:id="961" w:author="Carol Nichols" w:date="2017-04-25T13:07:00Z">
        <w:r>
          <w:rPr>
            <w:rFonts w:eastAsia="Microsoft YaHei"/>
          </w:rPr>
          <w:delText>n argument</w:delText>
        </w:r>
      </w:del>
      <w:ins w:id="962" w:author="Carol Nichols" w:date="2017-04-25T13:07:00Z">
        <w:r>
          <w:rPr>
            <w:rFonts w:eastAsia="Microsoft YaHei"/>
          </w:rPr>
          <w:t xml:space="preserve"> parameter</w:t>
        </w:r>
      </w:ins>
      <w:r>
        <w:rPr>
          <w:rFonts w:eastAsia="Microsoft YaHei"/>
        </w:rPr>
        <w:t xml:space="preserve"> and instead make an </w:t>
      </w:r>
      <w:r>
        <w:rPr>
          <w:rStyle w:val="Literal"/>
        </w:rPr>
        <w:t>area</w:t>
      </w:r>
      <w:r>
        <w:rPr>
          <w:rFonts w:eastAsia="Microsoft YaHei"/>
        </w:rPr>
        <w:t xml:space="preserve"> method defined on the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as shown in Listing 5-</w:t>
      </w:r>
      <w:del w:id="963" w:author="Carol Nichols" w:date="2017-05-16T11:23:00Z">
        <w:r>
          <w:rPr>
            <w:rFonts w:eastAsia="Microsoft YaHei"/>
          </w:rPr>
          <w:delText>7</w:delText>
        </w:r>
      </w:del>
      <w:ins w:id="964" w:author="Carol Nichols" w:date="2017-05-16T11:23:00Z">
        <w:r>
          <w:rPr>
            <w:rFonts w:eastAsia="Microsoft YaHei"/>
          </w:rPr>
          <w:t>1</w:t>
        </w:r>
      </w:ins>
      <w:ins w:id="965" w:author="Carol Nichols" w:date="2017-07-09T16:49:00Z">
        <w:r>
          <w:rPr>
            <w:rFonts w:eastAsia="Microsoft YaHei"/>
          </w:rPr>
          <w:t>3</w:t>
        </w:r>
      </w:ins>
      <w:r>
        <w:rPr>
          <w:rFonts w:eastAsia="Microsoft YaHei"/>
        </w:rPr>
        <w:t>:</w:t>
      </w:r>
    </w:p>
    <w:p w14:paraId="1D1B70E5" w14:textId="77777777" w:rsidR="00067256" w:rsidRDefault="009F4E69">
      <w:pPr>
        <w:pStyle w:val="ProductionDirective"/>
        <w:rPr>
          <w:rFonts w:eastAsia="Microsoft YaHei"/>
        </w:rPr>
        <w:pPrChange w:id="966" w:author="janelle" w:date="2017-04-10T11:57:00Z">
          <w:pPr/>
        </w:pPrChange>
      </w:pPr>
      <w:r>
        <w:t>Filename: src/main.rs</w:t>
      </w:r>
    </w:p>
    <w:p w14:paraId="40C6C48D" w14:textId="77777777" w:rsidR="00067256" w:rsidRDefault="009F4E69">
      <w:pPr>
        <w:pStyle w:val="CodeA"/>
      </w:pPr>
      <w:r>
        <w:rPr>
          <w:rStyle w:val="Literal-Gray"/>
        </w:rPr>
        <w:t>#[derive(Debug)]</w:t>
      </w:r>
    </w:p>
    <w:p w14:paraId="246F3A61" w14:textId="77777777" w:rsidR="00067256" w:rsidRDefault="009F4E69">
      <w:pPr>
        <w:pStyle w:val="CodeB"/>
      </w:pPr>
      <w:proofErr w:type="spellStart"/>
      <w:r>
        <w:rPr>
          <w:rStyle w:val="Literal-Gray"/>
        </w:rPr>
        <w:t>struct</w:t>
      </w:r>
      <w:proofErr w:type="spellEnd"/>
      <w:r>
        <w:rPr>
          <w:rStyle w:val="Literal-Gray"/>
        </w:rPr>
        <w:t xml:space="preserve"> Rectangle {</w:t>
      </w:r>
    </w:p>
    <w:p w14:paraId="5A1F56F4" w14:textId="77777777" w:rsidR="00067256" w:rsidRDefault="009F4E69">
      <w:pPr>
        <w:pStyle w:val="CodeB"/>
      </w:pPr>
      <w:r>
        <w:rPr>
          <w:rStyle w:val="Literal-Gray"/>
        </w:rPr>
        <w:t xml:space="preserve">    length: u32,</w:t>
      </w:r>
    </w:p>
    <w:p w14:paraId="7F57C5EC" w14:textId="77777777" w:rsidR="00067256" w:rsidRDefault="009F4E69">
      <w:pPr>
        <w:pStyle w:val="CodeB"/>
      </w:pPr>
      <w:r>
        <w:rPr>
          <w:rStyle w:val="Literal-Gray"/>
        </w:rPr>
        <w:t xml:space="preserve">    width: u32,</w:t>
      </w:r>
    </w:p>
    <w:p w14:paraId="6550F587" w14:textId="77777777" w:rsidR="00067256" w:rsidRDefault="009F4E69">
      <w:pPr>
        <w:pStyle w:val="CodeB"/>
      </w:pPr>
      <w:r>
        <w:rPr>
          <w:rStyle w:val="Literal-Gray"/>
        </w:rPr>
        <w:t>}</w:t>
      </w:r>
    </w:p>
    <w:p w14:paraId="6DE8338D" w14:textId="77777777" w:rsidR="00067256" w:rsidRDefault="00067256">
      <w:pPr>
        <w:pStyle w:val="CodeB"/>
        <w:rPr>
          <w:rStyle w:val="Literal-Gray"/>
        </w:rPr>
      </w:pPr>
    </w:p>
    <w:p w14:paraId="000E9D91" w14:textId="77777777" w:rsidR="00067256" w:rsidRDefault="009F4E69">
      <w:pPr>
        <w:pStyle w:val="CodeB"/>
      </w:pPr>
      <w:r>
        <w:rPr>
          <w:rStyle w:val="Wingdings"/>
        </w:rPr>
        <w:t></w:t>
      </w:r>
      <w:r>
        <w:t xml:space="preserve"> </w:t>
      </w:r>
      <w:proofErr w:type="spellStart"/>
      <w:r>
        <w:t>impl</w:t>
      </w:r>
      <w:proofErr w:type="spellEnd"/>
      <w:r>
        <w:t xml:space="preserve"> Rectangle {</w:t>
      </w:r>
    </w:p>
    <w:p w14:paraId="4BBF622C" w14:textId="77777777" w:rsidR="00067256" w:rsidRDefault="009F4E69">
      <w:pPr>
        <w:pStyle w:val="CodeB"/>
      </w:pPr>
      <w:r>
        <w:rPr>
          <w:rStyle w:val="Wingdings"/>
        </w:rPr>
        <w:t></w:t>
      </w:r>
      <w:r>
        <w:t xml:space="preserve">    </w:t>
      </w:r>
      <w:proofErr w:type="spellStart"/>
      <w:r>
        <w:t>fn</w:t>
      </w:r>
      <w:proofErr w:type="spellEnd"/>
      <w:r>
        <w:t xml:space="preserve"> area(&amp;self) -&gt; u32 {</w:t>
      </w:r>
    </w:p>
    <w:p w14:paraId="0826090E" w14:textId="77777777" w:rsidR="00067256" w:rsidRDefault="009F4E69">
      <w:pPr>
        <w:pStyle w:val="CodeB"/>
      </w:pPr>
      <w:r>
        <w:t xml:space="preserve">        </w:t>
      </w:r>
      <w:proofErr w:type="spellStart"/>
      <w:r>
        <w:t>self.length</w:t>
      </w:r>
      <w:proofErr w:type="spellEnd"/>
      <w:r>
        <w:t xml:space="preserve"> * </w:t>
      </w:r>
      <w:proofErr w:type="spellStart"/>
      <w:r>
        <w:t>self.width</w:t>
      </w:r>
      <w:proofErr w:type="spellEnd"/>
    </w:p>
    <w:p w14:paraId="363621BF" w14:textId="77777777" w:rsidR="00067256" w:rsidRDefault="009F4E69">
      <w:pPr>
        <w:pStyle w:val="CodeB"/>
      </w:pPr>
      <w:r>
        <w:t xml:space="preserve">    }</w:t>
      </w:r>
    </w:p>
    <w:p w14:paraId="55B9770D" w14:textId="77777777" w:rsidR="00067256" w:rsidRDefault="009F4E69">
      <w:pPr>
        <w:pStyle w:val="CodeB"/>
      </w:pPr>
      <w:r>
        <w:t>}</w:t>
      </w:r>
    </w:p>
    <w:p w14:paraId="4718FF52" w14:textId="77777777" w:rsidR="00067256" w:rsidRDefault="00067256">
      <w:pPr>
        <w:pStyle w:val="CodeB"/>
      </w:pPr>
    </w:p>
    <w:p w14:paraId="2507BF36" w14:textId="77777777" w:rsidR="00067256" w:rsidRDefault="009F4E69">
      <w:pPr>
        <w:pStyle w:val="CodeB"/>
      </w:pPr>
      <w:proofErr w:type="spellStart"/>
      <w:r>
        <w:rPr>
          <w:rStyle w:val="Literal-Gray"/>
        </w:rPr>
        <w:t>fn</w:t>
      </w:r>
      <w:proofErr w:type="spellEnd"/>
      <w:r>
        <w:rPr>
          <w:rStyle w:val="Literal-Gray"/>
        </w:rPr>
        <w:t xml:space="preserve"> main() {</w:t>
      </w:r>
    </w:p>
    <w:p w14:paraId="353F4CF7" w14:textId="77777777" w:rsidR="00067256" w:rsidRDefault="009F4E69">
      <w:pPr>
        <w:pStyle w:val="CodeB"/>
      </w:pPr>
      <w:r>
        <w:rPr>
          <w:rStyle w:val="Literal-Gray"/>
        </w:rPr>
        <w:t xml:space="preserve">    let rect1 = Rectangle { length: 50, width: 30 };</w:t>
      </w:r>
    </w:p>
    <w:p w14:paraId="58786B1B" w14:textId="77777777" w:rsidR="00067256" w:rsidRDefault="00067256">
      <w:pPr>
        <w:pStyle w:val="CodeB"/>
        <w:rPr>
          <w:rStyle w:val="Literal-Gray"/>
        </w:rPr>
      </w:pPr>
    </w:p>
    <w:p w14:paraId="1EB1E0AC" w14:textId="77777777" w:rsidR="00067256" w:rsidRDefault="009F4E69">
      <w:pPr>
        <w:pStyle w:val="CodeB"/>
      </w:pPr>
      <w:r>
        <w:rPr>
          <w:rStyle w:val="Literal-Gray"/>
        </w:rPr>
        <w:t xml:space="preserve">    </w:t>
      </w:r>
      <w:proofErr w:type="spellStart"/>
      <w:r>
        <w:rPr>
          <w:rStyle w:val="Literal-Gray"/>
        </w:rPr>
        <w:t>println</w:t>
      </w:r>
      <w:proofErr w:type="spellEnd"/>
      <w:r>
        <w:rPr>
          <w:rStyle w:val="Literal-Gray"/>
        </w:rPr>
        <w:t>!(</w:t>
      </w:r>
    </w:p>
    <w:p w14:paraId="2904F59C" w14:textId="77777777" w:rsidR="00067256" w:rsidRDefault="009F4E69">
      <w:pPr>
        <w:pStyle w:val="CodeB"/>
      </w:pPr>
      <w:r>
        <w:rPr>
          <w:rStyle w:val="Literal-Gray"/>
        </w:rPr>
        <w:t xml:space="preserve">        "The area of the rectangle is {} square pixels.",</w:t>
      </w:r>
    </w:p>
    <w:p w14:paraId="3E4F3451" w14:textId="77777777" w:rsidR="00067256" w:rsidRDefault="009F4E69">
      <w:pPr>
        <w:pStyle w:val="CodeB"/>
      </w:pPr>
      <w:r>
        <w:rPr>
          <w:rStyle w:val="Wingdings"/>
        </w:rPr>
        <w:t></w:t>
      </w:r>
      <w:r>
        <w:t xml:space="preserve">        rect1.area()</w:t>
      </w:r>
    </w:p>
    <w:p w14:paraId="7F96EEAC" w14:textId="77777777" w:rsidR="00067256" w:rsidRDefault="009F4E69">
      <w:pPr>
        <w:pStyle w:val="CodeB"/>
      </w:pPr>
      <w:r>
        <w:rPr>
          <w:rStyle w:val="Literal-Gray"/>
        </w:rPr>
        <w:t xml:space="preserve">    );</w:t>
      </w:r>
    </w:p>
    <w:p w14:paraId="5C4F4839" w14:textId="77777777" w:rsidR="00067256" w:rsidRDefault="009F4E69">
      <w:pPr>
        <w:pStyle w:val="CodeC"/>
      </w:pPr>
      <w:r>
        <w:rPr>
          <w:rStyle w:val="Literal-Gray"/>
        </w:rPr>
        <w:t>}</w:t>
      </w:r>
    </w:p>
    <w:p w14:paraId="6892A9C4" w14:textId="77777777" w:rsidR="00067256" w:rsidRDefault="009F4E69">
      <w:pPr>
        <w:pStyle w:val="Caption"/>
      </w:pPr>
      <w:r>
        <w:t>Listing 5-</w:t>
      </w:r>
      <w:del w:id="967" w:author="Carol Nichols" w:date="2017-05-16T11:23:00Z">
        <w:r>
          <w:delText>7</w:delText>
        </w:r>
      </w:del>
      <w:ins w:id="968" w:author="Carol Nichols" w:date="2017-05-16T11:23:00Z">
        <w:r>
          <w:t>1</w:t>
        </w:r>
      </w:ins>
      <w:ins w:id="969" w:author="Carol Nichols" w:date="2017-07-09T16:49:00Z">
        <w:r>
          <w:t>3</w:t>
        </w:r>
      </w:ins>
      <w:r>
        <w:t xml:space="preserve">: Defining an </w:t>
      </w:r>
      <w:r>
        <w:rPr>
          <w:rStyle w:val="LiteralCaption"/>
        </w:rPr>
        <w:t>area</w:t>
      </w:r>
      <w:r>
        <w:t xml:space="preserve"> method on the </w:t>
      </w:r>
      <w:r>
        <w:rPr>
          <w:rStyle w:val="LiteralCaption"/>
        </w:rPr>
        <w:t>Rectangle</w:t>
      </w:r>
      <w:r>
        <w:t xml:space="preserve"> </w:t>
      </w:r>
      <w:proofErr w:type="spellStart"/>
      <w:r>
        <w:t>struct</w:t>
      </w:r>
      <w:proofErr w:type="spellEnd"/>
    </w:p>
    <w:p w14:paraId="5D87B618" w14:textId="77777777" w:rsidR="00067256" w:rsidRDefault="009F4E69">
      <w:pPr>
        <w:pStyle w:val="Body"/>
      </w:pPr>
      <w:del w:id="970" w:author="AnneMarieW" w:date="2017-03-14T11:03:00Z">
        <w:r>
          <w:rPr>
            <w:rFonts w:eastAsia="Microsoft YaHei"/>
          </w:rPr>
          <w:delText>In order t</w:delText>
        </w:r>
      </w:del>
      <w:ins w:id="971" w:author="AnneMarieW" w:date="2017-03-14T11:03:00Z">
        <w:r>
          <w:rPr>
            <w:rFonts w:eastAsia="Microsoft YaHei"/>
          </w:rPr>
          <w:t>T</w:t>
        </w:r>
      </w:ins>
      <w:r>
        <w:rPr>
          <w:rFonts w:eastAsia="Microsoft YaHei"/>
        </w:rPr>
        <w:t xml:space="preserve">o </w:t>
      </w:r>
      <w:del w:id="972" w:author="janelle" w:date="2017-04-10T12:05:00Z">
        <w:r>
          <w:rPr>
            <w:rFonts w:eastAsia="Microsoft YaHei"/>
          </w:rPr>
          <w:delText xml:space="preserve">make the function be defined </w:delText>
        </w:r>
      </w:del>
      <w:ins w:id="973" w:author="janelle" w:date="2017-04-10T12:05:00Z">
        <w:r>
          <w:rPr>
            <w:rFonts w:eastAsia="Microsoft YaHei"/>
          </w:rPr>
          <w:t xml:space="preserve">define the function </w:t>
        </w:r>
      </w:ins>
      <w:r>
        <w:rPr>
          <w:rFonts w:eastAsia="Microsoft YaHei"/>
        </w:rPr>
        <w:t xml:space="preserve">within the context of </w:t>
      </w:r>
      <w:r>
        <w:rPr>
          <w:rStyle w:val="Literal"/>
        </w:rPr>
        <w:t>Rectangle</w:t>
      </w:r>
      <w:r>
        <w:rPr>
          <w:rFonts w:eastAsia="Microsoft YaHei"/>
        </w:rPr>
        <w:t xml:space="preserve">, we start an </w:t>
      </w:r>
      <w:proofErr w:type="spellStart"/>
      <w:r>
        <w:rPr>
          <w:rStyle w:val="Literal"/>
        </w:rPr>
        <w:t>impl</w:t>
      </w:r>
      <w:proofErr w:type="spellEnd"/>
      <w:r>
        <w:rPr>
          <w:rStyle w:val="Literal"/>
          <w:rFonts w:eastAsia="Microsoft YaHei"/>
        </w:rPr>
        <w:t xml:space="preserve"> </w:t>
      </w:r>
      <w:ins w:id="974" w:author="AnneMarieW" w:date="2017-03-14T11:03:00Z">
        <w:r>
          <w:rPr>
            <w:rFonts w:eastAsia="Microsoft YaHei"/>
          </w:rPr>
          <w:t>(</w:t>
        </w:r>
        <w:r>
          <w:rPr>
            <w:rStyle w:val="EmphasisItalic"/>
            <w:rFonts w:eastAsia="Microsoft YaHei"/>
          </w:rPr>
          <w:t>implementation</w:t>
        </w:r>
        <w:r>
          <w:rPr>
            <w:rFonts w:eastAsia="Microsoft YaHei"/>
          </w:rPr>
          <w:t xml:space="preserve">) </w:t>
        </w:r>
      </w:ins>
      <w:r>
        <w:rPr>
          <w:rFonts w:eastAsia="Microsoft YaHei"/>
        </w:rPr>
        <w:t xml:space="preserve">block </w:t>
      </w:r>
      <w:r>
        <w:rPr>
          <w:rStyle w:val="Wingdings"/>
          <w:rFonts w:eastAsia="Microsoft YaHei"/>
        </w:rPr>
        <w:t></w:t>
      </w:r>
      <w:del w:id="975" w:author="AnneMarieW" w:date="2017-03-14T11:03:00Z">
        <w:r>
          <w:rPr>
            <w:rStyle w:val="Wingdings"/>
            <w:rFonts w:eastAsia="Microsoft YaHei"/>
          </w:rPr>
          <w:delText></w:delText>
        </w:r>
        <w:r>
          <w:rPr>
            <w:rStyle w:val="Wingdings"/>
            <w:rFonts w:eastAsia="Microsoft YaHei"/>
          </w:rPr>
          <w:delText></w:delText>
        </w:r>
        <w:r>
          <w:rPr>
            <w:rStyle w:val="Literal"/>
            <w:rFonts w:eastAsia="Microsoft YaHei"/>
          </w:rPr>
          <w:delText>impl</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Wingdings"/>
            <w:rFonts w:eastAsia="Microsoft YaHei"/>
          </w:rPr>
          <w:delText></w:delText>
        </w:r>
        <w:r>
          <w:rPr>
            <w:rStyle w:val="EmphasisItalic"/>
            <w:rFonts w:eastAsia="Microsoft YaHei"/>
          </w:rPr>
          <w:delText>implementation</w:delText>
        </w:r>
        <w:r>
          <w:rPr>
            <w:rStyle w:val="Wingdings"/>
            <w:rFonts w:eastAsia="Microsoft YaHei"/>
          </w:rPr>
          <w:delText></w:delText>
        </w:r>
      </w:del>
      <w:r>
        <w:rPr>
          <w:rFonts w:eastAsia="Microsoft YaHei"/>
        </w:rPr>
        <w:t>. Then we move the</w:t>
      </w:r>
      <w:ins w:id="976" w:author="Carol Nichols" w:date="2017-04-25T12:33:00Z">
        <w:r>
          <w:rPr>
            <w:rFonts w:eastAsia="Microsoft YaHei"/>
          </w:rPr>
          <w:t xml:space="preserve"> </w:t>
        </w:r>
        <w:r>
          <w:rPr>
            <w:rStyle w:val="Literal"/>
            <w:rFonts w:eastAsia="Microsoft YaHei"/>
          </w:rPr>
          <w:t>area</w:t>
        </w:r>
      </w:ins>
      <w:r>
        <w:rPr>
          <w:rFonts w:eastAsia="Microsoft YaHei"/>
        </w:rPr>
        <w:t xml:space="preserve"> function within the </w:t>
      </w:r>
      <w:proofErr w:type="spellStart"/>
      <w:r>
        <w:rPr>
          <w:rStyle w:val="Literal"/>
        </w:rPr>
        <w:t>impl</w:t>
      </w:r>
      <w:proofErr w:type="spellEnd"/>
      <w:r>
        <w:rPr>
          <w:rFonts w:eastAsia="Microsoft YaHei"/>
        </w:rPr>
        <w:t xml:space="preserve"> curly braces </w:t>
      </w:r>
      <w:r>
        <w:rPr>
          <w:rStyle w:val="Wingdings"/>
          <w:rFonts w:eastAsia="Microsoft YaHei"/>
        </w:rPr>
        <w:t></w:t>
      </w:r>
      <w:del w:id="977" w:author="AnneMarieW" w:date="2017-03-14T11:04:00Z">
        <w:r>
          <w:rPr>
            <w:rStyle w:val="Wingdings"/>
            <w:rFonts w:eastAsia="Microsoft YaHei"/>
          </w:rPr>
          <w:delText></w:delText>
        </w:r>
      </w:del>
      <w:r>
        <w:rPr>
          <w:rFonts w:eastAsia="Microsoft YaHei"/>
        </w:rPr>
        <w:t xml:space="preserve"> and change the first (and in this case, only) </w:t>
      </w:r>
      <w:del w:id="978" w:author="Carol Nichols" w:date="2017-04-25T12:34:00Z">
        <w:r>
          <w:rPr>
            <w:rFonts w:eastAsia="Microsoft YaHei"/>
          </w:rPr>
          <w:delText>argument</w:delText>
        </w:r>
      </w:del>
      <w:ins w:id="979" w:author="Carol Nichols" w:date="2017-04-25T12:34:00Z">
        <w:r>
          <w:rPr>
            <w:rFonts w:eastAsia="Microsoft YaHei"/>
          </w:rPr>
          <w:t>parameter</w:t>
        </w:r>
      </w:ins>
      <w:r>
        <w:rPr>
          <w:rFonts w:eastAsia="Microsoft YaHei"/>
        </w:rPr>
        <w:t xml:space="preserve"> to be </w:t>
      </w:r>
      <w:r>
        <w:rPr>
          <w:rStyle w:val="Literal"/>
        </w:rPr>
        <w:t>self</w:t>
      </w:r>
      <w:r>
        <w:rPr>
          <w:rFonts w:eastAsia="Microsoft YaHei"/>
        </w:rPr>
        <w:t xml:space="preserve"> in the signature and everywhere within the body. </w:t>
      </w:r>
      <w:del w:id="980" w:author="AnneMarieW" w:date="2017-03-14T11:04:00Z">
        <w:r>
          <w:rPr>
            <w:rFonts w:eastAsia="Microsoft YaHei"/>
          </w:rPr>
          <w:delText>Then i</w:delText>
        </w:r>
      </w:del>
      <w:ins w:id="981" w:author="AnneMarieW" w:date="2017-03-14T11:04:00Z">
        <w:r>
          <w:rPr>
            <w:rFonts w:eastAsia="Microsoft YaHei"/>
          </w:rPr>
          <w:t>I</w:t>
        </w:r>
      </w:ins>
      <w:r>
        <w:rPr>
          <w:rFonts w:eastAsia="Microsoft YaHei"/>
        </w:rPr>
        <w:t xml:space="preserve">n </w:t>
      </w:r>
      <w:r>
        <w:rPr>
          <w:rStyle w:val="Literal"/>
        </w:rPr>
        <w:lastRenderedPageBreak/>
        <w:t>main</w:t>
      </w:r>
      <w:r>
        <w:rPr>
          <w:rFonts w:eastAsia="Microsoft YaHei"/>
        </w:rPr>
        <w:t xml:space="preserve"> where we called the </w:t>
      </w:r>
      <w:r>
        <w:rPr>
          <w:rStyle w:val="Literal"/>
        </w:rPr>
        <w:t>area</w:t>
      </w:r>
      <w:r>
        <w:rPr>
          <w:rFonts w:eastAsia="Microsoft YaHei"/>
        </w:rPr>
        <w:t xml:space="preserve"> function and passed </w:t>
      </w:r>
      <w:r>
        <w:rPr>
          <w:rStyle w:val="Literal"/>
        </w:rPr>
        <w:t>rect1</w:t>
      </w:r>
      <w:r>
        <w:rPr>
          <w:rFonts w:eastAsia="Microsoft YaHei"/>
        </w:rPr>
        <w:t xml:space="preserve"> as an argument, we can instead use </w:t>
      </w:r>
      <w:r>
        <w:rPr>
          <w:rStyle w:val="EmphasisItalic"/>
          <w:rFonts w:eastAsia="Microsoft YaHei"/>
        </w:rPr>
        <w:t>method syntax</w:t>
      </w:r>
      <w:r>
        <w:rPr>
          <w:rFonts w:eastAsia="Microsoft YaHei"/>
        </w:rPr>
        <w:t xml:space="preserve"> to call the </w:t>
      </w:r>
      <w:r>
        <w:rPr>
          <w:rStyle w:val="Literal"/>
        </w:rPr>
        <w:t>area</w:t>
      </w:r>
      <w:r>
        <w:rPr>
          <w:rFonts w:eastAsia="Microsoft YaHei"/>
        </w:rPr>
        <w:t xml:space="preserve"> method on our </w:t>
      </w:r>
      <w:r>
        <w:rPr>
          <w:rStyle w:val="Literal"/>
        </w:rPr>
        <w:t>Rectangle</w:t>
      </w:r>
      <w:r>
        <w:rPr>
          <w:rFonts w:eastAsia="Microsoft YaHei"/>
        </w:rPr>
        <w:t xml:space="preserve"> instance </w:t>
      </w:r>
      <w:r>
        <w:rPr>
          <w:rStyle w:val="Wingdings"/>
          <w:rFonts w:eastAsia="Microsoft YaHei"/>
        </w:rPr>
        <w:t></w:t>
      </w:r>
      <w:r>
        <w:rPr>
          <w:rFonts w:eastAsia="Microsoft YaHei"/>
        </w:rPr>
        <w:t xml:space="preserve">. </w:t>
      </w:r>
      <w:ins w:id="982" w:author="NSP" w:date="2017-03-06T11:12:00Z">
        <w:r>
          <w:rPr>
            <w:rFonts w:eastAsia="Microsoft YaHei"/>
          </w:rPr>
          <w:t xml:space="preserve">The </w:t>
        </w:r>
      </w:ins>
      <w:del w:id="983" w:author="NSP" w:date="2017-03-06T11:12:00Z">
        <w:r>
          <w:rPr>
            <w:rFonts w:eastAsia="Microsoft YaHei"/>
          </w:rPr>
          <w:delText>M</w:delText>
        </w:r>
      </w:del>
      <w:ins w:id="984" w:author="NSP" w:date="2017-03-06T11:12:00Z">
        <w:r>
          <w:rPr>
            <w:rFonts w:eastAsia="Microsoft YaHei"/>
          </w:rPr>
          <w:t>m</w:t>
        </w:r>
      </w:ins>
      <w:r>
        <w:rPr>
          <w:rFonts w:eastAsia="Microsoft YaHei"/>
        </w:rPr>
        <w:t>ethod syntax</w:t>
      </w:r>
      <w:del w:id="985" w:author="AnneMarieW" w:date="2017-03-14T11:04:00Z">
        <w:r>
          <w:rPr>
            <w:rFonts w:eastAsia="Microsoft YaHei"/>
          </w:rPr>
          <w:delText xml:space="preserve"> is</w:delText>
        </w:r>
      </w:del>
      <w:del w:id="986" w:author="Carol Nichols" w:date="2017-04-25T12:34:00Z">
        <w:r>
          <w:rPr>
            <w:rFonts w:eastAsia="Microsoft YaHei"/>
          </w:rPr>
          <w:delText xml:space="preserve"> </w:delText>
        </w:r>
      </w:del>
      <w:del w:id="987" w:author="NSP" w:date="2017-03-06T11:12:00Z">
        <w:r>
          <w:rPr>
            <w:rFonts w:eastAsia="Microsoft YaHei"/>
          </w:rPr>
          <w:delText xml:space="preserve">and taking an instance </w:delText>
        </w:r>
      </w:del>
      <w:del w:id="988" w:author="Carol Nichols" w:date="2017-04-25T12:34:00Z">
        <w:r>
          <w:rPr>
            <w:rFonts w:eastAsia="Microsoft YaHei"/>
          </w:rPr>
          <w:delText>simply</w:delText>
        </w:r>
      </w:del>
      <w:ins w:id="989" w:author="NSP" w:date="2017-03-06T11:12:00Z">
        <w:r>
          <w:rPr>
            <w:rFonts w:eastAsia="Microsoft YaHei"/>
          </w:rPr>
          <w:t xml:space="preserve"> </w:t>
        </w:r>
      </w:ins>
      <w:ins w:id="990" w:author="Carol Nichols" w:date="2017-04-25T13:08:00Z">
        <w:r>
          <w:rPr>
            <w:rFonts w:eastAsia="Microsoft YaHei"/>
          </w:rPr>
          <w:t xml:space="preserve">goes after an instance: we </w:t>
        </w:r>
      </w:ins>
      <w:r>
        <w:rPr>
          <w:rFonts w:eastAsia="Microsoft YaHei"/>
        </w:rPr>
        <w:t>add</w:t>
      </w:r>
      <w:del w:id="991" w:author="Carol Nichols" w:date="2017-04-25T13:08:00Z">
        <w:r>
          <w:rPr>
            <w:rFonts w:eastAsia="Microsoft YaHei"/>
          </w:rPr>
          <w:delText>s</w:delText>
        </w:r>
      </w:del>
      <w:del w:id="992" w:author="AnneMarieW" w:date="2017-03-14T11:04:00Z">
        <w:r>
          <w:rPr>
            <w:rFonts w:eastAsia="Microsoft YaHei"/>
          </w:rPr>
          <w:delText>ing</w:delText>
        </w:r>
      </w:del>
      <w:r>
        <w:rPr>
          <w:rFonts w:eastAsia="Microsoft YaHei"/>
        </w:rPr>
        <w:t xml:space="preserve"> a dot followed by the method name, parentheses, and any arguments</w:t>
      </w:r>
      <w:del w:id="993" w:author="Carol Nichols" w:date="2017-04-25T13:08:00Z">
        <w:r>
          <w:rPr>
            <w:rFonts w:eastAsia="Microsoft YaHei"/>
          </w:rPr>
          <w:delText xml:space="preserve"> </w:delText>
        </w:r>
      </w:del>
      <w:del w:id="994" w:author="Carol Nichols" w:date="2017-04-25T12:34:00Z">
        <w:r>
          <w:rPr>
            <w:rFonts w:eastAsia="Microsoft YaHei"/>
          </w:rPr>
          <w:delText>to</w:delText>
        </w:r>
      </w:del>
      <w:del w:id="995" w:author="Carol Nichols" w:date="2017-04-25T13:08:00Z">
        <w:r>
          <w:rPr>
            <w:rFonts w:eastAsia="Microsoft YaHei"/>
          </w:rPr>
          <w:delText xml:space="preserve"> an instance</w:delText>
        </w:r>
      </w:del>
      <w:r>
        <w:rPr>
          <w:rFonts w:eastAsia="Microsoft YaHei"/>
        </w:rPr>
        <w:t>.</w:t>
      </w:r>
    </w:p>
    <w:p w14:paraId="3A619428" w14:textId="77777777" w:rsidR="00067256" w:rsidRDefault="009F4E69">
      <w:pPr>
        <w:pStyle w:val="Body"/>
      </w:pPr>
      <w:r>
        <w:rPr>
          <w:rFonts w:eastAsia="Microsoft YaHei"/>
        </w:rPr>
        <w:t xml:space="preserve">In the signature for </w:t>
      </w:r>
      <w:r>
        <w:rPr>
          <w:rStyle w:val="Literal"/>
        </w:rPr>
        <w:t>area</w:t>
      </w:r>
      <w:r>
        <w:rPr>
          <w:rFonts w:eastAsia="Microsoft YaHei"/>
        </w:rPr>
        <w:t xml:space="preserve">, we </w:t>
      </w:r>
      <w:del w:id="996" w:author="AnneMarieW" w:date="2017-03-14T11:05:00Z">
        <w:r>
          <w:rPr>
            <w:rFonts w:eastAsia="Microsoft YaHei"/>
          </w:rPr>
          <w:delText xml:space="preserve">get to </w:delText>
        </w:r>
      </w:del>
      <w:r>
        <w:rPr>
          <w:rFonts w:eastAsia="Microsoft YaHei"/>
        </w:rPr>
        <w:t xml:space="preserve">use </w:t>
      </w:r>
      <w:r>
        <w:rPr>
          <w:rStyle w:val="Literal"/>
        </w:rPr>
        <w:t>&amp;self</w:t>
      </w:r>
      <w:r>
        <w:rPr>
          <w:rFonts w:eastAsia="Microsoft YaHei"/>
        </w:rPr>
        <w:t xml:space="preserve"> instead of </w:t>
      </w:r>
      <w:r>
        <w:rPr>
          <w:rStyle w:val="Literal"/>
        </w:rPr>
        <w:t>rectangle: &amp;Rectangle</w:t>
      </w:r>
      <w:r>
        <w:rPr>
          <w:rFonts w:eastAsia="Microsoft YaHei"/>
        </w:rPr>
        <w:t xml:space="preserve"> because Rust knows the type of </w:t>
      </w:r>
      <w:r>
        <w:rPr>
          <w:rStyle w:val="Literal"/>
        </w:rPr>
        <w:t>self</w:t>
      </w:r>
      <w:r>
        <w:rPr>
          <w:rFonts w:eastAsia="Microsoft YaHei"/>
        </w:rPr>
        <w:t xml:space="preserve"> is </w:t>
      </w:r>
      <w:r>
        <w:rPr>
          <w:rStyle w:val="Literal"/>
        </w:rPr>
        <w:t>Rectangle</w:t>
      </w:r>
      <w:r>
        <w:rPr>
          <w:rFonts w:eastAsia="Microsoft YaHei"/>
        </w:rPr>
        <w:t xml:space="preserve"> due to this method being inside the </w:t>
      </w:r>
      <w:proofErr w:type="spellStart"/>
      <w:r>
        <w:rPr>
          <w:rStyle w:val="Literal"/>
        </w:rPr>
        <w:t>impl</w:t>
      </w:r>
      <w:proofErr w:type="spellEnd"/>
      <w:r>
        <w:rPr>
          <w:rStyle w:val="Literal"/>
        </w:rPr>
        <w:t xml:space="preserve"> Rectangle</w:t>
      </w:r>
      <w:r>
        <w:rPr>
          <w:rFonts w:eastAsia="Microsoft YaHei"/>
        </w:rPr>
        <w:t xml:space="preserve"> context. Note </w:t>
      </w:r>
      <w:ins w:id="997" w:author="AnneMarieW" w:date="2017-03-14T11:06:00Z">
        <w:r>
          <w:rPr>
            <w:rFonts w:eastAsia="Microsoft YaHei"/>
          </w:rPr>
          <w:t xml:space="preserve">that </w:t>
        </w:r>
      </w:ins>
      <w:r>
        <w:rPr>
          <w:rFonts w:eastAsia="Microsoft YaHei"/>
        </w:rPr>
        <w:t xml:space="preserve">we still need to </w:t>
      </w:r>
      <w:del w:id="998" w:author="AnneMarieW" w:date="2017-03-14T11:06:00Z">
        <w:r>
          <w:rPr>
            <w:rFonts w:eastAsia="Microsoft YaHei"/>
          </w:rPr>
          <w:delText>have</w:delText>
        </w:r>
      </w:del>
      <w:ins w:id="999" w:author="AnneMarieW" w:date="2017-03-14T11:06:00Z">
        <w:r>
          <w:rPr>
            <w:rFonts w:eastAsia="Microsoft YaHei"/>
          </w:rPr>
          <w:t>use</w:t>
        </w:r>
      </w:ins>
      <w:r>
        <w:rPr>
          <w:rFonts w:eastAsia="Microsoft YaHei"/>
        </w:rPr>
        <w:t xml:space="preserve"> the </w:t>
      </w:r>
      <w:r>
        <w:rPr>
          <w:rStyle w:val="Literal"/>
        </w:rPr>
        <w:t>&amp;</w:t>
      </w:r>
      <w:r>
        <w:rPr>
          <w:rFonts w:eastAsia="Microsoft YaHei"/>
        </w:rPr>
        <w:t xml:space="preserve"> before </w:t>
      </w:r>
      <w:r>
        <w:rPr>
          <w:rStyle w:val="Literal"/>
        </w:rPr>
        <w:t>self</w:t>
      </w:r>
      <w:r>
        <w:rPr>
          <w:rFonts w:eastAsia="Microsoft YaHei"/>
        </w:rPr>
        <w:t xml:space="preserve">, just like we </w:t>
      </w:r>
      <w:del w:id="1000" w:author="AnneMarieW" w:date="2017-03-14T11:06:00Z">
        <w:r>
          <w:rPr>
            <w:rFonts w:eastAsia="Microsoft YaHei"/>
          </w:rPr>
          <w:delText>had</w:delText>
        </w:r>
      </w:del>
      <w:ins w:id="1001" w:author="AnneMarieW" w:date="2017-03-14T11:06:00Z">
        <w:r>
          <w:rPr>
            <w:rFonts w:eastAsia="Microsoft YaHei"/>
          </w:rPr>
          <w:t>did in</w:t>
        </w:r>
      </w:ins>
      <w:r>
        <w:rPr>
          <w:rFonts w:eastAsia="Microsoft YaHei"/>
        </w:rPr>
        <w:t xml:space="preserve"> </w:t>
      </w:r>
      <w:r>
        <w:rPr>
          <w:rStyle w:val="Literal"/>
        </w:rPr>
        <w:t>&amp;Rectangle</w:t>
      </w:r>
      <w:r>
        <w:rPr>
          <w:rFonts w:eastAsia="Microsoft YaHei"/>
        </w:rPr>
        <w:t xml:space="preserve">. Methods can </w:t>
      </w:r>
      <w:del w:id="1002" w:author="AnneMarieW" w:date="2017-03-14T11:06:00Z">
        <w:r>
          <w:rPr>
            <w:rFonts w:eastAsia="Microsoft YaHei"/>
          </w:rPr>
          <w:delText xml:space="preserve">choose to </w:delText>
        </w:r>
      </w:del>
      <w:r>
        <w:rPr>
          <w:rFonts w:eastAsia="Microsoft YaHei"/>
        </w:rPr>
        <w:t xml:space="preserve">take ownership of </w:t>
      </w:r>
      <w:r>
        <w:rPr>
          <w:rStyle w:val="Literal"/>
        </w:rPr>
        <w:t>self</w:t>
      </w:r>
      <w:r>
        <w:rPr>
          <w:rFonts w:eastAsia="Microsoft YaHei"/>
        </w:rPr>
        <w:t xml:space="preserve">, borrow </w:t>
      </w:r>
      <w:r>
        <w:rPr>
          <w:rStyle w:val="Literal"/>
        </w:rPr>
        <w:t>self</w:t>
      </w:r>
      <w:r>
        <w:rPr>
          <w:rFonts w:eastAsia="Microsoft YaHei"/>
        </w:rPr>
        <w:t xml:space="preserve"> immutably as we’ve done here, or borrow </w:t>
      </w:r>
      <w:r>
        <w:rPr>
          <w:rStyle w:val="Literal"/>
        </w:rPr>
        <w:t>self</w:t>
      </w:r>
      <w:r>
        <w:rPr>
          <w:rFonts w:eastAsia="Microsoft YaHei"/>
        </w:rPr>
        <w:t xml:space="preserve"> mutably, just like any other </w:t>
      </w:r>
      <w:del w:id="1003" w:author="Carol Nichols" w:date="2017-04-25T12:35:00Z">
        <w:r>
          <w:rPr>
            <w:rFonts w:eastAsia="Microsoft YaHei"/>
          </w:rPr>
          <w:delText>argument</w:delText>
        </w:r>
      </w:del>
      <w:ins w:id="1004" w:author="Carol Nichols" w:date="2017-04-25T12:35:00Z">
        <w:r>
          <w:rPr>
            <w:rFonts w:eastAsia="Microsoft YaHei"/>
          </w:rPr>
          <w:t>parameter</w:t>
        </w:r>
      </w:ins>
      <w:r>
        <w:rPr>
          <w:rFonts w:eastAsia="Microsoft YaHei"/>
        </w:rPr>
        <w:t>.</w:t>
      </w:r>
    </w:p>
    <w:p w14:paraId="4C7D896A" w14:textId="77777777" w:rsidR="00067256" w:rsidRDefault="009F4E69">
      <w:pPr>
        <w:pStyle w:val="Body"/>
      </w:pPr>
      <w:r>
        <w:rPr>
          <w:rFonts w:eastAsia="Microsoft YaHei"/>
        </w:rPr>
        <w:t xml:space="preserve">We’ve chosen </w:t>
      </w:r>
      <w:r>
        <w:rPr>
          <w:rStyle w:val="Literal"/>
        </w:rPr>
        <w:t>&amp;self</w:t>
      </w:r>
      <w:r>
        <w:rPr>
          <w:rFonts w:eastAsia="Microsoft YaHei"/>
        </w:rPr>
        <w:t xml:space="preserve"> here for the same reason we used </w:t>
      </w:r>
      <w:r>
        <w:rPr>
          <w:rStyle w:val="Literal"/>
        </w:rPr>
        <w:t>&amp;Rectangle</w:t>
      </w:r>
      <w:r>
        <w:rPr>
          <w:rFonts w:eastAsia="Microsoft YaHei"/>
        </w:rPr>
        <w:t xml:space="preserve"> in the function version: we don’t want to take ownership, and we just want to </w:t>
      </w:r>
      <w:del w:id="1005" w:author="AnneMarieW" w:date="2017-03-14T11:07:00Z">
        <w:r>
          <w:rPr>
            <w:rFonts w:eastAsia="Microsoft YaHei"/>
          </w:rPr>
          <w:delText xml:space="preserve">be able to </w:delText>
        </w:r>
      </w:del>
      <w:r>
        <w:rPr>
          <w:rFonts w:eastAsia="Microsoft YaHei"/>
        </w:rPr>
        <w:t xml:space="preserve">read the data in the </w:t>
      </w:r>
      <w:proofErr w:type="spellStart"/>
      <w:r>
        <w:rPr>
          <w:rFonts w:eastAsia="Microsoft YaHei"/>
        </w:rPr>
        <w:t>struct</w:t>
      </w:r>
      <w:proofErr w:type="spellEnd"/>
      <w:r>
        <w:rPr>
          <w:rFonts w:eastAsia="Microsoft YaHei"/>
        </w:rPr>
        <w:t>, not write to it. If we wanted to</w:t>
      </w:r>
      <w:del w:id="1006" w:author="AnneMarieW" w:date="2017-03-14T11:07:00Z">
        <w:r>
          <w:rPr>
            <w:rFonts w:eastAsia="Microsoft YaHei"/>
          </w:rPr>
          <w:delText xml:space="preserve"> be able to</w:delText>
        </w:r>
      </w:del>
      <w:r>
        <w:rPr>
          <w:rFonts w:eastAsia="Microsoft YaHei"/>
        </w:rPr>
        <w:t xml:space="preserve"> change the instance that we’ve called the method on as part of what the method does, we’d </w:t>
      </w:r>
      <w:del w:id="1007" w:author="AnneMarieW" w:date="2017-03-14T11:08:00Z">
        <w:r>
          <w:rPr>
            <w:rFonts w:eastAsia="Microsoft YaHei"/>
          </w:rPr>
          <w:delText>put</w:delText>
        </w:r>
      </w:del>
      <w:ins w:id="1008" w:author="AnneMarieW" w:date="2017-03-14T11:08:00Z">
        <w:r>
          <w:rPr>
            <w:rFonts w:eastAsia="Microsoft YaHei"/>
          </w:rPr>
          <w:t>use</w:t>
        </w:r>
      </w:ins>
      <w:r>
        <w:rPr>
          <w:rFonts w:eastAsia="Microsoft YaHei"/>
        </w:rPr>
        <w:t xml:space="preserve"> </w:t>
      </w:r>
      <w:r>
        <w:rPr>
          <w:rStyle w:val="Literal"/>
        </w:rPr>
        <w:t>&amp;</w:t>
      </w:r>
      <w:proofErr w:type="spellStart"/>
      <w:r>
        <w:rPr>
          <w:rStyle w:val="Literal"/>
        </w:rPr>
        <w:t>mut</w:t>
      </w:r>
      <w:proofErr w:type="spellEnd"/>
      <w:r>
        <w:rPr>
          <w:rStyle w:val="Literal"/>
        </w:rPr>
        <w:t xml:space="preserve"> self</w:t>
      </w:r>
      <w:r>
        <w:t xml:space="preserve"> </w:t>
      </w:r>
      <w:r>
        <w:rPr>
          <w:rFonts w:eastAsia="Microsoft YaHei"/>
        </w:rPr>
        <w:t xml:space="preserve">as the first </w:t>
      </w:r>
      <w:del w:id="1009" w:author="Carol Nichols" w:date="2017-04-25T13:08:00Z">
        <w:r>
          <w:rPr>
            <w:rFonts w:eastAsia="Microsoft YaHei"/>
          </w:rPr>
          <w:delText>argument</w:delText>
        </w:r>
      </w:del>
      <w:del w:id="1010" w:author="AnneMarieW" w:date="2017-03-14T11:07:00Z">
        <w:r>
          <w:rPr>
            <w:rFonts w:eastAsia="Microsoft YaHei"/>
          </w:rPr>
          <w:delText xml:space="preserve"> instead</w:delText>
        </w:r>
      </w:del>
      <w:ins w:id="1011" w:author="Carol Nichols" w:date="2017-04-25T13:08:00Z">
        <w:r>
          <w:rPr>
            <w:rFonts w:eastAsia="Microsoft YaHei"/>
          </w:rPr>
          <w:t>parameter</w:t>
        </w:r>
      </w:ins>
      <w:r>
        <w:rPr>
          <w:rFonts w:eastAsia="Microsoft YaHei"/>
        </w:rPr>
        <w:t xml:space="preserve">. Having a method that takes ownership of the instance by </w:t>
      </w:r>
      <w:del w:id="1012" w:author="AnneMarieW" w:date="2017-03-14T11:08:00Z">
        <w:r>
          <w:rPr>
            <w:rFonts w:eastAsia="Microsoft YaHei"/>
          </w:rPr>
          <w:delText>hav</w:delText>
        </w:r>
      </w:del>
      <w:ins w:id="1013" w:author="AnneMarieW" w:date="2017-03-14T11:08:00Z">
        <w:r>
          <w:rPr>
            <w:rFonts w:eastAsia="Microsoft YaHei"/>
          </w:rPr>
          <w:t>us</w:t>
        </w:r>
      </w:ins>
      <w:r>
        <w:rPr>
          <w:rFonts w:eastAsia="Microsoft YaHei"/>
        </w:rPr>
        <w:t xml:space="preserve">ing just </w:t>
      </w:r>
      <w:r>
        <w:rPr>
          <w:rStyle w:val="Literal"/>
        </w:rPr>
        <w:t>self</w:t>
      </w:r>
      <w:r>
        <w:rPr>
          <w:rFonts w:eastAsia="Microsoft YaHei"/>
        </w:rPr>
        <w:t xml:space="preserve"> as the first </w:t>
      </w:r>
      <w:del w:id="1014" w:author="Carol Nichols" w:date="2017-04-25T13:08:00Z">
        <w:r>
          <w:rPr>
            <w:rFonts w:eastAsia="Microsoft YaHei"/>
          </w:rPr>
          <w:delText>argument</w:delText>
        </w:r>
      </w:del>
      <w:ins w:id="1015" w:author="Carol Nichols" w:date="2017-04-25T13:08:00Z">
        <w:r>
          <w:rPr>
            <w:rFonts w:eastAsia="Microsoft YaHei"/>
          </w:rPr>
          <w:t>parameter</w:t>
        </w:r>
      </w:ins>
      <w:r>
        <w:rPr>
          <w:rFonts w:eastAsia="Microsoft YaHei"/>
        </w:rPr>
        <w:t xml:space="preserve"> is rare</w:t>
      </w:r>
      <w:del w:id="1016" w:author="AnneMarieW" w:date="2017-03-14T11:08:00Z">
        <w:r>
          <w:rPr>
            <w:rFonts w:eastAsia="Microsoft YaHei"/>
          </w:rPr>
          <w:delText>r</w:delText>
        </w:r>
      </w:del>
      <w:r>
        <w:rPr>
          <w:rFonts w:eastAsia="Microsoft YaHei"/>
        </w:rPr>
        <w:t xml:space="preserve">; this </w:t>
      </w:r>
      <w:ins w:id="1017" w:author="AnneMarieW" w:date="2017-03-14T11:09:00Z">
        <w:r>
          <w:rPr>
            <w:rFonts w:eastAsia="Microsoft YaHei"/>
          </w:rPr>
          <w:t xml:space="preserve">technique </w:t>
        </w:r>
      </w:ins>
      <w:r>
        <w:rPr>
          <w:rFonts w:eastAsia="Microsoft YaHei"/>
        </w:rPr>
        <w:t xml:space="preserve">is usually used when the method transforms </w:t>
      </w:r>
      <w:r>
        <w:rPr>
          <w:rStyle w:val="Literal"/>
        </w:rPr>
        <w:t>self</w:t>
      </w:r>
      <w:r>
        <w:rPr>
          <w:rFonts w:eastAsia="Microsoft YaHei"/>
        </w:rPr>
        <w:t xml:space="preserve"> into something else and we want to prevent the caller from using the original instance after the transformation.</w:t>
      </w:r>
    </w:p>
    <w:p w14:paraId="070D7AE8" w14:textId="77777777" w:rsidR="00067256" w:rsidRDefault="009F4E69">
      <w:pPr>
        <w:pStyle w:val="Body"/>
      </w:pPr>
      <w:r>
        <w:rPr>
          <w:rFonts w:eastAsia="Microsoft YaHei"/>
        </w:rPr>
        <w:t xml:space="preserve">The main benefit of using methods </w:t>
      </w:r>
      <w:del w:id="1018" w:author="AnneMarieW" w:date="2017-03-14T11:10:00Z">
        <w:r>
          <w:rPr>
            <w:rFonts w:eastAsia="Microsoft YaHei"/>
          </w:rPr>
          <w:delText>over</w:delText>
        </w:r>
      </w:del>
      <w:ins w:id="1019" w:author="AnneMarieW" w:date="2017-03-14T11:10:00Z">
        <w:r>
          <w:rPr>
            <w:rFonts w:eastAsia="Microsoft YaHei"/>
          </w:rPr>
          <w:t>instead of</w:t>
        </w:r>
      </w:ins>
      <w:r>
        <w:rPr>
          <w:rFonts w:eastAsia="Microsoft YaHei"/>
        </w:rPr>
        <w:t xml:space="preserve"> functions, in addition to</w:t>
      </w:r>
      <w:del w:id="1020" w:author="AnneMarieW" w:date="2017-03-14T11:10:00Z">
        <w:r>
          <w:rPr>
            <w:rFonts w:eastAsia="Microsoft YaHei"/>
          </w:rPr>
          <w:delText xml:space="preserve"> getting to</w:delText>
        </w:r>
      </w:del>
      <w:r>
        <w:rPr>
          <w:rFonts w:eastAsia="Microsoft YaHei"/>
        </w:rPr>
        <w:t xml:space="preserve"> us</w:t>
      </w:r>
      <w:del w:id="1021" w:author="AnneMarieW" w:date="2017-03-14T11:10:00Z">
        <w:r>
          <w:rPr>
            <w:rFonts w:eastAsia="Microsoft YaHei"/>
          </w:rPr>
          <w:delText>e</w:delText>
        </w:r>
      </w:del>
      <w:ins w:id="1022" w:author="AnneMarieW" w:date="2017-03-14T11:10:00Z">
        <w:r>
          <w:rPr>
            <w:rFonts w:eastAsia="Microsoft YaHei"/>
          </w:rPr>
          <w:t>ing</w:t>
        </w:r>
      </w:ins>
      <w:r>
        <w:rPr>
          <w:rFonts w:eastAsia="Microsoft YaHei"/>
        </w:rPr>
        <w:t xml:space="preserve"> method syntax and not having to repeat the type of </w:t>
      </w:r>
      <w:r>
        <w:rPr>
          <w:rStyle w:val="Literal"/>
        </w:rPr>
        <w:t>self</w:t>
      </w:r>
      <w:r>
        <w:rPr>
          <w:rFonts w:eastAsia="Microsoft YaHei"/>
        </w:rPr>
        <w:t xml:space="preserve"> in every method’s signature, is for organization. We’ve put all the things we can do with an instance of a type</w:t>
      </w:r>
      <w:del w:id="1023" w:author="AnneMarieW" w:date="2017-03-14T11:12:00Z">
        <w:r>
          <w:rPr>
            <w:rFonts w:eastAsia="Microsoft YaHei"/>
          </w:rPr>
          <w:delText xml:space="preserve"> together</w:delText>
        </w:r>
      </w:del>
      <w:r>
        <w:rPr>
          <w:rFonts w:eastAsia="Microsoft YaHei"/>
        </w:rPr>
        <w:t xml:space="preserve"> in one </w:t>
      </w:r>
      <w:proofErr w:type="spellStart"/>
      <w:r>
        <w:rPr>
          <w:rStyle w:val="Literal"/>
        </w:rPr>
        <w:t>impl</w:t>
      </w:r>
      <w:proofErr w:type="spellEnd"/>
      <w:r>
        <w:rPr>
          <w:rFonts w:eastAsia="Microsoft YaHei"/>
        </w:rPr>
        <w:t xml:space="preserve"> block</w:t>
      </w:r>
      <w:del w:id="1024" w:author="AnneMarieW" w:date="2017-03-14T11:10:00Z">
        <w:r>
          <w:rPr>
            <w:rFonts w:eastAsia="Microsoft YaHei"/>
          </w:rPr>
          <w:delText>,</w:delText>
        </w:r>
      </w:del>
      <w:r>
        <w:rPr>
          <w:rFonts w:eastAsia="Microsoft YaHei"/>
        </w:rPr>
        <w:t xml:space="preserve"> rather than mak</w:t>
      </w:r>
      <w:ins w:id="1025" w:author="AnneMarieW" w:date="2017-03-14T11:10:00Z">
        <w:r>
          <w:rPr>
            <w:rFonts w:eastAsia="Microsoft YaHei"/>
          </w:rPr>
          <w:t>ing</w:t>
        </w:r>
      </w:ins>
      <w:del w:id="1026" w:author="AnneMarieW" w:date="2017-03-14T11:10:00Z">
        <w:r>
          <w:rPr>
            <w:rFonts w:eastAsia="Microsoft YaHei"/>
          </w:rPr>
          <w:delText>e</w:delText>
        </w:r>
      </w:del>
      <w:r>
        <w:rPr>
          <w:rFonts w:eastAsia="Microsoft YaHei"/>
        </w:rPr>
        <w:t xml:space="preserve"> future users of our code search for capabilities of </w:t>
      </w:r>
      <w:r>
        <w:rPr>
          <w:rStyle w:val="Literal"/>
        </w:rPr>
        <w:t>Rectangle</w:t>
      </w:r>
      <w:r>
        <w:rPr>
          <w:rFonts w:eastAsia="Microsoft YaHei"/>
        </w:rPr>
        <w:t xml:space="preserve"> </w:t>
      </w:r>
      <w:ins w:id="1027" w:author="Carol Nichols" w:date="2017-04-25T12:37:00Z">
        <w:r>
          <w:rPr>
            <w:rFonts w:eastAsia="Microsoft YaHei"/>
          </w:rPr>
          <w:t xml:space="preserve">in various places </w:t>
        </w:r>
      </w:ins>
      <w:del w:id="1028" w:author="Carol Nichols" w:date="2017-04-25T12:37:00Z">
        <w:r>
          <w:rPr>
            <w:rFonts w:eastAsia="Microsoft YaHei"/>
          </w:rPr>
          <w:delText>all</w:delText>
        </w:r>
      </w:del>
      <w:commentRangeStart w:id="1029"/>
      <w:ins w:id="1030" w:author="Carol Nichols" w:date="2017-04-25T12:37:00Z">
        <w:r>
          <w:rPr>
            <w:rFonts w:eastAsia="Microsoft YaHei"/>
          </w:rPr>
          <w:t>in the library</w:t>
        </w:r>
        <w:commentRangeEnd w:id="1029"/>
        <w:r>
          <w:commentReference w:id="1029"/>
        </w:r>
        <w:r>
          <w:rPr>
            <w:rFonts w:eastAsia="Microsoft YaHei"/>
          </w:rPr>
          <w:t xml:space="preserve"> we provide</w:t>
        </w:r>
      </w:ins>
      <w:del w:id="1031" w:author="Carol Nichols" w:date="2017-04-25T12:37:00Z">
        <w:r>
          <w:rPr>
            <w:rFonts w:eastAsia="Microsoft YaHei"/>
          </w:rPr>
          <w:delText xml:space="preserve"> over the place</w:delText>
        </w:r>
      </w:del>
      <w:r>
        <w:rPr>
          <w:rFonts w:eastAsia="Microsoft YaHei"/>
        </w:rPr>
        <w:commentReference w:id="1032"/>
      </w:r>
      <w:r>
        <w:rPr>
          <w:rFonts w:eastAsia="Microsoft YaHei"/>
        </w:rPr>
        <w:commentReference w:id="1033"/>
      </w:r>
      <w:r>
        <w:rPr>
          <w:rFonts w:eastAsia="Microsoft YaHei"/>
        </w:rPr>
        <w:t>.</w:t>
      </w:r>
    </w:p>
    <w:p w14:paraId="2B30D021" w14:textId="77777777" w:rsidR="00067256" w:rsidRDefault="009F4E69">
      <w:pPr>
        <w:pStyle w:val="ProductionDirective"/>
        <w:rPr>
          <w:rFonts w:eastAsia="Microsoft YaHei"/>
        </w:rPr>
      </w:pPr>
      <w:r>
        <w:rPr>
          <w:rFonts w:eastAsia="Microsoft YaHei"/>
        </w:rPr>
        <w:t>PROD: START BOX</w:t>
      </w:r>
    </w:p>
    <w:p w14:paraId="0AAD3E29" w14:textId="77777777" w:rsidR="00067256" w:rsidRDefault="009F4E69">
      <w:pPr>
        <w:pStyle w:val="HeadBox"/>
        <w:pPrChange w:id="1034" w:author="janelle" w:date="2017-04-10T16:22:00Z">
          <w:pPr/>
        </w:pPrChange>
      </w:pPr>
      <w:bookmarkStart w:id="1035" w:name="where's-the-`-&gt;`-operator?"/>
      <w:bookmarkStart w:id="1036" w:name="_Toc477248811"/>
      <w:bookmarkEnd w:id="1035"/>
      <w:r>
        <w:rPr>
          <w:rFonts w:eastAsia="Microsoft YaHei"/>
        </w:rPr>
        <w:t xml:space="preserve">Where’s the </w:t>
      </w:r>
      <w:r>
        <w:rPr>
          <w:rStyle w:val="Literal"/>
        </w:rPr>
        <w:t>-&gt;</w:t>
      </w:r>
      <w:bookmarkEnd w:id="1036"/>
      <w:r>
        <w:rPr>
          <w:rFonts w:eastAsia="Microsoft YaHei"/>
        </w:rPr>
        <w:t xml:space="preserve"> Operator?</w:t>
      </w:r>
    </w:p>
    <w:p w14:paraId="333658E7" w14:textId="77777777" w:rsidR="00067256" w:rsidRDefault="009F4E69">
      <w:pPr>
        <w:pStyle w:val="BodyFirstBox"/>
        <w:pPrChange w:id="1037" w:author="janelle" w:date="2017-04-10T16:22:00Z">
          <w:pPr/>
        </w:pPrChange>
      </w:pPr>
      <w:r>
        <w:rPr>
          <w:rFonts w:eastAsia="Microsoft YaHei"/>
        </w:rPr>
        <w:t xml:space="preserve">In languages like C++, </w:t>
      </w:r>
      <w:del w:id="1038" w:author="AnneMarieW" w:date="2017-03-14T11:12:00Z">
        <w:r>
          <w:rPr>
            <w:rFonts w:eastAsia="Microsoft YaHei"/>
          </w:rPr>
          <w:delText xml:space="preserve">there are </w:delText>
        </w:r>
      </w:del>
      <w:r>
        <w:rPr>
          <w:rFonts w:eastAsia="Microsoft YaHei"/>
        </w:rPr>
        <w:t xml:space="preserve">two different operators </w:t>
      </w:r>
      <w:ins w:id="1039" w:author="AnneMarieW" w:date="2017-03-14T11:12:00Z">
        <w:r>
          <w:rPr>
            <w:rFonts w:eastAsia="Microsoft YaHei"/>
          </w:rPr>
          <w:t xml:space="preserve">are used </w:t>
        </w:r>
      </w:ins>
      <w:r>
        <w:rPr>
          <w:rFonts w:eastAsia="Microsoft YaHei"/>
        </w:rPr>
        <w:t>for calling methods:</w:t>
      </w:r>
      <w:ins w:id="1040" w:author="AnneMarieW" w:date="2017-03-14T11:13:00Z">
        <w:r>
          <w:rPr>
            <w:rFonts w:eastAsia="Microsoft YaHei"/>
          </w:rPr>
          <w:t xml:space="preserve"> you use</w:t>
        </w:r>
      </w:ins>
      <w:r>
        <w:rPr>
          <w:rFonts w:eastAsia="Microsoft YaHei"/>
        </w:rPr>
        <w:t xml:space="preserve"> </w:t>
      </w:r>
      <w:r>
        <w:rPr>
          <w:rStyle w:val="Literal"/>
          <w:rFonts w:eastAsia="Microsoft YaHei"/>
        </w:rPr>
        <w:t>.</w:t>
      </w:r>
      <w:r>
        <w:rPr>
          <w:rFonts w:eastAsia="Microsoft YaHei"/>
        </w:rPr>
        <w:t xml:space="preserve"> if you’re calling a method on the object directly</w:t>
      </w:r>
      <w:del w:id="1041" w:author="AnneMarieW" w:date="2017-03-14T11:13:00Z">
        <w:r>
          <w:rPr>
            <w:rFonts w:eastAsia="Microsoft YaHei"/>
          </w:rPr>
          <w:delText>,</w:delText>
        </w:r>
      </w:del>
      <w:r>
        <w:rPr>
          <w:rFonts w:eastAsia="Microsoft YaHei"/>
        </w:rPr>
        <w:t xml:space="preserve"> and </w:t>
      </w:r>
      <w:r>
        <w:rPr>
          <w:rStyle w:val="Literal"/>
        </w:rPr>
        <w:t>-&gt;</w:t>
      </w:r>
      <w:r>
        <w:rPr>
          <w:rFonts w:eastAsia="Microsoft YaHei"/>
        </w:rPr>
        <w:t xml:space="preserve"> if you’re calling the method on a pointer to the object and </w:t>
      </w:r>
      <w:del w:id="1042" w:author="AnneMarieW" w:date="2017-03-14T11:13:00Z">
        <w:r>
          <w:rPr>
            <w:rFonts w:eastAsia="Microsoft YaHei"/>
          </w:rPr>
          <w:delText xml:space="preserve">thus </w:delText>
        </w:r>
      </w:del>
      <w:r>
        <w:rPr>
          <w:rFonts w:eastAsia="Microsoft YaHei"/>
        </w:rPr>
        <w:t xml:space="preserve">need to dereference the pointer first. In other words, if </w:t>
      </w:r>
      <w:r>
        <w:rPr>
          <w:rStyle w:val="Literal"/>
        </w:rPr>
        <w:t>object</w:t>
      </w:r>
      <w:r>
        <w:rPr>
          <w:rFonts w:eastAsia="Microsoft YaHei"/>
        </w:rPr>
        <w:t xml:space="preserve"> is a pointer, </w:t>
      </w:r>
      <w:r>
        <w:rPr>
          <w:rStyle w:val="Literal"/>
        </w:rPr>
        <w:t>object-&gt;something()</w:t>
      </w:r>
      <w:r>
        <w:t xml:space="preserve"> </w:t>
      </w:r>
      <w:r>
        <w:rPr>
          <w:rFonts w:eastAsia="Microsoft YaHei"/>
        </w:rPr>
        <w:t xml:space="preserve">is </w:t>
      </w:r>
      <w:del w:id="1043" w:author="AnneMarieW" w:date="2017-03-14T11:13:00Z">
        <w:r>
          <w:rPr>
            <w:rFonts w:eastAsia="Microsoft YaHei"/>
          </w:rPr>
          <w:delText>like</w:delText>
        </w:r>
      </w:del>
      <w:ins w:id="1044" w:author="AnneMarieW" w:date="2017-03-14T11:13:00Z">
        <w:r>
          <w:rPr>
            <w:rFonts w:eastAsia="Microsoft YaHei"/>
          </w:rPr>
          <w:t>similar to</w:t>
        </w:r>
      </w:ins>
      <w:r>
        <w:rPr>
          <w:rFonts w:eastAsia="Microsoft YaHei"/>
        </w:rPr>
        <w:t xml:space="preserve"> </w:t>
      </w:r>
      <w:r>
        <w:rPr>
          <w:rStyle w:val="Literal"/>
        </w:rPr>
        <w:t>(*object).something()</w:t>
      </w:r>
      <w:r>
        <w:rPr>
          <w:rFonts w:eastAsia="Microsoft YaHei"/>
        </w:rPr>
        <w:t>.</w:t>
      </w:r>
    </w:p>
    <w:p w14:paraId="46FD5DA0" w14:textId="77777777" w:rsidR="00067256" w:rsidRDefault="009F4E69">
      <w:pPr>
        <w:pStyle w:val="BodyBox"/>
        <w:pPrChange w:id="1045" w:author="janelle" w:date="2017-04-10T16:22:00Z">
          <w:pPr/>
        </w:pPrChange>
      </w:pPr>
      <w:r>
        <w:rPr>
          <w:rFonts w:eastAsia="Microsoft YaHei"/>
        </w:rPr>
        <w:t xml:space="preserve">Rust doesn’t have an equivalent to the </w:t>
      </w:r>
      <w:r>
        <w:rPr>
          <w:rStyle w:val="Literal"/>
        </w:rPr>
        <w:t>-&gt;</w:t>
      </w:r>
      <w:r>
        <w:rPr>
          <w:rFonts w:eastAsia="Microsoft YaHei"/>
        </w:rPr>
        <w:t xml:space="preserve"> operator; instead, Rust has a feature called </w:t>
      </w:r>
      <w:r>
        <w:rPr>
          <w:rStyle w:val="EmphasisItalic"/>
          <w:rFonts w:eastAsia="Microsoft YaHei"/>
        </w:rPr>
        <w:t>automatic referencing and dereferencing</w:t>
      </w:r>
      <w:r>
        <w:rPr>
          <w:rFonts w:eastAsia="Microsoft YaHei"/>
        </w:rPr>
        <w:t xml:space="preserve">. Calling methods is one of the few places in Rust that has </w:t>
      </w:r>
      <w:ins w:id="1046" w:author="AnneMarieW" w:date="2017-03-14T11:14:00Z">
        <w:r>
          <w:rPr>
            <w:rFonts w:eastAsia="Microsoft YaHei"/>
          </w:rPr>
          <w:t xml:space="preserve">this </w:t>
        </w:r>
      </w:ins>
      <w:r>
        <w:rPr>
          <w:rFonts w:eastAsia="Microsoft YaHei"/>
        </w:rPr>
        <w:t>behavior</w:t>
      </w:r>
      <w:del w:id="1047" w:author="AnneMarieW" w:date="2017-03-14T11:14:00Z">
        <w:r>
          <w:rPr>
            <w:rFonts w:eastAsia="Microsoft YaHei"/>
          </w:rPr>
          <w:delText xml:space="preserve"> like this</w:delText>
        </w:r>
      </w:del>
      <w:r>
        <w:rPr>
          <w:rFonts w:eastAsia="Microsoft YaHei"/>
        </w:rPr>
        <w:t>.</w:t>
      </w:r>
    </w:p>
    <w:p w14:paraId="00FD9673" w14:textId="77777777" w:rsidR="00067256" w:rsidRDefault="009F4E69">
      <w:pPr>
        <w:pStyle w:val="BodyBox"/>
        <w:pPrChange w:id="1048" w:author="janelle" w:date="2017-04-10T16:22:00Z">
          <w:pPr/>
        </w:pPrChange>
      </w:pPr>
      <w:r>
        <w:rPr>
          <w:rFonts w:eastAsia="Microsoft YaHei"/>
        </w:rPr>
        <w:lastRenderedPageBreak/>
        <w:t xml:space="preserve">Here’s how it works: when you call a method with </w:t>
      </w:r>
      <w:proofErr w:type="spellStart"/>
      <w:r>
        <w:rPr>
          <w:rStyle w:val="Literal"/>
        </w:rPr>
        <w:t>object.something</w:t>
      </w:r>
      <w:proofErr w:type="spellEnd"/>
      <w:r>
        <w:rPr>
          <w:rStyle w:val="Literal"/>
        </w:rPr>
        <w:t>()</w:t>
      </w:r>
      <w:r>
        <w:rPr>
          <w:rFonts w:eastAsia="Microsoft YaHei"/>
        </w:rPr>
        <w:t>, Rust</w:t>
      </w:r>
      <w:del w:id="1049" w:author="AnneMarieW" w:date="2017-03-14T11:14:00Z">
        <w:r>
          <w:rPr>
            <w:rFonts w:eastAsia="Microsoft YaHei"/>
          </w:rPr>
          <w:delText xml:space="preserve"> will</w:delText>
        </w:r>
      </w:del>
      <w:r>
        <w:rPr>
          <w:rFonts w:eastAsia="Microsoft YaHei"/>
        </w:rPr>
        <w:t xml:space="preserve"> automatically add</w:t>
      </w:r>
      <w:ins w:id="1050" w:author="AnneMarieW" w:date="2017-03-14T11:14:00Z">
        <w:r>
          <w:rPr>
            <w:rFonts w:eastAsia="Microsoft YaHei"/>
          </w:rPr>
          <w:t>s</w:t>
        </w:r>
      </w:ins>
      <w:r>
        <w:rPr>
          <w:rFonts w:eastAsia="Microsoft YaHei"/>
        </w:rPr>
        <w:t xml:space="preserve"> in </w:t>
      </w:r>
      <w:r>
        <w:rPr>
          <w:rStyle w:val="Literal"/>
        </w:rPr>
        <w:t>&amp;</w:t>
      </w:r>
      <w:r>
        <w:rPr>
          <w:rFonts w:eastAsia="Microsoft YaHei"/>
        </w:rPr>
        <w:t xml:space="preserve">, </w:t>
      </w:r>
      <w:r>
        <w:rPr>
          <w:rStyle w:val="Literal"/>
        </w:rPr>
        <w:t>&amp;</w:t>
      </w:r>
      <w:proofErr w:type="spellStart"/>
      <w:r>
        <w:rPr>
          <w:rStyle w:val="Literal"/>
        </w:rPr>
        <w:t>mut</w:t>
      </w:r>
      <w:proofErr w:type="spellEnd"/>
      <w:r>
        <w:rPr>
          <w:rFonts w:eastAsia="Microsoft YaHei"/>
        </w:rPr>
        <w:t xml:space="preserve">, or </w:t>
      </w:r>
      <w:r>
        <w:rPr>
          <w:rStyle w:val="Literal"/>
        </w:rPr>
        <w:t>*</w:t>
      </w:r>
      <w:r>
        <w:rPr>
          <w:rFonts w:eastAsia="Microsoft YaHei"/>
        </w:rPr>
        <w:t xml:space="preserve"> so</w:t>
      </w:r>
      <w:del w:id="1051" w:author="AnneMarieW" w:date="2017-03-14T11:14:00Z">
        <w:r>
          <w:rPr>
            <w:rFonts w:eastAsia="Microsoft YaHei"/>
          </w:rPr>
          <w:delText xml:space="preserve"> that</w:delText>
        </w:r>
      </w:del>
      <w:r>
        <w:rPr>
          <w:rFonts w:eastAsia="Microsoft YaHei"/>
        </w:rPr>
        <w:t xml:space="preserve"> </w:t>
      </w:r>
      <w:r>
        <w:rPr>
          <w:rStyle w:val="Literal"/>
        </w:rPr>
        <w:t>object</w:t>
      </w:r>
      <w:r>
        <w:rPr>
          <w:rFonts w:eastAsia="Microsoft YaHei"/>
        </w:rPr>
        <w:t xml:space="preserve"> matches the signature of the method. In other words, the</w:t>
      </w:r>
      <w:del w:id="1052" w:author="AnneMarieW" w:date="2017-03-14T11:14:00Z">
        <w:r>
          <w:rPr>
            <w:rFonts w:eastAsia="Microsoft YaHei"/>
          </w:rPr>
          <w:delText>se</w:delText>
        </w:r>
      </w:del>
      <w:ins w:id="1053" w:author="AnneMarieW" w:date="2017-03-14T11:14:00Z">
        <w:r>
          <w:rPr>
            <w:rFonts w:eastAsia="Microsoft YaHei"/>
          </w:rPr>
          <w:t xml:space="preserve"> following</w:t>
        </w:r>
      </w:ins>
      <w:r>
        <w:rPr>
          <w:rFonts w:eastAsia="Microsoft YaHei"/>
        </w:rPr>
        <w:t xml:space="preserve"> are the same:</w:t>
      </w:r>
    </w:p>
    <w:p w14:paraId="1B816CA8" w14:textId="77777777" w:rsidR="00067256" w:rsidRDefault="009F4E69">
      <w:pPr>
        <w:pStyle w:val="CodeA"/>
      </w:pPr>
      <w:r>
        <w:t>p1.distance(&amp;p2);</w:t>
      </w:r>
    </w:p>
    <w:p w14:paraId="4F322952" w14:textId="77777777" w:rsidR="00067256" w:rsidRDefault="009F4E69">
      <w:pPr>
        <w:pStyle w:val="CodeC"/>
      </w:pPr>
      <w:r>
        <w:t>(&amp;p1).distance(&amp;p2);</w:t>
      </w:r>
    </w:p>
    <w:p w14:paraId="52680E49" w14:textId="77777777" w:rsidR="00067256" w:rsidRDefault="009F4E69">
      <w:pPr>
        <w:pStyle w:val="BodyBox"/>
        <w:pPrChange w:id="1054" w:author="janelle" w:date="2017-04-10T16:22:00Z">
          <w:pPr/>
        </w:pPrChange>
      </w:pPr>
      <w:r>
        <w:rPr>
          <w:rFonts w:eastAsia="Microsoft YaHei"/>
        </w:rPr>
        <w:t xml:space="preserve">The first one looks </w:t>
      </w:r>
      <w:del w:id="1055" w:author="AnneMarieW" w:date="2017-03-14T11:15:00Z">
        <w:r>
          <w:rPr>
            <w:rFonts w:eastAsia="Microsoft YaHei"/>
          </w:rPr>
          <w:delText xml:space="preserve">much, </w:delText>
        </w:r>
      </w:del>
      <w:r>
        <w:rPr>
          <w:rFonts w:eastAsia="Microsoft YaHei"/>
        </w:rPr>
        <w:t>much cleaner. This automatic referencing behavior works because methods have a clear receiver</w:t>
      </w:r>
      <w:del w:id="1056" w:author="AnneMarieW" w:date="2017-03-14T11:15:00Z">
        <w:r>
          <w:rPr>
            <w:rFonts w:eastAsia="Microsoft YaHei"/>
          </w:rPr>
          <w:delText xml:space="preserve"> </w:delText>
        </w:r>
      </w:del>
      <w:r>
        <w:rPr>
          <w:rFonts w:eastAsia="Microsoft YaHei"/>
        </w:rPr>
        <w:t>—</w:t>
      </w:r>
      <w:del w:id="1057" w:author="AnneMarieW" w:date="2017-03-14T11:15:00Z">
        <w:r>
          <w:rPr>
            <w:rFonts w:eastAsia="Microsoft YaHei"/>
          </w:rPr>
          <w:delText xml:space="preserve"> </w:delText>
        </w:r>
      </w:del>
      <w:r>
        <w:rPr>
          <w:rFonts w:eastAsia="Microsoft YaHei"/>
        </w:rPr>
        <w:t xml:space="preserve">the type of </w:t>
      </w:r>
      <w:r>
        <w:rPr>
          <w:rStyle w:val="Literal"/>
        </w:rPr>
        <w:t>self</w:t>
      </w:r>
      <w:r>
        <w:rPr>
          <w:rFonts w:eastAsia="Microsoft YaHei"/>
        </w:rPr>
        <w:t>. Given the receiver and name of a method, Rust can figure out definitively whether the method is</w:t>
      </w:r>
      <w:del w:id="1058" w:author="AnneMarieW" w:date="2017-03-14T11:15:00Z">
        <w:r>
          <w:rPr>
            <w:rFonts w:eastAsia="Microsoft YaHei"/>
          </w:rPr>
          <w:delText xml:space="preserve"> just</w:delText>
        </w:r>
      </w:del>
      <w:r>
        <w:rPr>
          <w:rFonts w:eastAsia="Microsoft YaHei"/>
        </w:rPr>
        <w:t xml:space="preserve"> reading (</w:t>
      </w:r>
      <w:del w:id="1059" w:author="AnneMarieW" w:date="2017-03-14T11:16:00Z">
        <w:r>
          <w:rPr>
            <w:rFonts w:eastAsia="Microsoft YaHei"/>
          </w:rPr>
          <w:delText xml:space="preserve">so needs </w:delText>
        </w:r>
      </w:del>
      <w:r>
        <w:rPr>
          <w:rStyle w:val="Literal"/>
        </w:rPr>
        <w:t>&amp;</w:t>
      </w:r>
      <w:proofErr w:type="spellStart"/>
      <w:r>
        <w:rPr>
          <w:rStyle w:val="Literal"/>
        </w:rPr>
        <w:t>self</w:t>
      </w:r>
      <w:r>
        <w:rPr>
          <w:rFonts w:eastAsia="Microsoft YaHei"/>
        </w:rPr>
        <w:t>), mutating</w:t>
      </w:r>
      <w:proofErr w:type="spellEnd"/>
      <w:r>
        <w:rPr>
          <w:rFonts w:eastAsia="Microsoft YaHei"/>
        </w:rPr>
        <w:t xml:space="preserve"> (</w:t>
      </w:r>
      <w:del w:id="1060" w:author="AnneMarieW" w:date="2017-03-14T11:16:00Z">
        <w:r>
          <w:rPr>
            <w:rFonts w:eastAsia="Microsoft YaHei"/>
          </w:rPr>
          <w:delText xml:space="preserve">so </w:delText>
        </w:r>
      </w:del>
      <w:r>
        <w:rPr>
          <w:rStyle w:val="Literal"/>
        </w:rPr>
        <w:t>&amp;</w:t>
      </w:r>
      <w:proofErr w:type="spellStart"/>
      <w:r>
        <w:rPr>
          <w:rStyle w:val="Literal"/>
        </w:rPr>
        <w:t>mut</w:t>
      </w:r>
      <w:proofErr w:type="spellEnd"/>
      <w:r>
        <w:rPr>
          <w:rStyle w:val="Literal"/>
        </w:rPr>
        <w:t xml:space="preserve"> self</w:t>
      </w:r>
      <w:r>
        <w:rPr>
          <w:rFonts w:eastAsia="Microsoft YaHei"/>
        </w:rPr>
        <w:t>), or consuming (</w:t>
      </w:r>
      <w:del w:id="1061" w:author="AnneMarieW" w:date="2017-03-14T11:16:00Z">
        <w:r>
          <w:rPr>
            <w:rFonts w:eastAsia="Microsoft YaHei"/>
          </w:rPr>
          <w:delText xml:space="preserve">so </w:delText>
        </w:r>
      </w:del>
      <w:r>
        <w:rPr>
          <w:rStyle w:val="Literal"/>
        </w:rPr>
        <w:t>self</w:t>
      </w:r>
      <w:r>
        <w:rPr>
          <w:rFonts w:eastAsia="Microsoft YaHei"/>
        </w:rPr>
        <w:t>). The fact that Rust makes borrowing implicit for method receivers is a big part of making ownership ergonomic in practice.</w:t>
      </w:r>
    </w:p>
    <w:p w14:paraId="7CF8E06E" w14:textId="77777777" w:rsidR="00067256" w:rsidRDefault="009F4E69">
      <w:pPr>
        <w:pStyle w:val="ProductionDirective"/>
        <w:rPr>
          <w:rFonts w:eastAsia="Microsoft YaHei"/>
        </w:rPr>
      </w:pPr>
      <w:r>
        <w:rPr>
          <w:rFonts w:eastAsia="Microsoft YaHei"/>
        </w:rPr>
        <w:t>PROD: END BOX</w:t>
      </w:r>
    </w:p>
    <w:p w14:paraId="72C6DAF6" w14:textId="77777777" w:rsidR="00067256" w:rsidRDefault="009F4E69">
      <w:pPr>
        <w:pStyle w:val="HeadB"/>
        <w:rPr>
          <w:rFonts w:eastAsia="Microsoft YaHei"/>
        </w:rPr>
      </w:pPr>
      <w:bookmarkStart w:id="1062" w:name="methods-with-more-arguments"/>
      <w:bookmarkStart w:id="1063" w:name="_Toc477248812"/>
      <w:bookmarkStart w:id="1064" w:name="_Toc489718926"/>
      <w:bookmarkEnd w:id="1062"/>
      <w:bookmarkEnd w:id="1063"/>
      <w:r>
        <w:rPr>
          <w:rFonts w:eastAsia="Microsoft YaHei"/>
        </w:rPr>
        <w:t xml:space="preserve">Methods with More </w:t>
      </w:r>
      <w:del w:id="1065" w:author="Carol Nichols" w:date="2017-04-25T13:08:00Z">
        <w:r>
          <w:rPr>
            <w:rFonts w:eastAsia="Microsoft YaHei"/>
          </w:rPr>
          <w:delText>Argument</w:delText>
        </w:r>
      </w:del>
      <w:ins w:id="1066" w:author="Carol Nichols" w:date="2017-04-25T13:08:00Z">
        <w:r>
          <w:rPr>
            <w:rFonts w:eastAsia="Microsoft YaHei"/>
          </w:rPr>
          <w:t>Parameter</w:t>
        </w:r>
      </w:ins>
      <w:r>
        <w:rPr>
          <w:rFonts w:eastAsia="Microsoft YaHei"/>
        </w:rPr>
        <w:t>s</w:t>
      </w:r>
      <w:bookmarkEnd w:id="1064"/>
    </w:p>
    <w:p w14:paraId="51CB0B13" w14:textId="77777777" w:rsidR="00067256" w:rsidRDefault="009F4E69">
      <w:pPr>
        <w:pStyle w:val="BodyFirst"/>
      </w:pPr>
      <w:r>
        <w:rPr>
          <w:rFonts w:eastAsia="Microsoft YaHei"/>
        </w:rPr>
        <w:t xml:space="preserve">Let’s practice </w:t>
      </w:r>
      <w:del w:id="1067" w:author="AnneMarieW" w:date="2017-03-14T11:18:00Z">
        <w:r>
          <w:rPr>
            <w:rFonts w:eastAsia="Microsoft YaHei"/>
          </w:rPr>
          <w:delText xml:space="preserve">some more with </w:delText>
        </w:r>
      </w:del>
      <w:ins w:id="1068" w:author="AnneMarieW" w:date="2017-03-14T11:18:00Z">
        <w:r>
          <w:rPr>
            <w:rFonts w:eastAsia="Microsoft YaHei"/>
          </w:rPr>
          <w:t xml:space="preserve">using </w:t>
        </w:r>
      </w:ins>
      <w:r>
        <w:rPr>
          <w:rFonts w:eastAsia="Microsoft YaHei"/>
        </w:rPr>
        <w:t xml:space="preserve">methods by implementing a second method on </w:t>
      </w:r>
      <w:del w:id="1069" w:author="AnneMarieW" w:date="2017-03-14T11:18:00Z">
        <w:r>
          <w:rPr>
            <w:rFonts w:eastAsia="Microsoft YaHei"/>
          </w:rPr>
          <w:delText>our</w:delText>
        </w:r>
      </w:del>
      <w:ins w:id="1070" w:author="AnneMarieW" w:date="2017-03-14T11:18:00Z">
        <w:r>
          <w:rPr>
            <w:rFonts w:eastAsia="Microsoft YaHei"/>
          </w:rPr>
          <w:t>the</w:t>
        </w:r>
      </w:ins>
      <w:r>
        <w:rPr>
          <w:rFonts w:eastAsia="Microsoft YaHei"/>
        </w:rPr>
        <w:t xml:space="preserve"> </w:t>
      </w:r>
      <w:r>
        <w:rPr>
          <w:rStyle w:val="Literal"/>
        </w:rPr>
        <w:t>Rectangle</w:t>
      </w:r>
      <w:r>
        <w:rPr>
          <w:rFonts w:eastAsia="Microsoft YaHei"/>
        </w:rPr>
        <w:t xml:space="preserve"> </w:t>
      </w:r>
      <w:proofErr w:type="spellStart"/>
      <w:r>
        <w:rPr>
          <w:rFonts w:eastAsia="Microsoft YaHei"/>
        </w:rPr>
        <w:t>struct</w:t>
      </w:r>
      <w:proofErr w:type="spellEnd"/>
      <w:r>
        <w:rPr>
          <w:rFonts w:eastAsia="Microsoft YaHei"/>
        </w:rPr>
        <w:t xml:space="preserve">. </w:t>
      </w:r>
      <w:commentRangeStart w:id="1071"/>
      <w:r>
        <w:rPr>
          <w:rFonts w:eastAsia="Microsoft YaHei"/>
        </w:rPr>
        <w:t>This time, we</w:t>
      </w:r>
      <w:del w:id="1072" w:author="AnneMarieW" w:date="2017-03-14T11:18:00Z">
        <w:r>
          <w:rPr>
            <w:rFonts w:eastAsia="Microsoft YaHei"/>
          </w:rPr>
          <w:delText>’d like for</w:delText>
        </w:r>
      </w:del>
      <w:ins w:id="1073" w:author="AnneMarieW" w:date="2017-03-14T11:18:00Z">
        <w:r>
          <w:rPr>
            <w:rFonts w:eastAsia="Microsoft YaHei"/>
          </w:rPr>
          <w:t xml:space="preserve"> want</w:t>
        </w:r>
      </w:ins>
      <w:r>
        <w:rPr>
          <w:rFonts w:eastAsia="Microsoft YaHei"/>
        </w:rPr>
        <w:t xml:space="preserve"> an instance of </w:t>
      </w:r>
      <w:r>
        <w:rPr>
          <w:rStyle w:val="Literal"/>
        </w:rPr>
        <w:t>Rectangle</w:t>
      </w:r>
      <w:r>
        <w:rPr>
          <w:rFonts w:eastAsia="Microsoft YaHei"/>
        </w:rPr>
        <w:t xml:space="preserve"> to take another instance of </w:t>
      </w:r>
      <w:r>
        <w:rPr>
          <w:rStyle w:val="Literal"/>
        </w:rPr>
        <w:t>Rectangle</w:t>
      </w:r>
      <w:r>
        <w:rPr>
          <w:rFonts w:eastAsia="Microsoft YaHei"/>
        </w:rPr>
        <w:t xml:space="preserve"> and return </w:t>
      </w:r>
      <w:r>
        <w:rPr>
          <w:rStyle w:val="Literal"/>
        </w:rPr>
        <w:t>true</w:t>
      </w:r>
      <w:r>
        <w:rPr>
          <w:rFonts w:eastAsia="Microsoft YaHei"/>
        </w:rPr>
        <w:t xml:space="preserve"> if the second</w:t>
      </w:r>
      <w:r w:rsidRPr="008221F7">
        <w:rPr>
          <w:rFonts w:eastAsia="Microsoft YaHei"/>
        </w:rPr>
        <w:t xml:space="preserve"> </w:t>
      </w:r>
      <w:del w:id="1074" w:author="Carol Nichols" w:date="2017-04-25T12:38:00Z">
        <w:r w:rsidRPr="008221F7">
          <w:rPr>
            <w:rStyle w:val="Literal"/>
            <w:rFonts w:eastAsia="Microsoft YaHei"/>
            <w:rPrChange w:id="1075" w:author="Carol Nichols" w:date="2017-08-05T17:51:00Z">
              <w:rPr>
                <w:rFonts w:eastAsia="Microsoft YaHei"/>
              </w:rPr>
            </w:rPrChange>
          </w:rPr>
          <w:delText>r</w:delText>
        </w:r>
      </w:del>
      <w:commentRangeStart w:id="1076"/>
      <w:ins w:id="1077" w:author="Carol Nichols" w:date="2017-04-25T12:38:00Z">
        <w:r w:rsidRPr="008221F7">
          <w:rPr>
            <w:rStyle w:val="Literal"/>
            <w:rFonts w:eastAsia="Microsoft YaHei"/>
          </w:rPr>
          <w:t>R</w:t>
        </w:r>
      </w:ins>
      <w:commentRangeStart w:id="1078"/>
      <w:r w:rsidRPr="008221F7">
        <w:rPr>
          <w:rStyle w:val="Literal"/>
          <w:rFonts w:eastAsia="Microsoft YaHei"/>
          <w:rPrChange w:id="1079" w:author="Carol Nichols" w:date="2017-08-05T17:51:00Z">
            <w:rPr/>
          </w:rPrChange>
        </w:rPr>
        <w:t>ectangle</w:t>
      </w:r>
      <w:commentRangeEnd w:id="1078"/>
      <w:r w:rsidRPr="008221F7">
        <w:commentReference w:id="1078"/>
      </w:r>
      <w:commentRangeEnd w:id="1076"/>
      <w:r w:rsidRPr="008221F7">
        <w:commentReference w:id="1076"/>
      </w:r>
      <w:r w:rsidRPr="008221F7">
        <w:rPr>
          <w:rFonts w:eastAsia="Microsoft YaHei"/>
        </w:rPr>
        <w:t xml:space="preserve"> </w:t>
      </w:r>
      <w:r>
        <w:rPr>
          <w:rFonts w:eastAsia="Microsoft YaHei"/>
        </w:rPr>
        <w:t>c</w:t>
      </w:r>
      <w:del w:id="1080" w:author="AnneMarieW" w:date="2017-03-14T11:18:00Z">
        <w:r>
          <w:rPr>
            <w:rFonts w:eastAsia="Microsoft YaHei"/>
          </w:rPr>
          <w:delText>ould</w:delText>
        </w:r>
      </w:del>
      <w:ins w:id="1081" w:author="AnneMarieW" w:date="2017-03-14T11:18:00Z">
        <w:r>
          <w:rPr>
            <w:rFonts w:eastAsia="Microsoft YaHei"/>
          </w:rPr>
          <w:t>an</w:t>
        </w:r>
      </w:ins>
      <w:r>
        <w:rPr>
          <w:rFonts w:eastAsia="Microsoft YaHei"/>
        </w:rPr>
        <w:t xml:space="preserve"> fit completely within </w:t>
      </w:r>
      <w:r>
        <w:rPr>
          <w:rStyle w:val="Literal"/>
        </w:rPr>
        <w:t>self</w:t>
      </w:r>
      <w:ins w:id="1082" w:author="Carol Nichols" w:date="2017-04-25T12:39:00Z">
        <w:r>
          <w:t>;</w:t>
        </w:r>
      </w:ins>
      <w:r>
        <w:rPr>
          <w:rFonts w:eastAsia="Microsoft YaHei"/>
        </w:rPr>
        <w:t xml:space="preserve"> </w:t>
      </w:r>
      <w:del w:id="1083" w:author="Carol Nichols" w:date="2017-04-25T12:39:00Z">
        <w:r>
          <w:rPr>
            <w:rFonts w:eastAsia="Microsoft YaHei"/>
          </w:rPr>
          <w:delText>and return</w:delText>
        </w:r>
      </w:del>
      <w:ins w:id="1084" w:author="Carol Nichols" w:date="2017-04-25T12:39:00Z">
        <w:r>
          <w:rPr>
            <w:rFonts w:eastAsia="Microsoft YaHei"/>
          </w:rPr>
          <w:t>otherwise it should</w:t>
        </w:r>
      </w:ins>
      <w:ins w:id="1085" w:author="Carol Nichols" w:date="2017-04-25T12:40:00Z">
        <w:r>
          <w:rPr>
            <w:rFonts w:eastAsia="Microsoft YaHei"/>
          </w:rPr>
          <w:t xml:space="preserve"> return</w:t>
        </w:r>
      </w:ins>
      <w:r>
        <w:rPr>
          <w:rFonts w:eastAsia="Microsoft YaHei"/>
        </w:rPr>
        <w:t xml:space="preserve"> </w:t>
      </w:r>
      <w:r>
        <w:rPr>
          <w:rStyle w:val="Literal"/>
        </w:rPr>
        <w:t>false</w:t>
      </w:r>
      <w:del w:id="1086" w:author="Carol Nichols" w:date="2017-04-25T12:40:00Z">
        <w:r>
          <w:rPr>
            <w:rStyle w:val="Literal"/>
            <w:rFonts w:eastAsia="Microsoft YaHei"/>
          </w:rPr>
          <w:delText xml:space="preserve"> if it </w:delText>
        </w:r>
      </w:del>
      <w:del w:id="1087" w:author="janelle" w:date="2017-04-10T15:25:00Z">
        <w:r>
          <w:rPr>
            <w:rStyle w:val="Literal"/>
            <w:rFonts w:eastAsia="Microsoft YaHei"/>
          </w:rPr>
          <w:delText xml:space="preserve">would </w:delText>
        </w:r>
      </w:del>
      <w:del w:id="1088" w:author="Carol Nichols" w:date="2017-04-25T12:40:00Z">
        <w:r>
          <w:rPr>
            <w:rStyle w:val="Literal"/>
            <w:rFonts w:eastAsia="Microsoft YaHei"/>
          </w:rPr>
          <w:delText>cannot</w:delText>
        </w:r>
      </w:del>
      <w:r>
        <w:rPr>
          <w:rFonts w:eastAsia="Microsoft YaHei"/>
        </w:rPr>
        <w:t>.</w:t>
      </w:r>
      <w:commentRangeEnd w:id="1071"/>
      <w:r>
        <w:commentReference w:id="1071"/>
      </w:r>
      <w:r>
        <w:rPr>
          <w:rFonts w:eastAsia="Microsoft YaHei"/>
        </w:rPr>
        <w:commentReference w:id="1089"/>
      </w:r>
      <w:r>
        <w:rPr>
          <w:rFonts w:eastAsia="Microsoft YaHei"/>
        </w:rPr>
        <w:t xml:space="preserve"> </w:t>
      </w:r>
      <w:commentRangeStart w:id="1090"/>
      <w:r>
        <w:rPr>
          <w:rFonts w:eastAsia="Microsoft YaHei"/>
        </w:rPr>
        <w:t xml:space="preserve">That is, </w:t>
      </w:r>
      <w:del w:id="1091" w:author="Carol Nichols" w:date="2017-04-25T12:40:00Z">
        <w:r>
          <w:rPr>
            <w:rFonts w:eastAsia="Microsoft YaHei"/>
          </w:rPr>
          <w:delText>if we run</w:delText>
        </w:r>
      </w:del>
      <w:ins w:id="1092" w:author="Carol Nichols" w:date="2017-04-25T12:40:00Z">
        <w:r>
          <w:rPr>
            <w:rFonts w:eastAsia="Microsoft YaHei"/>
          </w:rPr>
          <w:t xml:space="preserve">we want to be able to write </w:t>
        </w:r>
      </w:ins>
      <w:ins w:id="1093" w:author="Carol Nichols" w:date="2017-04-25T12:41:00Z">
        <w:r>
          <w:rPr>
            <w:rFonts w:eastAsia="Microsoft YaHei"/>
          </w:rPr>
          <w:t>the program shown in</w:t>
        </w:r>
      </w:ins>
      <w:del w:id="1094" w:author="Carol Nichols" w:date="2017-04-25T12:41:00Z">
        <w:r>
          <w:rPr>
            <w:rFonts w:eastAsia="Microsoft YaHei"/>
          </w:rPr>
          <w:delText xml:space="preserve"> the code in</w:delText>
        </w:r>
      </w:del>
      <w:r>
        <w:rPr>
          <w:rFonts w:eastAsia="Microsoft YaHei"/>
        </w:rPr>
        <w:t xml:space="preserve"> Listing 5-</w:t>
      </w:r>
      <w:del w:id="1095" w:author="Carol Nichols" w:date="2017-05-16T11:23:00Z">
        <w:r>
          <w:rPr>
            <w:rFonts w:eastAsia="Microsoft YaHei"/>
          </w:rPr>
          <w:delText>8</w:delText>
        </w:r>
      </w:del>
      <w:ins w:id="1096" w:author="Carol Nichols" w:date="2017-05-16T11:23:00Z">
        <w:r>
          <w:rPr>
            <w:rFonts w:eastAsia="Microsoft YaHei"/>
          </w:rPr>
          <w:t>1</w:t>
        </w:r>
      </w:ins>
      <w:ins w:id="1097" w:author="Carol Nichols" w:date="2017-07-09T16:50:00Z">
        <w:r>
          <w:rPr>
            <w:rFonts w:eastAsia="Microsoft YaHei"/>
          </w:rPr>
          <w:t>4</w:t>
        </w:r>
      </w:ins>
      <w:r>
        <w:rPr>
          <w:rFonts w:eastAsia="Microsoft YaHei"/>
        </w:rPr>
        <w:t xml:space="preserve">, </w:t>
      </w:r>
      <w:del w:id="1098" w:author="AnneMarieW" w:date="2017-03-14T11:18:00Z">
        <w:r>
          <w:rPr>
            <w:rFonts w:eastAsia="Microsoft YaHei"/>
          </w:rPr>
          <w:delText>once</w:delText>
        </w:r>
      </w:del>
      <w:del w:id="1099" w:author="Carol Nichols" w:date="2017-04-25T12:41:00Z">
        <w:r>
          <w:rPr>
            <w:rFonts w:eastAsia="Microsoft YaHei"/>
          </w:rPr>
          <w:delText>after</w:delText>
        </w:r>
      </w:del>
      <w:ins w:id="1100" w:author="Carol Nichols" w:date="2017-04-25T12:41:00Z">
        <w:r>
          <w:rPr>
            <w:rFonts w:eastAsia="Microsoft YaHei"/>
          </w:rPr>
          <w:t>once</w:t>
        </w:r>
      </w:ins>
      <w:r>
        <w:rPr>
          <w:rFonts w:eastAsia="Microsoft YaHei"/>
        </w:rPr>
        <w:t xml:space="preserve"> we</w:t>
      </w:r>
      <w:ins w:id="1101" w:author="AnneMarieW" w:date="2017-03-14T11:19:00Z">
        <w:r>
          <w:rPr>
            <w:rFonts w:eastAsia="Microsoft YaHei"/>
          </w:rPr>
          <w:t>’</w:t>
        </w:r>
      </w:ins>
      <w:del w:id="1102" w:author="AnneMarieW" w:date="2017-03-14T11:19:00Z">
        <w:r>
          <w:rPr>
            <w:rFonts w:eastAsia="Microsoft YaHei"/>
          </w:rPr>
          <w:delText>'</w:delText>
        </w:r>
      </w:del>
      <w:r>
        <w:rPr>
          <w:rFonts w:eastAsia="Microsoft YaHei"/>
        </w:rPr>
        <w:t xml:space="preserve">ve defined the </w:t>
      </w:r>
      <w:proofErr w:type="spellStart"/>
      <w:r>
        <w:rPr>
          <w:rStyle w:val="Literal"/>
          <w:rFonts w:eastAsia="Microsoft YaHei"/>
        </w:rPr>
        <w:t>can_hold</w:t>
      </w:r>
      <w:proofErr w:type="spellEnd"/>
      <w:r>
        <w:rPr>
          <w:rFonts w:eastAsia="Microsoft YaHei"/>
        </w:rPr>
        <w:t xml:space="preserve"> method</w:t>
      </w:r>
      <w:commentRangeEnd w:id="1090"/>
      <w:r>
        <w:commentReference w:id="1090"/>
      </w:r>
      <w:r>
        <w:rPr>
          <w:rFonts w:eastAsia="Microsoft YaHei"/>
        </w:rPr>
        <w:commentReference w:id="1103"/>
      </w:r>
      <w:r>
        <w:rPr>
          <w:rFonts w:eastAsia="Microsoft YaHei"/>
        </w:rPr>
        <w:t>:</w:t>
      </w:r>
    </w:p>
    <w:p w14:paraId="7574AD8B" w14:textId="77777777" w:rsidR="00067256" w:rsidRDefault="009F4E69">
      <w:pPr>
        <w:pStyle w:val="ProductionDirective"/>
        <w:rPr>
          <w:rFonts w:eastAsia="Microsoft YaHei"/>
        </w:rPr>
        <w:pPrChange w:id="1104" w:author="janelle" w:date="2017-04-10T13:02:00Z">
          <w:pPr/>
        </w:pPrChange>
      </w:pPr>
      <w:r>
        <w:t>Filename: src/main.rs</w:t>
      </w:r>
    </w:p>
    <w:p w14:paraId="18329EF1" w14:textId="77777777" w:rsidR="00067256" w:rsidRDefault="009F4E69">
      <w:pPr>
        <w:pStyle w:val="CodeA"/>
      </w:pPr>
      <w:proofErr w:type="spellStart"/>
      <w:r>
        <w:t>fn</w:t>
      </w:r>
      <w:proofErr w:type="spellEnd"/>
      <w:r>
        <w:t xml:space="preserve"> main() {</w:t>
      </w:r>
    </w:p>
    <w:p w14:paraId="69083753" w14:textId="77777777" w:rsidR="00067256" w:rsidRDefault="009F4E69">
      <w:pPr>
        <w:pStyle w:val="CodeB"/>
      </w:pPr>
      <w:r>
        <w:t xml:space="preserve">    let rect1 = Rectangle { length: 50, width: 30 };</w:t>
      </w:r>
    </w:p>
    <w:p w14:paraId="7B3F58B2" w14:textId="77777777" w:rsidR="00067256" w:rsidRDefault="009F4E69">
      <w:pPr>
        <w:pStyle w:val="CodeB"/>
      </w:pPr>
      <w:r>
        <w:t xml:space="preserve">    let rect2 = Rectangle { length: 40, width: 10 };</w:t>
      </w:r>
    </w:p>
    <w:p w14:paraId="483A93EF" w14:textId="77777777" w:rsidR="00067256" w:rsidRDefault="009F4E69">
      <w:pPr>
        <w:pStyle w:val="CodeB"/>
      </w:pPr>
      <w:r>
        <w:t xml:space="preserve">    let rect3 = Rectangle { length: 45, width: 60 };</w:t>
      </w:r>
    </w:p>
    <w:p w14:paraId="0A4A07A0" w14:textId="77777777" w:rsidR="00067256" w:rsidRDefault="00067256">
      <w:pPr>
        <w:pStyle w:val="CodeB"/>
      </w:pPr>
    </w:p>
    <w:p w14:paraId="551349C2" w14:textId="77777777" w:rsidR="00067256" w:rsidRDefault="009F4E69">
      <w:pPr>
        <w:pStyle w:val="CodeB"/>
      </w:pPr>
      <w:r>
        <w:t xml:space="preserve">    </w:t>
      </w:r>
      <w:proofErr w:type="spellStart"/>
      <w:r>
        <w:t>println</w:t>
      </w:r>
      <w:proofErr w:type="spellEnd"/>
      <w:r>
        <w:t>!("Can rect1 hold rect2? {}", rect1.can_hold(&amp;rect2));</w:t>
      </w:r>
    </w:p>
    <w:p w14:paraId="60018000" w14:textId="77777777" w:rsidR="00067256" w:rsidRDefault="009F4E69">
      <w:pPr>
        <w:pStyle w:val="CodeB"/>
      </w:pPr>
      <w:r>
        <w:t xml:space="preserve">    </w:t>
      </w:r>
      <w:proofErr w:type="spellStart"/>
      <w:r>
        <w:t>println</w:t>
      </w:r>
      <w:proofErr w:type="spellEnd"/>
      <w:r>
        <w:t>!("Can rect1 hold rect3? {}", rect1.can_hold(&amp;rect3));</w:t>
      </w:r>
    </w:p>
    <w:p w14:paraId="349868C0" w14:textId="77777777" w:rsidR="00067256" w:rsidRDefault="009F4E69">
      <w:pPr>
        <w:pStyle w:val="CodeC"/>
      </w:pPr>
      <w:r>
        <w:t>}</w:t>
      </w:r>
    </w:p>
    <w:p w14:paraId="55F7650A" w14:textId="77777777" w:rsidR="00067256" w:rsidRDefault="009F4E69">
      <w:pPr>
        <w:pStyle w:val="Caption"/>
      </w:pPr>
      <w:r>
        <w:t>Listing 5-</w:t>
      </w:r>
      <w:del w:id="1105" w:author="Carol Nichols" w:date="2017-05-16T11:23:00Z">
        <w:r>
          <w:delText>8</w:delText>
        </w:r>
      </w:del>
      <w:ins w:id="1106" w:author="Carol Nichols" w:date="2017-05-16T11:23:00Z">
        <w:r>
          <w:t>1</w:t>
        </w:r>
      </w:ins>
      <w:ins w:id="1107" w:author="Carol Nichols" w:date="2017-07-09T16:50:00Z">
        <w:r>
          <w:t>4</w:t>
        </w:r>
      </w:ins>
      <w:r>
        <w:t xml:space="preserve">: </w:t>
      </w:r>
      <w:commentRangeStart w:id="1108"/>
      <w:r>
        <w:t xml:space="preserve">Demonstration of using the as-yet-unwritten </w:t>
      </w:r>
      <w:proofErr w:type="spellStart"/>
      <w:r>
        <w:rPr>
          <w:rStyle w:val="Literal"/>
        </w:rPr>
        <w:t>can_hold</w:t>
      </w:r>
      <w:proofErr w:type="spellEnd"/>
      <w:r>
        <w:t xml:space="preserve"> method</w:t>
      </w:r>
      <w:commentRangeEnd w:id="1108"/>
      <w:r>
        <w:commentReference w:id="1108"/>
      </w:r>
      <w:r>
        <w:commentReference w:id="1109"/>
      </w:r>
    </w:p>
    <w:p w14:paraId="0EEC21ED" w14:textId="77777777" w:rsidR="00067256" w:rsidRDefault="009F4E69">
      <w:pPr>
        <w:pStyle w:val="Body"/>
      </w:pPr>
      <w:ins w:id="1110" w:author="Carol Nichols" w:date="2017-04-25T12:43:00Z">
        <w:r>
          <w:rPr>
            <w:rFonts w:eastAsia="Microsoft YaHei"/>
          </w:rPr>
          <w:t>And the expected output would look like the following</w:t>
        </w:r>
      </w:ins>
      <w:del w:id="1111" w:author="Carol Nichols" w:date="2017-04-25T12:43:00Z">
        <w:r>
          <w:rPr>
            <w:rFonts w:eastAsia="Microsoft YaHei"/>
          </w:rPr>
          <w:delText>We want to see th</w:delText>
        </w:r>
      </w:del>
      <w:del w:id="1112" w:author="AnneMarieW" w:date="2017-03-14T13:26:00Z">
        <w:r>
          <w:rPr>
            <w:rFonts w:eastAsia="Microsoft YaHei"/>
          </w:rPr>
          <w:delText>is</w:delText>
        </w:r>
      </w:del>
      <w:del w:id="1113" w:author="Carol Nichols" w:date="2017-04-25T12:43:00Z">
        <w:r>
          <w:rPr>
            <w:rFonts w:eastAsia="Microsoft YaHei"/>
          </w:rPr>
          <w:delText>e following output</w:delText>
        </w:r>
      </w:del>
      <w:r>
        <w:rPr>
          <w:rFonts w:eastAsia="Microsoft YaHei"/>
        </w:rPr>
        <w:t xml:space="preserve">, </w:t>
      </w:r>
      <w:del w:id="1114" w:author="AnneMarieW" w:date="2017-03-14T13:19:00Z">
        <w:r>
          <w:rPr>
            <w:rFonts w:eastAsia="Microsoft YaHei"/>
          </w:rPr>
          <w:delText>sinc</w:delText>
        </w:r>
      </w:del>
      <w:ins w:id="1115" w:author="AnneMarieW" w:date="2017-03-14T13:19:00Z">
        <w:r>
          <w:rPr>
            <w:rFonts w:eastAsia="Microsoft YaHei"/>
          </w:rPr>
          <w:t>becaus</w:t>
        </w:r>
      </w:ins>
      <w:r>
        <w:rPr>
          <w:rFonts w:eastAsia="Microsoft YaHei"/>
        </w:rPr>
        <w:t xml:space="preserve">e both </w:t>
      </w:r>
      <w:ins w:id="1116" w:author="AnneMarieW" w:date="2017-03-14T13:25:00Z">
        <w:r>
          <w:rPr>
            <w:rFonts w:eastAsia="Microsoft YaHei"/>
          </w:rPr>
          <w:t xml:space="preserve">dimensions </w:t>
        </w:r>
      </w:ins>
      <w:r>
        <w:rPr>
          <w:rFonts w:eastAsia="Microsoft YaHei"/>
        </w:rPr>
        <w:t xml:space="preserve">of </w:t>
      </w:r>
      <w:r>
        <w:rPr>
          <w:rStyle w:val="Literal"/>
        </w:rPr>
        <w:t>rect2</w:t>
      </w:r>
      <w:del w:id="1117" w:author="AnneMarieW" w:date="2017-03-14T13:25:00Z">
        <w:r>
          <w:rPr>
            <w:rStyle w:val="Literal"/>
            <w:rFonts w:eastAsia="Microsoft YaHei"/>
          </w:rPr>
          <w:delText>’s</w:delText>
        </w:r>
      </w:del>
      <w:r>
        <w:rPr>
          <w:rFonts w:eastAsia="Microsoft YaHei"/>
        </w:rPr>
        <w:t xml:space="preserve"> </w:t>
      </w:r>
      <w:del w:id="1118" w:author="AnneMarieW" w:date="2017-03-14T13:25:00Z">
        <w:r>
          <w:rPr>
            <w:rFonts w:eastAsia="Microsoft YaHei"/>
          </w:rPr>
          <w:delText xml:space="preserve">dimensions </w:delText>
        </w:r>
      </w:del>
      <w:r>
        <w:rPr>
          <w:rFonts w:eastAsia="Microsoft YaHei"/>
        </w:rPr>
        <w:t xml:space="preserve">are smaller than </w:t>
      </w:r>
      <w:ins w:id="1119" w:author="AnneMarieW" w:date="2017-03-14T13:25:00Z">
        <w:r>
          <w:rPr>
            <w:rFonts w:eastAsia="Microsoft YaHei"/>
          </w:rPr>
          <w:t>the dimensions</w:t>
        </w:r>
        <w:r>
          <w:rPr>
            <w:rStyle w:val="Literal"/>
          </w:rPr>
          <w:t xml:space="preserve"> </w:t>
        </w:r>
        <w:r>
          <w:rPr>
            <w:rFonts w:eastAsia="Microsoft YaHei"/>
          </w:rPr>
          <w:t>of</w:t>
        </w:r>
        <w:r>
          <w:t xml:space="preserve"> </w:t>
        </w:r>
      </w:ins>
      <w:r>
        <w:rPr>
          <w:rStyle w:val="Literal"/>
        </w:rPr>
        <w:t>rect1</w:t>
      </w:r>
      <w:del w:id="1120" w:author="AnneMarieW" w:date="2017-03-14T13:25:00Z">
        <w:r>
          <w:rPr>
            <w:rStyle w:val="Literal"/>
            <w:rFonts w:eastAsia="Microsoft YaHei"/>
          </w:rPr>
          <w:delText>’s</w:delText>
        </w:r>
      </w:del>
      <w:r>
        <w:rPr>
          <w:rFonts w:eastAsia="Microsoft YaHei"/>
        </w:rPr>
        <w:t xml:space="preserve">, but </w:t>
      </w:r>
      <w:r>
        <w:rPr>
          <w:rStyle w:val="Literal"/>
        </w:rPr>
        <w:t>rect3</w:t>
      </w:r>
      <w:r>
        <w:rPr>
          <w:rFonts w:eastAsia="Microsoft YaHei"/>
        </w:rPr>
        <w:t xml:space="preserve"> is wider than </w:t>
      </w:r>
      <w:r>
        <w:rPr>
          <w:rStyle w:val="Literal"/>
        </w:rPr>
        <w:t>rect1</w:t>
      </w:r>
      <w:r>
        <w:rPr>
          <w:rFonts w:eastAsia="Microsoft YaHei"/>
        </w:rPr>
        <w:t>:</w:t>
      </w:r>
    </w:p>
    <w:p w14:paraId="13DE4D27" w14:textId="77777777" w:rsidR="00067256" w:rsidRDefault="009F4E69">
      <w:pPr>
        <w:pStyle w:val="CodeA"/>
      </w:pPr>
      <w:r>
        <w:t>Can rect1 hold rect2? true</w:t>
      </w:r>
    </w:p>
    <w:p w14:paraId="524292A8" w14:textId="77777777" w:rsidR="00067256" w:rsidRDefault="009F4E69">
      <w:pPr>
        <w:pStyle w:val="CodeC"/>
      </w:pPr>
      <w:r>
        <w:lastRenderedPageBreak/>
        <w:t>Can rect1 hold rect3? false</w:t>
      </w:r>
    </w:p>
    <w:p w14:paraId="5F01076E" w14:textId="77777777" w:rsidR="00067256" w:rsidRDefault="009F4E69">
      <w:pPr>
        <w:pStyle w:val="Body"/>
      </w:pPr>
      <w:r>
        <w:rPr>
          <w:rFonts w:eastAsia="Microsoft YaHei"/>
        </w:rPr>
        <w:t xml:space="preserve">We know we want to define a method, so it will be within the </w:t>
      </w:r>
      <w:proofErr w:type="spellStart"/>
      <w:r>
        <w:rPr>
          <w:rStyle w:val="Literal"/>
        </w:rPr>
        <w:t>impl</w:t>
      </w:r>
      <w:proofErr w:type="spellEnd"/>
      <w:r>
        <w:rPr>
          <w:rStyle w:val="Literal"/>
        </w:rPr>
        <w:t xml:space="preserve"> Rectangle</w:t>
      </w:r>
      <w:r>
        <w:t xml:space="preserve"> </w:t>
      </w:r>
      <w:r>
        <w:rPr>
          <w:rFonts w:eastAsia="Microsoft YaHei"/>
        </w:rPr>
        <w:t xml:space="preserve">block. The method name will be </w:t>
      </w:r>
      <w:commentRangeStart w:id="1121"/>
      <w:proofErr w:type="spellStart"/>
      <w:r>
        <w:rPr>
          <w:rStyle w:val="Literal"/>
        </w:rPr>
        <w:t>can_hold</w:t>
      </w:r>
      <w:commentRangeEnd w:id="1121"/>
      <w:proofErr w:type="spellEnd"/>
      <w:r>
        <w:commentReference w:id="1121"/>
      </w:r>
      <w:r>
        <w:rPr>
          <w:rStyle w:val="Literal"/>
        </w:rPr>
        <w:commentReference w:id="1122"/>
      </w:r>
      <w:r>
        <w:rPr>
          <w:rFonts w:eastAsia="Microsoft YaHei"/>
        </w:rPr>
        <w:t xml:space="preserve">, and it will take an immutable borrow of another </w:t>
      </w:r>
      <w:r>
        <w:rPr>
          <w:rStyle w:val="Literal"/>
        </w:rPr>
        <w:t>Rectangle</w:t>
      </w:r>
      <w:r>
        <w:rPr>
          <w:rFonts w:eastAsia="Microsoft YaHei"/>
        </w:rPr>
        <w:t xml:space="preserve"> as a</w:t>
      </w:r>
      <w:del w:id="1123" w:author="Carol Nichols" w:date="2017-04-25T13:09:00Z">
        <w:r>
          <w:rPr>
            <w:rFonts w:eastAsia="Microsoft YaHei"/>
          </w:rPr>
          <w:delText>n argument</w:delText>
        </w:r>
      </w:del>
      <w:ins w:id="1124" w:author="Carol Nichols" w:date="2017-04-25T13:09:00Z">
        <w:r>
          <w:rPr>
            <w:rFonts w:eastAsia="Microsoft YaHei"/>
          </w:rPr>
          <w:t xml:space="preserve"> parameter</w:t>
        </w:r>
      </w:ins>
      <w:r>
        <w:rPr>
          <w:rFonts w:eastAsia="Microsoft YaHei"/>
        </w:rPr>
        <w:t xml:space="preserve">. We can tell what the type of the </w:t>
      </w:r>
      <w:del w:id="1125" w:author="Carol Nichols" w:date="2017-04-25T13:09:00Z">
        <w:r>
          <w:rPr>
            <w:rFonts w:eastAsia="Microsoft YaHei"/>
          </w:rPr>
          <w:delText>argument</w:delText>
        </w:r>
      </w:del>
      <w:ins w:id="1126" w:author="Carol Nichols" w:date="2017-04-25T13:09:00Z">
        <w:r>
          <w:rPr>
            <w:rFonts w:eastAsia="Microsoft YaHei"/>
          </w:rPr>
          <w:t>parameter</w:t>
        </w:r>
      </w:ins>
      <w:r>
        <w:rPr>
          <w:rFonts w:eastAsia="Microsoft YaHei"/>
        </w:rPr>
        <w:t xml:space="preserve"> will be by looking at </w:t>
      </w:r>
      <w:del w:id="1127" w:author="Carol Nichols" w:date="2017-04-25T12:45:00Z">
        <w:r>
          <w:rPr>
            <w:rFonts w:eastAsia="Microsoft YaHei"/>
          </w:rPr>
          <w:delText>a call site</w:delText>
        </w:r>
      </w:del>
      <w:ins w:id="1128" w:author="Carol Nichols" w:date="2017-04-25T12:45:00Z">
        <w:r>
          <w:rPr>
            <w:rFonts w:eastAsia="Microsoft YaHei"/>
          </w:rPr>
          <w:t>the code that calls the method</w:t>
        </w:r>
      </w:ins>
      <w:r>
        <w:rPr>
          <w:rFonts w:eastAsia="Microsoft YaHei"/>
        </w:rPr>
        <w:t xml:space="preserve">: </w:t>
      </w:r>
      <w:r>
        <w:rPr>
          <w:rStyle w:val="Literal"/>
        </w:rPr>
        <w:t>rect1.can_hold(&amp;rect2)</w:t>
      </w:r>
      <w:r>
        <w:rPr>
          <w:rFonts w:eastAsia="Microsoft YaHei"/>
        </w:rPr>
        <w:t xml:space="preserve"> passes in </w:t>
      </w:r>
      <w:r>
        <w:rPr>
          <w:rStyle w:val="Literal"/>
        </w:rPr>
        <w:t>&amp;rect2</w:t>
      </w:r>
      <w:r>
        <w:rPr>
          <w:rFonts w:eastAsia="Microsoft YaHei"/>
        </w:rPr>
        <w:t xml:space="preserve">, which is an immutable borrow to </w:t>
      </w:r>
      <w:r>
        <w:rPr>
          <w:rStyle w:val="Literal"/>
        </w:rPr>
        <w:t>rect2</w:t>
      </w:r>
      <w:r>
        <w:rPr>
          <w:rFonts w:eastAsia="Microsoft YaHei"/>
        </w:rPr>
        <w:t xml:space="preserve">, an instance of </w:t>
      </w:r>
      <w:r>
        <w:rPr>
          <w:rStyle w:val="Literal"/>
        </w:rPr>
        <w:t>Rectangle</w:t>
      </w:r>
      <w:r>
        <w:rPr>
          <w:rFonts w:eastAsia="Microsoft YaHei"/>
        </w:rPr>
        <w:t>. This makes sense</w:t>
      </w:r>
      <w:del w:id="1129" w:author="AnneMarieW" w:date="2017-03-14T13:28:00Z">
        <w:r>
          <w:rPr>
            <w:rFonts w:eastAsia="Microsoft YaHei"/>
          </w:rPr>
          <w:delText>,</w:delText>
        </w:r>
      </w:del>
      <w:r>
        <w:rPr>
          <w:rFonts w:eastAsia="Microsoft YaHei"/>
        </w:rPr>
        <w:t xml:space="preserve"> </w:t>
      </w:r>
      <w:del w:id="1130" w:author="AnneMarieW" w:date="2017-03-14T13:28:00Z">
        <w:r>
          <w:rPr>
            <w:rFonts w:eastAsia="Microsoft YaHei"/>
          </w:rPr>
          <w:delText>sinc</w:delText>
        </w:r>
      </w:del>
      <w:ins w:id="1131" w:author="AnneMarieW" w:date="2017-03-14T13:28:00Z">
        <w:r>
          <w:rPr>
            <w:rFonts w:eastAsia="Microsoft YaHei"/>
          </w:rPr>
          <w:t>becaus</w:t>
        </w:r>
      </w:ins>
      <w:r>
        <w:rPr>
          <w:rFonts w:eastAsia="Microsoft YaHei"/>
        </w:rPr>
        <w:t xml:space="preserve">e we only need to read </w:t>
      </w:r>
      <w:r>
        <w:rPr>
          <w:rStyle w:val="Literal"/>
        </w:rPr>
        <w:t>rect2</w:t>
      </w:r>
      <w:r>
        <w:rPr>
          <w:rFonts w:eastAsia="Microsoft YaHei"/>
        </w:rPr>
        <w:t xml:space="preserve"> (rather than write, which would mean we’d need a mutable borrow)</w:t>
      </w:r>
      <w:ins w:id="1132" w:author="AnneMarieW" w:date="2017-03-14T13:28:00Z">
        <w:r>
          <w:rPr>
            <w:rFonts w:eastAsia="Microsoft YaHei"/>
          </w:rPr>
          <w:t>,</w:t>
        </w:r>
      </w:ins>
      <w:r>
        <w:rPr>
          <w:rFonts w:eastAsia="Microsoft YaHei"/>
        </w:rPr>
        <w:t xml:space="preserve"> and we want </w:t>
      </w:r>
      <w:r>
        <w:rPr>
          <w:rStyle w:val="Literal"/>
        </w:rPr>
        <w:t>main</w:t>
      </w:r>
      <w:r>
        <w:rPr>
          <w:rFonts w:eastAsia="Microsoft YaHei"/>
        </w:rPr>
        <w:t xml:space="preserve"> to </w:t>
      </w:r>
      <w:del w:id="1133" w:author="AnneMarieW" w:date="2017-03-14T13:28:00Z">
        <w:r>
          <w:rPr>
            <w:rFonts w:eastAsia="Microsoft YaHei"/>
          </w:rPr>
          <w:delText>keep</w:delText>
        </w:r>
      </w:del>
      <w:ins w:id="1134" w:author="AnneMarieW" w:date="2017-03-14T13:28:00Z">
        <w:r>
          <w:rPr>
            <w:rFonts w:eastAsia="Microsoft YaHei"/>
          </w:rPr>
          <w:t>retain</w:t>
        </w:r>
      </w:ins>
      <w:r>
        <w:rPr>
          <w:rFonts w:eastAsia="Microsoft YaHei"/>
        </w:rPr>
        <w:t xml:space="preserve"> ownership of </w:t>
      </w:r>
      <w:r>
        <w:rPr>
          <w:rStyle w:val="Literal"/>
        </w:rPr>
        <w:t>rect2</w:t>
      </w:r>
      <w:r>
        <w:rPr>
          <w:rFonts w:eastAsia="Microsoft YaHei"/>
        </w:rPr>
        <w:t xml:space="preserve"> so </w:t>
      </w:r>
      <w:del w:id="1135" w:author="AnneMarieW" w:date="2017-03-14T13:28:00Z">
        <w:r>
          <w:rPr>
            <w:rFonts w:eastAsia="Microsoft YaHei"/>
          </w:rPr>
          <w:delText xml:space="preserve">that </w:delText>
        </w:r>
      </w:del>
      <w:r>
        <w:rPr>
          <w:rFonts w:eastAsia="Microsoft YaHei"/>
        </w:rPr>
        <w:t>we c</w:t>
      </w:r>
      <w:del w:id="1136" w:author="AnneMarieW" w:date="2017-03-14T13:28:00Z">
        <w:r>
          <w:rPr>
            <w:rFonts w:eastAsia="Microsoft YaHei"/>
          </w:rPr>
          <w:delText>ould</w:delText>
        </w:r>
      </w:del>
      <w:ins w:id="1137" w:author="AnneMarieW" w:date="2017-03-14T13:28:00Z">
        <w:r>
          <w:rPr>
            <w:rFonts w:eastAsia="Microsoft YaHei"/>
          </w:rPr>
          <w:t>an</w:t>
        </w:r>
      </w:ins>
      <w:r>
        <w:rPr>
          <w:rFonts w:eastAsia="Microsoft YaHei"/>
        </w:rPr>
        <w:t xml:space="preserve"> use it again after calling th</w:t>
      </w:r>
      <w:del w:id="1138" w:author="AnneMarieW" w:date="2017-03-14T13:28:00Z">
        <w:r>
          <w:rPr>
            <w:rFonts w:eastAsia="Microsoft YaHei"/>
          </w:rPr>
          <w:delText>is</w:delText>
        </w:r>
      </w:del>
      <w:ins w:id="1139" w:author="AnneMarieW" w:date="2017-03-14T13:28:00Z">
        <w:r>
          <w:rPr>
            <w:rFonts w:eastAsia="Microsoft YaHei"/>
          </w:rPr>
          <w:t>e</w:t>
        </w:r>
      </w:ins>
      <w:r>
        <w:rPr>
          <w:rFonts w:eastAsia="Microsoft YaHei"/>
        </w:rPr>
        <w:t xml:space="preserve"> </w:t>
      </w:r>
      <w:proofErr w:type="spellStart"/>
      <w:ins w:id="1140" w:author="AnneMarieW" w:date="2017-03-14T13:28:00Z">
        <w:r>
          <w:rPr>
            <w:rStyle w:val="Literal"/>
          </w:rPr>
          <w:t>can_hold</w:t>
        </w:r>
        <w:proofErr w:type="spellEnd"/>
        <w:r>
          <w:rPr>
            <w:rFonts w:eastAsia="Microsoft YaHei"/>
          </w:rPr>
          <w:t xml:space="preserve"> </w:t>
        </w:r>
      </w:ins>
      <w:r>
        <w:rPr>
          <w:rFonts w:eastAsia="Microsoft YaHei"/>
        </w:rPr>
        <w:t xml:space="preserve">method. The return value of </w:t>
      </w:r>
      <w:proofErr w:type="spellStart"/>
      <w:r>
        <w:rPr>
          <w:rStyle w:val="Literal"/>
        </w:rPr>
        <w:t>can_hold</w:t>
      </w:r>
      <w:proofErr w:type="spellEnd"/>
      <w:r>
        <w:rPr>
          <w:rFonts w:eastAsia="Microsoft YaHei"/>
        </w:rPr>
        <w:t xml:space="preserve"> will be a </w:t>
      </w:r>
      <w:proofErr w:type="spellStart"/>
      <w:r>
        <w:rPr>
          <w:rFonts w:eastAsia="Microsoft YaHei"/>
        </w:rPr>
        <w:t>boolean</w:t>
      </w:r>
      <w:proofErr w:type="spellEnd"/>
      <w:r>
        <w:rPr>
          <w:rFonts w:eastAsia="Microsoft YaHei"/>
        </w:rPr>
        <w:t xml:space="preserve">, and the implementation will check </w:t>
      </w:r>
      <w:del w:id="1141" w:author="AnneMarieW" w:date="2017-03-14T13:29:00Z">
        <w:r>
          <w:rPr>
            <w:rFonts w:eastAsia="Microsoft YaHei"/>
          </w:rPr>
          <w:delText xml:space="preserve">to see if </w:delText>
        </w:r>
      </w:del>
      <w:ins w:id="1142" w:author="AnneMarieW" w:date="2017-03-14T13:29:00Z">
        <w:r>
          <w:rPr>
            <w:rFonts w:eastAsia="Microsoft YaHei"/>
          </w:rPr>
          <w:t xml:space="preserve">whether </w:t>
        </w:r>
      </w:ins>
      <w:commentRangeStart w:id="1143"/>
      <w:ins w:id="1144" w:author="janelle" w:date="2017-04-10T15:59:00Z">
        <w:r>
          <w:rPr>
            <w:rFonts w:eastAsia="Microsoft YaHei"/>
          </w:rPr>
          <w:t xml:space="preserve">the length and width of </w:t>
        </w:r>
      </w:ins>
      <w:commentRangeEnd w:id="1143"/>
      <w:r>
        <w:commentReference w:id="1143"/>
      </w:r>
      <w:r>
        <w:rPr>
          <w:rFonts w:eastAsia="Microsoft YaHei"/>
        </w:rPr>
        <w:commentReference w:id="1145"/>
      </w:r>
      <w:r>
        <w:rPr>
          <w:rStyle w:val="Literal"/>
        </w:rPr>
        <w:t>self</w:t>
      </w:r>
      <w:del w:id="1146" w:author="janelle" w:date="2017-04-10T16:00:00Z">
        <w:r>
          <w:rPr>
            <w:rStyle w:val="Literal"/>
            <w:rFonts w:eastAsia="Microsoft YaHei"/>
          </w:rPr>
          <w:delText>’s length and width</w:delText>
        </w:r>
      </w:del>
      <w:r>
        <w:rPr>
          <w:rFonts w:eastAsia="Microsoft YaHei"/>
        </w:rPr>
        <w:t xml:space="preserve"> are both greater than the length and width of the other </w:t>
      </w:r>
      <w:r>
        <w:rPr>
          <w:rStyle w:val="Literal"/>
        </w:rPr>
        <w:t>Rectangle</w:t>
      </w:r>
      <w:r>
        <w:rPr>
          <w:rFonts w:eastAsia="Microsoft YaHei"/>
        </w:rPr>
        <w:t>, respectively. Let’s add th</w:t>
      </w:r>
      <w:del w:id="1147" w:author="AnneMarieW" w:date="2017-03-14T13:29:00Z">
        <w:r>
          <w:rPr>
            <w:rFonts w:eastAsia="Microsoft YaHei"/>
          </w:rPr>
          <w:delText>is</w:delText>
        </w:r>
      </w:del>
      <w:ins w:id="1148" w:author="AnneMarieW" w:date="2017-03-14T13:29:00Z">
        <w:r>
          <w:rPr>
            <w:rFonts w:eastAsia="Microsoft YaHei"/>
          </w:rPr>
          <w:t>e</w:t>
        </w:r>
      </w:ins>
      <w:r>
        <w:rPr>
          <w:rFonts w:eastAsia="Microsoft YaHei"/>
        </w:rPr>
        <w:t xml:space="preserve"> new </w:t>
      </w:r>
      <w:proofErr w:type="spellStart"/>
      <w:ins w:id="1149" w:author="AnneMarieW" w:date="2017-03-14T13:29:00Z">
        <w:r>
          <w:rPr>
            <w:rStyle w:val="Literal"/>
          </w:rPr>
          <w:t>can_hold</w:t>
        </w:r>
        <w:proofErr w:type="spellEnd"/>
        <w:r>
          <w:rPr>
            <w:rFonts w:eastAsia="Microsoft YaHei"/>
          </w:rPr>
          <w:t xml:space="preserve"> </w:t>
        </w:r>
      </w:ins>
      <w:r>
        <w:rPr>
          <w:rFonts w:eastAsia="Microsoft YaHei"/>
        </w:rPr>
        <w:t xml:space="preserve">method to the </w:t>
      </w:r>
      <w:proofErr w:type="spellStart"/>
      <w:r>
        <w:rPr>
          <w:rStyle w:val="Literal"/>
          <w:rFonts w:eastAsia="Microsoft YaHei"/>
        </w:rPr>
        <w:t>impl</w:t>
      </w:r>
      <w:proofErr w:type="spellEnd"/>
      <w:r>
        <w:rPr>
          <w:rFonts w:eastAsia="Microsoft YaHei"/>
        </w:rPr>
        <w:t xml:space="preserve"> block from Listing 5-</w:t>
      </w:r>
      <w:del w:id="1150" w:author="Carol Nichols" w:date="2017-05-16T11:23:00Z">
        <w:r>
          <w:rPr>
            <w:rFonts w:eastAsia="Microsoft YaHei"/>
          </w:rPr>
          <w:delText>7</w:delText>
        </w:r>
      </w:del>
      <w:ins w:id="1151" w:author="Carol Nichols" w:date="2017-05-16T11:23:00Z">
        <w:r>
          <w:rPr>
            <w:rFonts w:eastAsia="Microsoft YaHei"/>
          </w:rPr>
          <w:t>1</w:t>
        </w:r>
      </w:ins>
      <w:ins w:id="1152" w:author="Carol Nichols" w:date="2017-07-09T16:50:00Z">
        <w:r>
          <w:rPr>
            <w:rFonts w:eastAsia="Microsoft YaHei"/>
          </w:rPr>
          <w:t>3</w:t>
        </w:r>
      </w:ins>
      <w:ins w:id="1153" w:author="Carol Nichols" w:date="2017-04-25T13:56:00Z">
        <w:r>
          <w:rPr>
            <w:rFonts w:eastAsia="Microsoft YaHei"/>
          </w:rPr>
          <w:t>, shown in Listing 5-</w:t>
        </w:r>
      </w:ins>
      <w:ins w:id="1154" w:author="Carol Nichols" w:date="2017-05-16T11:23:00Z">
        <w:r>
          <w:rPr>
            <w:rFonts w:eastAsia="Microsoft YaHei"/>
          </w:rPr>
          <w:t>1</w:t>
        </w:r>
      </w:ins>
      <w:ins w:id="1155" w:author="Carol Nichols" w:date="2017-07-09T16:50:00Z">
        <w:r>
          <w:rPr>
            <w:rFonts w:eastAsia="Microsoft YaHei"/>
          </w:rPr>
          <w:t>5</w:t>
        </w:r>
      </w:ins>
      <w:r>
        <w:rPr>
          <w:rFonts w:eastAsia="Microsoft YaHei"/>
        </w:rPr>
        <w:t>:</w:t>
      </w:r>
    </w:p>
    <w:p w14:paraId="4586DCFB" w14:textId="77777777" w:rsidR="00067256" w:rsidRDefault="009F4E69">
      <w:pPr>
        <w:pStyle w:val="ProductionDirective"/>
        <w:rPr>
          <w:rFonts w:eastAsia="Microsoft YaHei"/>
        </w:rPr>
        <w:pPrChange w:id="1156" w:author="janelle" w:date="2017-04-10T15:31:00Z">
          <w:pPr/>
        </w:pPrChange>
      </w:pPr>
      <w:r>
        <w:t>Filename: src/main.rs</w:t>
      </w:r>
    </w:p>
    <w:p w14:paraId="61D850BD" w14:textId="77777777" w:rsidR="00067256" w:rsidRDefault="009F4E69">
      <w:pPr>
        <w:pStyle w:val="CodeA"/>
      </w:pPr>
      <w:proofErr w:type="spellStart"/>
      <w:r>
        <w:rPr>
          <w:rStyle w:val="Literal-Gray"/>
        </w:rPr>
        <w:t>impl</w:t>
      </w:r>
      <w:proofErr w:type="spellEnd"/>
      <w:r>
        <w:rPr>
          <w:rStyle w:val="Literal-Gray"/>
        </w:rPr>
        <w:t xml:space="preserve"> Rectangle {</w:t>
      </w:r>
    </w:p>
    <w:p w14:paraId="429E4E68" w14:textId="77777777" w:rsidR="00067256" w:rsidRDefault="009F4E69">
      <w:pPr>
        <w:pStyle w:val="CodeB"/>
      </w:pPr>
      <w:r>
        <w:rPr>
          <w:rStyle w:val="Literal-Gray"/>
        </w:rPr>
        <w:t xml:space="preserve">    </w:t>
      </w:r>
      <w:proofErr w:type="spellStart"/>
      <w:r>
        <w:rPr>
          <w:rStyle w:val="Literal-Gray"/>
        </w:rPr>
        <w:t>fn</w:t>
      </w:r>
      <w:proofErr w:type="spellEnd"/>
      <w:r>
        <w:rPr>
          <w:rStyle w:val="Literal-Gray"/>
        </w:rPr>
        <w:t xml:space="preserve"> area(&amp;self) -&gt; u32 {</w:t>
      </w:r>
    </w:p>
    <w:p w14:paraId="4E32CD43" w14:textId="77777777" w:rsidR="00067256" w:rsidRDefault="009F4E69">
      <w:pPr>
        <w:pStyle w:val="CodeB"/>
      </w:pPr>
      <w:r>
        <w:rPr>
          <w:rStyle w:val="Literal-Gray"/>
        </w:rPr>
        <w:t xml:space="preserve">        </w:t>
      </w:r>
      <w:proofErr w:type="spellStart"/>
      <w:r>
        <w:rPr>
          <w:rStyle w:val="Literal-Gray"/>
        </w:rPr>
        <w:t>self.length</w:t>
      </w:r>
      <w:proofErr w:type="spellEnd"/>
      <w:r>
        <w:rPr>
          <w:rStyle w:val="Literal-Gray"/>
        </w:rPr>
        <w:t xml:space="preserve"> * </w:t>
      </w:r>
      <w:proofErr w:type="spellStart"/>
      <w:r>
        <w:rPr>
          <w:rStyle w:val="Literal-Gray"/>
        </w:rPr>
        <w:t>self.width</w:t>
      </w:r>
      <w:proofErr w:type="spellEnd"/>
    </w:p>
    <w:p w14:paraId="0DF9693F" w14:textId="77777777" w:rsidR="00067256" w:rsidRDefault="009F4E69">
      <w:pPr>
        <w:pStyle w:val="CodeB"/>
      </w:pPr>
      <w:r>
        <w:rPr>
          <w:rStyle w:val="Literal-Gray"/>
        </w:rPr>
        <w:t xml:space="preserve">    }</w:t>
      </w:r>
    </w:p>
    <w:p w14:paraId="34474A90" w14:textId="77777777" w:rsidR="00067256" w:rsidRDefault="00067256">
      <w:pPr>
        <w:pStyle w:val="CodeB"/>
        <w:rPr>
          <w:rStyle w:val="Literal-Gray"/>
        </w:rPr>
      </w:pPr>
    </w:p>
    <w:p w14:paraId="2E044464" w14:textId="77777777" w:rsidR="00067256" w:rsidRDefault="009F4E69">
      <w:pPr>
        <w:pStyle w:val="CodeB"/>
      </w:pPr>
      <w:r>
        <w:t xml:space="preserve">    </w:t>
      </w:r>
      <w:proofErr w:type="spellStart"/>
      <w:r>
        <w:t>fn</w:t>
      </w:r>
      <w:proofErr w:type="spellEnd"/>
      <w:r>
        <w:t xml:space="preserve"> </w:t>
      </w:r>
      <w:proofErr w:type="spellStart"/>
      <w:r>
        <w:t>can_hold</w:t>
      </w:r>
      <w:proofErr w:type="spellEnd"/>
      <w:r>
        <w:t>(&amp;self, other: &amp;Rectangle) -&gt; bool {</w:t>
      </w:r>
    </w:p>
    <w:p w14:paraId="74C06E24" w14:textId="77777777" w:rsidR="00067256" w:rsidRDefault="009F4E69">
      <w:pPr>
        <w:pStyle w:val="CodeB"/>
      </w:pPr>
      <w:r>
        <w:t xml:space="preserve">        </w:t>
      </w:r>
      <w:proofErr w:type="spellStart"/>
      <w:r>
        <w:t>self.length</w:t>
      </w:r>
      <w:proofErr w:type="spellEnd"/>
      <w:r>
        <w:t xml:space="preserve"> &gt; </w:t>
      </w:r>
      <w:proofErr w:type="spellStart"/>
      <w:r>
        <w:t>other.length</w:t>
      </w:r>
      <w:proofErr w:type="spellEnd"/>
      <w:r>
        <w:t xml:space="preserve"> &amp;&amp; </w:t>
      </w:r>
      <w:proofErr w:type="spellStart"/>
      <w:r>
        <w:t>self.width</w:t>
      </w:r>
      <w:proofErr w:type="spellEnd"/>
      <w:r>
        <w:t xml:space="preserve"> &gt; </w:t>
      </w:r>
      <w:proofErr w:type="spellStart"/>
      <w:r>
        <w:t>other.width</w:t>
      </w:r>
      <w:proofErr w:type="spellEnd"/>
    </w:p>
    <w:p w14:paraId="154E55AA" w14:textId="77777777" w:rsidR="00067256" w:rsidRDefault="009F4E69">
      <w:pPr>
        <w:pStyle w:val="CodeB"/>
      </w:pPr>
      <w:r>
        <w:t xml:space="preserve">    }</w:t>
      </w:r>
    </w:p>
    <w:p w14:paraId="79391486" w14:textId="77777777" w:rsidR="00067256" w:rsidRDefault="009F4E69">
      <w:pPr>
        <w:pStyle w:val="CodeC"/>
      </w:pPr>
      <w:r>
        <w:rPr>
          <w:rStyle w:val="Literal-Gray"/>
        </w:rPr>
        <w:t>}</w:t>
      </w:r>
    </w:p>
    <w:p w14:paraId="1DD55A9C" w14:textId="77777777" w:rsidR="00067256" w:rsidRDefault="009F4E69">
      <w:pPr>
        <w:pStyle w:val="Caption"/>
      </w:pPr>
      <w:ins w:id="1157" w:author="Carol Nichols" w:date="2017-04-25T13:56:00Z">
        <w:r>
          <w:rPr>
            <w:rFonts w:eastAsia="Microsoft YaHei"/>
          </w:rPr>
          <w:t xml:space="preserve">Listing 5-15: Implementing the </w:t>
        </w:r>
        <w:proofErr w:type="spellStart"/>
        <w:r>
          <w:rPr>
            <w:rStyle w:val="Literal"/>
            <w:rFonts w:eastAsia="Microsoft YaHei"/>
          </w:rPr>
          <w:t>can_hold</w:t>
        </w:r>
        <w:proofErr w:type="spellEnd"/>
        <w:r>
          <w:rPr>
            <w:rFonts w:eastAsia="Microsoft YaHei"/>
          </w:rPr>
          <w:t xml:space="preserve"> method on </w:t>
        </w:r>
        <w:r>
          <w:rPr>
            <w:rStyle w:val="Literal"/>
            <w:rFonts w:eastAsia="Microsoft YaHei"/>
          </w:rPr>
          <w:t>Rectangle</w:t>
        </w:r>
        <w:r>
          <w:rPr>
            <w:rFonts w:eastAsia="Microsoft YaHei"/>
          </w:rPr>
          <w:t xml:space="preserve"> that takes another </w:t>
        </w:r>
        <w:r>
          <w:rPr>
            <w:rStyle w:val="Literal"/>
            <w:rFonts w:eastAsia="Microsoft YaHei"/>
          </w:rPr>
          <w:t>Rectangle</w:t>
        </w:r>
        <w:r>
          <w:rPr>
            <w:rFonts w:eastAsia="Microsoft YaHei"/>
          </w:rPr>
          <w:t xml:space="preserve"> instance as a parameter</w:t>
        </w:r>
      </w:ins>
    </w:p>
    <w:p w14:paraId="1D01C4F4" w14:textId="77777777" w:rsidR="00067256" w:rsidRDefault="009F4E69">
      <w:pPr>
        <w:pStyle w:val="Body"/>
      </w:pPr>
      <w:del w:id="1158" w:author="AnneMarieW" w:date="2017-03-14T13:29:00Z">
        <w:r>
          <w:rPr>
            <w:rFonts w:eastAsia="Microsoft YaHei"/>
          </w:rPr>
          <w:delText xml:space="preserve">If </w:delText>
        </w:r>
      </w:del>
      <w:ins w:id="1159" w:author="AnneMarieW" w:date="2017-03-14T13:29:00Z">
        <w:r>
          <w:rPr>
            <w:rFonts w:eastAsia="Microsoft YaHei"/>
          </w:rPr>
          <w:t xml:space="preserve">When </w:t>
        </w:r>
      </w:ins>
      <w:r>
        <w:rPr>
          <w:rFonts w:eastAsia="Microsoft YaHei"/>
        </w:rPr>
        <w:t xml:space="preserve">we run this </w:t>
      </w:r>
      <w:ins w:id="1160" w:author="AnneMarieW" w:date="2017-03-14T13:30:00Z">
        <w:r>
          <w:rPr>
            <w:rFonts w:eastAsia="Microsoft YaHei"/>
          </w:rPr>
          <w:t xml:space="preserve">code </w:t>
        </w:r>
      </w:ins>
      <w:commentRangeStart w:id="1161"/>
      <w:r>
        <w:rPr>
          <w:rFonts w:eastAsia="Microsoft YaHei"/>
        </w:rPr>
        <w:t xml:space="preserve">with the </w:t>
      </w:r>
      <w:r>
        <w:rPr>
          <w:rStyle w:val="Literal"/>
        </w:rPr>
        <w:t>main</w:t>
      </w:r>
      <w:commentRangeEnd w:id="1161"/>
      <w:r>
        <w:commentReference w:id="1161"/>
      </w:r>
      <w:r>
        <w:rPr>
          <w:rStyle w:val="Literal"/>
        </w:rPr>
        <w:commentReference w:id="1162"/>
      </w:r>
      <w:r>
        <w:rPr>
          <w:rFonts w:eastAsia="Microsoft YaHei"/>
        </w:rPr>
        <w:t xml:space="preserve"> </w:t>
      </w:r>
      <w:del w:id="1163" w:author="AnneMarieW" w:date="2017-03-14T13:30:00Z">
        <w:r>
          <w:rPr>
            <w:rFonts w:eastAsia="Microsoft YaHei"/>
          </w:rPr>
          <w:delText>from</w:delText>
        </w:r>
      </w:del>
      <w:ins w:id="1164" w:author="Carol Nichols" w:date="2017-04-25T12:46:00Z">
        <w:r>
          <w:rPr>
            <w:rFonts w:eastAsia="Microsoft YaHei"/>
          </w:rPr>
          <w:t xml:space="preserve">function </w:t>
        </w:r>
      </w:ins>
      <w:ins w:id="1165" w:author="AnneMarieW" w:date="2017-03-14T13:30:00Z">
        <w:r>
          <w:rPr>
            <w:rFonts w:eastAsia="Microsoft YaHei"/>
          </w:rPr>
          <w:t>in</w:t>
        </w:r>
      </w:ins>
      <w:r>
        <w:rPr>
          <w:rFonts w:eastAsia="Microsoft YaHei"/>
        </w:rPr>
        <w:t xml:space="preserve"> Listing 5-</w:t>
      </w:r>
      <w:del w:id="1166" w:author="Carol Nichols" w:date="2017-05-16T11:23:00Z">
        <w:r>
          <w:rPr>
            <w:rFonts w:eastAsia="Microsoft YaHei"/>
          </w:rPr>
          <w:delText>8</w:delText>
        </w:r>
      </w:del>
      <w:ins w:id="1167" w:author="Carol Nichols" w:date="2017-05-16T11:23:00Z">
        <w:r>
          <w:rPr>
            <w:rFonts w:eastAsia="Microsoft YaHei"/>
          </w:rPr>
          <w:t>1</w:t>
        </w:r>
      </w:ins>
      <w:ins w:id="1168" w:author="Carol Nichols" w:date="2017-07-09T16:50:00Z">
        <w:r>
          <w:rPr>
            <w:rFonts w:eastAsia="Microsoft YaHei"/>
          </w:rPr>
          <w:t>4</w:t>
        </w:r>
      </w:ins>
      <w:r>
        <w:rPr>
          <w:rFonts w:eastAsia="Microsoft YaHei"/>
        </w:rPr>
        <w:t>, we</w:t>
      </w:r>
      <w:del w:id="1169" w:author="AnneMarieW" w:date="2017-03-14T13:30:00Z">
        <w:r>
          <w:rPr>
            <w:rFonts w:eastAsia="Microsoft YaHei"/>
          </w:rPr>
          <w:delText xml:space="preserve"> wi</w:delText>
        </w:r>
      </w:del>
      <w:ins w:id="1170" w:author="AnneMarieW" w:date="2017-03-14T13:30:00Z">
        <w:r>
          <w:rPr>
            <w:rFonts w:eastAsia="Microsoft YaHei"/>
          </w:rPr>
          <w:t>’</w:t>
        </w:r>
      </w:ins>
      <w:r>
        <w:rPr>
          <w:rFonts w:eastAsia="Microsoft YaHei"/>
        </w:rPr>
        <w:t>ll get our desired output</w:t>
      </w:r>
      <w:del w:id="1171" w:author="AnneMarieW" w:date="2017-03-14T14:05:00Z">
        <w:r>
          <w:rPr>
            <w:rFonts w:eastAsia="Microsoft YaHei"/>
          </w:rPr>
          <w:delText>!</w:delText>
        </w:r>
      </w:del>
      <w:ins w:id="1172" w:author="AnneMarieW" w:date="2017-03-14T14:05:00Z">
        <w:r>
          <w:rPr>
            <w:rFonts w:eastAsia="Microsoft YaHei"/>
          </w:rPr>
          <w:t>.</w:t>
        </w:r>
      </w:ins>
      <w:r>
        <w:rPr>
          <w:rFonts w:eastAsia="Microsoft YaHei"/>
        </w:rPr>
        <w:t xml:space="preserve"> Methods can take multiple </w:t>
      </w:r>
      <w:del w:id="1173" w:author="Carol Nichols" w:date="2017-04-25T13:09:00Z">
        <w:r>
          <w:rPr>
            <w:rFonts w:eastAsia="Microsoft YaHei"/>
          </w:rPr>
          <w:delText>argument</w:delText>
        </w:r>
      </w:del>
      <w:ins w:id="1174" w:author="Carol Nichols" w:date="2017-04-25T13:09:00Z">
        <w:r>
          <w:rPr>
            <w:rFonts w:eastAsia="Microsoft YaHei"/>
          </w:rPr>
          <w:t>parameter</w:t>
        </w:r>
      </w:ins>
      <w:r>
        <w:rPr>
          <w:rFonts w:eastAsia="Microsoft YaHei"/>
        </w:rPr>
        <w:t xml:space="preserve">s that we add to the signature after the </w:t>
      </w:r>
      <w:proofErr w:type="spellStart"/>
      <w:r>
        <w:rPr>
          <w:rStyle w:val="Literal"/>
        </w:rPr>
        <w:t>self</w:t>
      </w:r>
      <w:r>
        <w:rPr>
          <w:rFonts w:eastAsia="Microsoft YaHei"/>
        </w:rPr>
        <w:t xml:space="preserve"> parameter</w:t>
      </w:r>
      <w:proofErr w:type="spellEnd"/>
      <w:r>
        <w:rPr>
          <w:rFonts w:eastAsia="Microsoft YaHei"/>
        </w:rPr>
        <w:t xml:space="preserve">, and those </w:t>
      </w:r>
      <w:del w:id="1175" w:author="Carol Nichols" w:date="2017-04-25T13:09:00Z">
        <w:r>
          <w:rPr>
            <w:rFonts w:eastAsia="Microsoft YaHei"/>
          </w:rPr>
          <w:delText>argument</w:delText>
        </w:r>
      </w:del>
      <w:ins w:id="1176" w:author="Carol Nichols" w:date="2017-04-25T13:09:00Z">
        <w:r>
          <w:rPr>
            <w:rFonts w:eastAsia="Microsoft YaHei"/>
          </w:rPr>
          <w:t>parameter</w:t>
        </w:r>
      </w:ins>
      <w:r>
        <w:rPr>
          <w:rFonts w:eastAsia="Microsoft YaHei"/>
        </w:rPr>
        <w:t xml:space="preserve">s work just like </w:t>
      </w:r>
      <w:del w:id="1177" w:author="Carol Nichols" w:date="2017-04-25T13:09:00Z">
        <w:r>
          <w:rPr>
            <w:rFonts w:eastAsia="Microsoft YaHei"/>
          </w:rPr>
          <w:delText>argument</w:delText>
        </w:r>
      </w:del>
      <w:ins w:id="1178" w:author="Carol Nichols" w:date="2017-04-25T13:09:00Z">
        <w:r>
          <w:rPr>
            <w:rFonts w:eastAsia="Microsoft YaHei"/>
          </w:rPr>
          <w:t>parameter</w:t>
        </w:r>
      </w:ins>
      <w:r>
        <w:rPr>
          <w:rFonts w:eastAsia="Microsoft YaHei"/>
        </w:rPr>
        <w:t>s in functions</w:t>
      </w:r>
      <w:del w:id="1179" w:author="AnneMarieW" w:date="2017-03-14T13:30:00Z">
        <w:r>
          <w:rPr>
            <w:rFonts w:eastAsia="Microsoft YaHei"/>
          </w:rPr>
          <w:delText xml:space="preserve"> do</w:delText>
        </w:r>
      </w:del>
      <w:r>
        <w:rPr>
          <w:rFonts w:eastAsia="Microsoft YaHei"/>
        </w:rPr>
        <w:t>.</w:t>
      </w:r>
    </w:p>
    <w:p w14:paraId="67ED738B" w14:textId="77777777" w:rsidR="00067256" w:rsidRDefault="009F4E69">
      <w:pPr>
        <w:pStyle w:val="HeadB"/>
        <w:rPr>
          <w:rFonts w:eastAsia="Microsoft YaHei"/>
        </w:rPr>
      </w:pPr>
      <w:bookmarkStart w:id="1180" w:name="associated-functions"/>
      <w:bookmarkStart w:id="1181" w:name="_Toc477248813"/>
      <w:bookmarkStart w:id="1182" w:name="_Toc489718927"/>
      <w:bookmarkEnd w:id="1180"/>
      <w:bookmarkEnd w:id="1181"/>
      <w:r>
        <w:rPr>
          <w:rFonts w:eastAsia="Microsoft YaHei"/>
        </w:rPr>
        <w:t>Associated Functions</w:t>
      </w:r>
      <w:bookmarkEnd w:id="1182"/>
    </w:p>
    <w:p w14:paraId="1B769076" w14:textId="77777777" w:rsidR="00067256" w:rsidRDefault="009F4E69">
      <w:pPr>
        <w:pStyle w:val="BodyFirst"/>
      </w:pPr>
      <w:del w:id="1183" w:author="AnneMarieW" w:date="2017-03-14T13:50:00Z">
        <w:r>
          <w:rPr>
            <w:rFonts w:eastAsia="Microsoft YaHei"/>
          </w:rPr>
          <w:delText xml:space="preserve">One more </w:delText>
        </w:r>
      </w:del>
      <w:ins w:id="1184" w:author="AnneMarieW" w:date="2017-03-14T13:50:00Z">
        <w:r>
          <w:rPr>
            <w:rFonts w:eastAsia="Microsoft YaHei"/>
          </w:rPr>
          <w:t xml:space="preserve">Another </w:t>
        </w:r>
      </w:ins>
      <w:r>
        <w:rPr>
          <w:rFonts w:eastAsia="Microsoft YaHei"/>
        </w:rPr>
        <w:t xml:space="preserve">useful feature of </w:t>
      </w:r>
      <w:proofErr w:type="spellStart"/>
      <w:r>
        <w:rPr>
          <w:rStyle w:val="Literal"/>
        </w:rPr>
        <w:t>impl</w:t>
      </w:r>
      <w:proofErr w:type="spellEnd"/>
      <w:r>
        <w:rPr>
          <w:rFonts w:eastAsia="Microsoft YaHei"/>
        </w:rPr>
        <w:t xml:space="preserve"> blocks</w:t>
      </w:r>
      <w:del w:id="1185" w:author="AnneMarieW" w:date="2017-03-14T13:50:00Z">
        <w:r>
          <w:rPr>
            <w:rFonts w:eastAsia="Microsoft YaHei"/>
          </w:rPr>
          <w:delText>:</w:delText>
        </w:r>
      </w:del>
      <w:ins w:id="1186" w:author="AnneMarieW" w:date="2017-03-14T13:50:00Z">
        <w:r>
          <w:rPr>
            <w:rFonts w:eastAsia="Microsoft YaHei"/>
          </w:rPr>
          <w:t xml:space="preserve"> is that</w:t>
        </w:r>
      </w:ins>
      <w:r>
        <w:rPr>
          <w:rFonts w:eastAsia="Microsoft YaHei"/>
        </w:rPr>
        <w:t xml:space="preserve"> we’re allowed to define functions within </w:t>
      </w:r>
      <w:proofErr w:type="spellStart"/>
      <w:r>
        <w:rPr>
          <w:rStyle w:val="Literal"/>
        </w:rPr>
        <w:t>impl</w:t>
      </w:r>
      <w:proofErr w:type="spellEnd"/>
      <w:r>
        <w:rPr>
          <w:rFonts w:eastAsia="Microsoft YaHei"/>
        </w:rPr>
        <w:t xml:space="preserve"> blocks that </w:t>
      </w:r>
      <w:r>
        <w:rPr>
          <w:rStyle w:val="EmphasisItalic"/>
          <w:rFonts w:eastAsia="Microsoft YaHei"/>
        </w:rPr>
        <w:t>don’t</w:t>
      </w:r>
      <w:r>
        <w:rPr>
          <w:rFonts w:eastAsia="Microsoft YaHei"/>
        </w:rPr>
        <w:t xml:space="preserve"> take </w:t>
      </w:r>
      <w:r>
        <w:rPr>
          <w:rStyle w:val="Literal"/>
        </w:rPr>
        <w:t>self</w:t>
      </w:r>
      <w:r>
        <w:rPr>
          <w:rFonts w:eastAsia="Microsoft YaHei"/>
        </w:rPr>
        <w:t xml:space="preserve"> as a parameter. These are called </w:t>
      </w:r>
      <w:r>
        <w:rPr>
          <w:rStyle w:val="EmphasisItalic"/>
          <w:rFonts w:eastAsia="Microsoft YaHei"/>
        </w:rPr>
        <w:t>associated functions</w:t>
      </w:r>
      <w:del w:id="1187" w:author="AnneMarieW" w:date="2017-03-14T13:51:00Z">
        <w:r>
          <w:rPr>
            <w:rStyle w:val="EmphasisItalic"/>
            <w:rFonts w:eastAsia="Microsoft YaHei"/>
          </w:rPr>
          <w:delText>,</w:delText>
        </w:r>
      </w:del>
      <w:r>
        <w:rPr>
          <w:rFonts w:eastAsia="Microsoft YaHei"/>
        </w:rPr>
        <w:t xml:space="preserve"> </w:t>
      </w:r>
      <w:del w:id="1188" w:author="AnneMarieW" w:date="2017-03-14T13:50:00Z">
        <w:r>
          <w:rPr>
            <w:rFonts w:eastAsia="Microsoft YaHei"/>
          </w:rPr>
          <w:delText>sinc</w:delText>
        </w:r>
      </w:del>
      <w:ins w:id="1189" w:author="AnneMarieW" w:date="2017-03-14T13:50:00Z">
        <w:r>
          <w:rPr>
            <w:rFonts w:eastAsia="Microsoft YaHei"/>
          </w:rPr>
          <w:t>becaus</w:t>
        </w:r>
      </w:ins>
      <w:r>
        <w:rPr>
          <w:rFonts w:eastAsia="Microsoft YaHei"/>
        </w:rPr>
        <w:t xml:space="preserve">e they’re associated with the </w:t>
      </w:r>
      <w:proofErr w:type="spellStart"/>
      <w:r>
        <w:rPr>
          <w:rFonts w:eastAsia="Microsoft YaHei"/>
        </w:rPr>
        <w:t>struct</w:t>
      </w:r>
      <w:proofErr w:type="spellEnd"/>
      <w:r>
        <w:rPr>
          <w:rFonts w:eastAsia="Microsoft YaHei"/>
        </w:rPr>
        <w:t>. They’re still functions</w:t>
      </w:r>
      <w:del w:id="1190" w:author="AnneMarieW" w:date="2017-03-14T13:51:00Z">
        <w:r>
          <w:rPr>
            <w:rFonts w:eastAsia="Microsoft YaHei"/>
          </w:rPr>
          <w:delText xml:space="preserve"> though</w:delText>
        </w:r>
      </w:del>
      <w:r>
        <w:rPr>
          <w:rFonts w:eastAsia="Microsoft YaHei"/>
        </w:rPr>
        <w:t xml:space="preserve">, not methods, </w:t>
      </w:r>
      <w:del w:id="1191" w:author="AnneMarieW" w:date="2017-03-14T13:51:00Z">
        <w:r>
          <w:rPr>
            <w:rFonts w:eastAsia="Microsoft YaHei"/>
          </w:rPr>
          <w:delText>sinc</w:delText>
        </w:r>
      </w:del>
      <w:ins w:id="1192" w:author="AnneMarieW" w:date="2017-03-14T13:51:00Z">
        <w:r>
          <w:rPr>
            <w:rFonts w:eastAsia="Microsoft YaHei"/>
          </w:rPr>
          <w:t>becaus</w:t>
        </w:r>
      </w:ins>
      <w:r>
        <w:rPr>
          <w:rFonts w:eastAsia="Microsoft YaHei"/>
        </w:rPr>
        <w:t xml:space="preserve">e they don’t have an instance of the </w:t>
      </w:r>
      <w:proofErr w:type="spellStart"/>
      <w:r>
        <w:rPr>
          <w:rFonts w:eastAsia="Microsoft YaHei"/>
        </w:rPr>
        <w:t>struct</w:t>
      </w:r>
      <w:proofErr w:type="spellEnd"/>
      <w:r>
        <w:rPr>
          <w:rFonts w:eastAsia="Microsoft YaHei"/>
        </w:rPr>
        <w:t xml:space="preserve"> to work with. You’ve already used </w:t>
      </w:r>
      <w:del w:id="1193" w:author="AnneMarieW" w:date="2017-03-14T13:51:00Z">
        <w:r>
          <w:rPr>
            <w:rFonts w:eastAsia="Microsoft YaHei"/>
          </w:rPr>
          <w:delText>an</w:delText>
        </w:r>
      </w:del>
      <w:ins w:id="1194" w:author="AnneMarieW" w:date="2017-03-14T13:51:00Z">
        <w:r>
          <w:rPr>
            <w:rFonts w:eastAsia="Microsoft YaHei"/>
          </w:rPr>
          <w:t xml:space="preserve">the </w:t>
        </w:r>
        <w:r>
          <w:rPr>
            <w:rStyle w:val="Literal"/>
          </w:rPr>
          <w:t>String::from</w:t>
        </w:r>
      </w:ins>
      <w:r>
        <w:rPr>
          <w:rFonts w:eastAsia="Microsoft YaHei"/>
        </w:rPr>
        <w:t xml:space="preserve"> associated function</w:t>
      </w:r>
      <w:del w:id="1195" w:author="AnneMarieW" w:date="2017-03-14T13:51:00Z">
        <w:r>
          <w:rPr>
            <w:rFonts w:eastAsia="Microsoft YaHei"/>
          </w:rPr>
          <w:delText xml:space="preserve">: </w:delText>
        </w:r>
        <w:r>
          <w:rPr>
            <w:rStyle w:val="Literal"/>
            <w:rFonts w:eastAsia="Microsoft YaHei"/>
          </w:rPr>
          <w:delText>String::from</w:delText>
        </w:r>
      </w:del>
      <w:r>
        <w:rPr>
          <w:rFonts w:eastAsia="Microsoft YaHei"/>
        </w:rPr>
        <w:t>.</w:t>
      </w:r>
    </w:p>
    <w:p w14:paraId="2E90C719" w14:textId="77777777" w:rsidR="00067256" w:rsidRDefault="009F4E69">
      <w:pPr>
        <w:pStyle w:val="Body"/>
      </w:pPr>
      <w:r>
        <w:rPr>
          <w:rFonts w:eastAsia="Microsoft YaHei"/>
        </w:rPr>
        <w:lastRenderedPageBreak/>
        <w:t xml:space="preserve">Associated functions are often used for constructors that will return a new instance of the </w:t>
      </w:r>
      <w:proofErr w:type="spellStart"/>
      <w:r>
        <w:rPr>
          <w:rFonts w:eastAsia="Microsoft YaHei"/>
        </w:rPr>
        <w:t>struct</w:t>
      </w:r>
      <w:proofErr w:type="spellEnd"/>
      <w:r>
        <w:rPr>
          <w:rFonts w:eastAsia="Microsoft YaHei"/>
        </w:rPr>
        <w:t xml:space="preserve">. For example, we could provide an associated function that would </w:t>
      </w:r>
      <w:del w:id="1196" w:author="Carol Nichols" w:date="2017-04-25T16:48:00Z">
        <w:r>
          <w:rPr>
            <w:rFonts w:eastAsia="Microsoft YaHei"/>
          </w:rPr>
          <w:delText>take</w:delText>
        </w:r>
      </w:del>
      <w:ins w:id="1197" w:author="Carol Nichols" w:date="2017-04-25T16:48:00Z">
        <w:r>
          <w:rPr>
            <w:rFonts w:eastAsia="Microsoft YaHei"/>
          </w:rPr>
          <w:t>have</w:t>
        </w:r>
      </w:ins>
      <w:r>
        <w:rPr>
          <w:rFonts w:eastAsia="Microsoft YaHei"/>
        </w:rPr>
        <w:t xml:space="preserve"> one dimension </w:t>
      </w:r>
      <w:del w:id="1198" w:author="Carol Nichols" w:date="2017-04-25T13:09:00Z">
        <w:r>
          <w:rPr>
            <w:rFonts w:eastAsia="Microsoft YaHei"/>
          </w:rPr>
          <w:delText>argument</w:delText>
        </w:r>
      </w:del>
      <w:ins w:id="1199" w:author="Carol Nichols" w:date="2017-04-25T13:09:00Z">
        <w:r>
          <w:rPr>
            <w:rFonts w:eastAsia="Microsoft YaHei"/>
          </w:rPr>
          <w:t>parameter</w:t>
        </w:r>
      </w:ins>
      <w:r>
        <w:rPr>
          <w:rFonts w:eastAsia="Microsoft YaHei"/>
        </w:rPr>
        <w:t xml:space="preserve"> and use that as both length and width, thus making it easier to create a square </w:t>
      </w:r>
      <w:r>
        <w:rPr>
          <w:rStyle w:val="Literal"/>
        </w:rPr>
        <w:t>Rectangle</w:t>
      </w:r>
      <w:r>
        <w:rPr>
          <w:rFonts w:eastAsia="Microsoft YaHei"/>
        </w:rPr>
        <w:t xml:space="preserve"> rather than having to specify the same value twice:</w:t>
      </w:r>
    </w:p>
    <w:p w14:paraId="0332E7D2" w14:textId="77777777" w:rsidR="00067256" w:rsidRDefault="009F4E69">
      <w:pPr>
        <w:pStyle w:val="ProductionDirective"/>
        <w:rPr>
          <w:rFonts w:eastAsia="Microsoft YaHei"/>
        </w:rPr>
        <w:pPrChange w:id="1200" w:author="janelle" w:date="2017-04-10T15:34:00Z">
          <w:pPr/>
        </w:pPrChange>
      </w:pPr>
      <w:r>
        <w:t>Filename: src/main.rs</w:t>
      </w:r>
    </w:p>
    <w:p w14:paraId="52F41FAE" w14:textId="77777777" w:rsidR="00067256" w:rsidRDefault="009F4E69">
      <w:pPr>
        <w:pStyle w:val="CodeA"/>
      </w:pPr>
      <w:proofErr w:type="spellStart"/>
      <w:r>
        <w:rPr>
          <w:rStyle w:val="Literal"/>
        </w:rPr>
        <w:t>impl</w:t>
      </w:r>
      <w:proofErr w:type="spellEnd"/>
      <w:r>
        <w:t xml:space="preserve"> Rectangle {</w:t>
      </w:r>
    </w:p>
    <w:p w14:paraId="7A703F7C" w14:textId="77777777" w:rsidR="00067256" w:rsidRDefault="009F4E69">
      <w:pPr>
        <w:pStyle w:val="CodeB"/>
      </w:pPr>
      <w:r>
        <w:t xml:space="preserve">    </w:t>
      </w:r>
      <w:proofErr w:type="spellStart"/>
      <w:r>
        <w:t>fn</w:t>
      </w:r>
      <w:proofErr w:type="spellEnd"/>
      <w:r>
        <w:t xml:space="preserve"> square(size: u32) -&gt; Rectangle {</w:t>
      </w:r>
    </w:p>
    <w:p w14:paraId="3F4070C2" w14:textId="77777777" w:rsidR="00067256" w:rsidRDefault="009F4E69">
      <w:pPr>
        <w:pStyle w:val="CodeB"/>
      </w:pPr>
      <w:r>
        <w:t xml:space="preserve">        Rectangle { length: size, width: size }</w:t>
      </w:r>
    </w:p>
    <w:p w14:paraId="26328DEE" w14:textId="77777777" w:rsidR="00067256" w:rsidRDefault="009F4E69">
      <w:pPr>
        <w:pStyle w:val="CodeB"/>
      </w:pPr>
      <w:r>
        <w:t xml:space="preserve">    }</w:t>
      </w:r>
    </w:p>
    <w:p w14:paraId="7C7BB9ED" w14:textId="77777777" w:rsidR="00067256" w:rsidRDefault="009F4E69">
      <w:pPr>
        <w:pStyle w:val="CodeC"/>
      </w:pPr>
      <w:r>
        <w:t>}</w:t>
      </w:r>
    </w:p>
    <w:p w14:paraId="3198AA77" w14:textId="77777777" w:rsidR="00067256" w:rsidRDefault="009F4E69">
      <w:pPr>
        <w:pStyle w:val="Body"/>
      </w:pPr>
      <w:r>
        <w:rPr>
          <w:rFonts w:eastAsia="Microsoft YaHei"/>
        </w:rPr>
        <w:t xml:space="preserve">To call this associated function, we use the </w:t>
      </w:r>
      <w:r>
        <w:rPr>
          <w:rStyle w:val="Literal"/>
        </w:rPr>
        <w:t>::</w:t>
      </w:r>
      <w:r>
        <w:rPr>
          <w:rFonts w:eastAsia="Microsoft YaHei"/>
        </w:rPr>
        <w:t xml:space="preserve"> syntax with the </w:t>
      </w:r>
      <w:proofErr w:type="spellStart"/>
      <w:r>
        <w:rPr>
          <w:rFonts w:eastAsia="Microsoft YaHei"/>
        </w:rPr>
        <w:t>struct</w:t>
      </w:r>
      <w:proofErr w:type="spellEnd"/>
      <w:r>
        <w:rPr>
          <w:rFonts w:eastAsia="Microsoft YaHei"/>
        </w:rPr>
        <w:t xml:space="preserve"> name</w:t>
      </w:r>
      <w:del w:id="1201" w:author="AnneMarieW" w:date="2017-03-14T13:52:00Z">
        <w:r>
          <w:rPr>
            <w:rFonts w:eastAsia="Microsoft YaHei"/>
          </w:rPr>
          <w:delText>:</w:delText>
        </w:r>
      </w:del>
      <w:ins w:id="1202" w:author="Carol Nichols" w:date="2017-04-25T12:48:00Z">
        <w:r>
          <w:rPr>
            <w:rFonts w:eastAsia="Microsoft YaHei"/>
          </w:rPr>
          <w:t>,</w:t>
        </w:r>
      </w:ins>
      <w:ins w:id="1203" w:author="Carol Nichols" w:date="2017-04-25T13:34:00Z">
        <w:r>
          <w:rPr>
            <w:rFonts w:eastAsia="Microsoft YaHei"/>
          </w:rPr>
          <w:t xml:space="preserve"> like</w:t>
        </w:r>
      </w:ins>
      <w:r>
        <w:rPr>
          <w:rFonts w:eastAsia="Microsoft YaHei"/>
        </w:rPr>
        <w:t xml:space="preserve"> </w:t>
      </w:r>
      <w:r>
        <w:rPr>
          <w:rStyle w:val="Literal"/>
        </w:rPr>
        <w:t xml:space="preserve">let </w:t>
      </w:r>
      <w:proofErr w:type="spellStart"/>
      <w:r>
        <w:rPr>
          <w:rStyle w:val="Literal"/>
        </w:rPr>
        <w:t>sq</w:t>
      </w:r>
      <w:proofErr w:type="spellEnd"/>
      <w:r>
        <w:rPr>
          <w:rStyle w:val="Literal"/>
        </w:rPr>
        <w:t xml:space="preserve"> = Rectang</w:t>
      </w:r>
      <w:ins w:id="1204" w:author="Carol Nichols" w:date="2017-04-25T13:34:00Z">
        <w:r>
          <w:rPr>
            <w:rStyle w:val="Literal"/>
          </w:rPr>
          <w:t>l</w:t>
        </w:r>
      </w:ins>
      <w:r>
        <w:rPr>
          <w:rStyle w:val="Literal"/>
        </w:rPr>
        <w:t>e::square(3);</w:t>
      </w:r>
      <w:r>
        <w:rPr>
          <w:rFonts w:eastAsia="Microsoft YaHei"/>
        </w:rPr>
        <w:t xml:space="preserve">, for example. This function is </w:t>
      </w:r>
      <w:proofErr w:type="spellStart"/>
      <w:r>
        <w:rPr>
          <w:rFonts w:eastAsia="Microsoft YaHei"/>
        </w:rPr>
        <w:t>namespaced</w:t>
      </w:r>
      <w:proofErr w:type="spellEnd"/>
      <w:r>
        <w:rPr>
          <w:rFonts w:eastAsia="Microsoft YaHei"/>
        </w:rPr>
        <w:t xml:space="preserve"> by the </w:t>
      </w:r>
      <w:proofErr w:type="spellStart"/>
      <w:r>
        <w:rPr>
          <w:rFonts w:eastAsia="Microsoft YaHei"/>
        </w:rPr>
        <w:t>struct</w:t>
      </w:r>
      <w:proofErr w:type="spellEnd"/>
      <w:r>
        <w:rPr>
          <w:rFonts w:eastAsia="Microsoft YaHei"/>
        </w:rPr>
        <w:t xml:space="preserve">: the </w:t>
      </w:r>
      <w:r>
        <w:rPr>
          <w:rStyle w:val="Literal"/>
        </w:rPr>
        <w:t>::</w:t>
      </w:r>
      <w:r>
        <w:rPr>
          <w:rFonts w:eastAsia="Microsoft YaHei"/>
        </w:rPr>
        <w:t xml:space="preserve"> syntax is used for both associated functions and namespaces created by modules, which </w:t>
      </w:r>
      <w:del w:id="1205" w:author="AnneMarieW" w:date="2017-03-14T13:52:00Z">
        <w:r>
          <w:rPr>
            <w:rFonts w:eastAsia="Microsoft YaHei"/>
          </w:rPr>
          <w:delText>we</w:delText>
        </w:r>
      </w:del>
      <w:del w:id="1206" w:author="Carol Nichols" w:date="2017-04-25T13:34:00Z">
        <w:r>
          <w:rPr>
            <w:rFonts w:eastAsia="Microsoft YaHei"/>
          </w:rPr>
          <w:delText>you’ll learn about</w:delText>
        </w:r>
      </w:del>
      <w:ins w:id="1207" w:author="Carol Nichols" w:date="2017-04-25T13:34:00Z">
        <w:r>
          <w:rPr>
            <w:rFonts w:eastAsia="Microsoft YaHei"/>
          </w:rPr>
          <w:t>we'll discuss</w:t>
        </w:r>
      </w:ins>
      <w:r>
        <w:rPr>
          <w:rFonts w:eastAsia="Microsoft YaHei"/>
        </w:rPr>
        <w:t xml:space="preserve"> in Chapter 7.</w:t>
      </w:r>
    </w:p>
    <w:p w14:paraId="48D06A53" w14:textId="77777777" w:rsidR="00067256" w:rsidRDefault="009F4E69">
      <w:pPr>
        <w:pStyle w:val="ProductionDirective"/>
      </w:pPr>
      <w:commentRangeStart w:id="1208"/>
      <w:ins w:id="1209" w:author="NSP" w:date="2017-03-06T11:19:00Z">
        <w:r>
          <w:rPr>
            <w:rFonts w:eastAsia="Microsoft YaHei"/>
          </w:rPr>
          <w:t xml:space="preserve">de/au: to </w:t>
        </w:r>
        <w:proofErr w:type="spellStart"/>
        <w:r>
          <w:rPr>
            <w:rFonts w:eastAsia="Microsoft YaHei"/>
          </w:rPr>
          <w:t>revisist</w:t>
        </w:r>
        <w:proofErr w:type="spellEnd"/>
        <w:r>
          <w:rPr>
            <w:rFonts w:eastAsia="Microsoft YaHei"/>
          </w:rPr>
          <w:t xml:space="preserve"> the namespace explanation in </w:t>
        </w:r>
        <w:proofErr w:type="spellStart"/>
        <w:r>
          <w:rPr>
            <w:rFonts w:eastAsia="Microsoft YaHei"/>
          </w:rPr>
          <w:t>Ch</w:t>
        </w:r>
        <w:proofErr w:type="spellEnd"/>
        <w:r>
          <w:rPr>
            <w:rFonts w:eastAsia="Microsoft YaHei"/>
          </w:rPr>
          <w:t xml:space="preserve"> 7</w:t>
        </w:r>
      </w:ins>
      <w:commentRangeEnd w:id="1208"/>
      <w:r>
        <w:commentReference w:id="1208"/>
      </w:r>
    </w:p>
    <w:p w14:paraId="7E8BDCD9" w14:textId="77777777" w:rsidR="00067256" w:rsidRDefault="009F4E69">
      <w:pPr>
        <w:pStyle w:val="ProductionDirective"/>
        <w:rPr>
          <w:rFonts w:eastAsia="Microsoft YaHei"/>
        </w:rPr>
      </w:pPr>
      <w:ins w:id="1210" w:author="janelle" w:date="2017-04-10T15:36:00Z">
        <w:r>
          <w:rPr>
            <w:rFonts w:eastAsia="Microsoft YaHei"/>
          </w:rPr>
          <w:t xml:space="preserve">Prod: check </w:t>
        </w:r>
        <w:proofErr w:type="spellStart"/>
        <w:r>
          <w:rPr>
            <w:rFonts w:eastAsia="Microsoft YaHei"/>
          </w:rPr>
          <w:t>xref</w:t>
        </w:r>
      </w:ins>
      <w:proofErr w:type="spellEnd"/>
    </w:p>
    <w:p w14:paraId="2B9AE2AB" w14:textId="60FEBCE4" w:rsidR="001D250D" w:rsidRDefault="001D250D">
      <w:pPr>
        <w:pStyle w:val="HeadB"/>
        <w:rPr>
          <w:ins w:id="1211" w:author="Carol Nichols" w:date="2017-08-05T17:40:00Z"/>
          <w:rFonts w:eastAsia="Microsoft YaHei"/>
        </w:rPr>
        <w:pPrChange w:id="1212" w:author="Carol Nichols" w:date="2017-08-05T17:52:00Z">
          <w:pPr>
            <w:pStyle w:val="HeadA"/>
          </w:pPr>
        </w:pPrChange>
      </w:pPr>
      <w:bookmarkStart w:id="1213" w:name="summary"/>
      <w:bookmarkStart w:id="1214" w:name="_Toc477248814"/>
      <w:bookmarkStart w:id="1215" w:name="_Toc489718928"/>
      <w:bookmarkEnd w:id="1213"/>
      <w:bookmarkEnd w:id="1214"/>
      <w:ins w:id="1216" w:author="Carol Nichols" w:date="2017-08-05T17:40:00Z">
        <w:r>
          <w:rPr>
            <w:rFonts w:eastAsia="Microsoft YaHei"/>
          </w:rPr>
          <w:t xml:space="preserve">Multiple </w:t>
        </w:r>
        <w:proofErr w:type="spellStart"/>
        <w:r w:rsidRPr="001D250D">
          <w:rPr>
            <w:rStyle w:val="Literal"/>
            <w:rFonts w:eastAsia="Microsoft YaHei"/>
            <w:rPrChange w:id="1217" w:author="Carol Nichols" w:date="2017-08-05T17:41:00Z">
              <w:rPr>
                <w:rFonts w:eastAsia="Microsoft YaHei"/>
                <w:i/>
              </w:rPr>
            </w:rPrChange>
          </w:rPr>
          <w:t>impl</w:t>
        </w:r>
        <w:proofErr w:type="spellEnd"/>
        <w:r>
          <w:rPr>
            <w:rFonts w:eastAsia="Microsoft YaHei"/>
          </w:rPr>
          <w:t xml:space="preserve"> Blocks</w:t>
        </w:r>
        <w:bookmarkEnd w:id="1215"/>
      </w:ins>
    </w:p>
    <w:p w14:paraId="6FF68FFC" w14:textId="0269820B" w:rsidR="001D250D" w:rsidRDefault="009F4E69">
      <w:pPr>
        <w:pStyle w:val="BodyFirst"/>
        <w:rPr>
          <w:ins w:id="1218" w:author="Carol Nichols" w:date="2017-08-05T17:42:00Z"/>
          <w:rFonts w:eastAsia="Microsoft YaHei"/>
        </w:rPr>
        <w:pPrChange w:id="1219" w:author="Carol Nichols" w:date="2017-08-05T17:41:00Z">
          <w:pPr>
            <w:pStyle w:val="HeadA"/>
          </w:pPr>
        </w:pPrChange>
      </w:pPr>
      <w:ins w:id="1220" w:author="Carol Nichols" w:date="2017-08-05T17:41:00Z">
        <w:r w:rsidRPr="009F4E69">
          <w:rPr>
            <w:rFonts w:eastAsia="Microsoft YaHei"/>
          </w:rPr>
          <w:t xml:space="preserve">Each </w:t>
        </w:r>
        <w:proofErr w:type="spellStart"/>
        <w:r w:rsidRPr="009F4E69">
          <w:rPr>
            <w:rFonts w:eastAsia="Microsoft YaHei"/>
          </w:rPr>
          <w:t>stru</w:t>
        </w:r>
        <w:r>
          <w:rPr>
            <w:rFonts w:eastAsia="Microsoft YaHei"/>
          </w:rPr>
          <w:t>ct</w:t>
        </w:r>
        <w:proofErr w:type="spellEnd"/>
        <w:r>
          <w:rPr>
            <w:rFonts w:eastAsia="Microsoft YaHei"/>
          </w:rPr>
          <w:t xml:space="preserve"> is allowed to have multiple </w:t>
        </w:r>
        <w:proofErr w:type="spellStart"/>
        <w:r w:rsidRPr="009F4E69">
          <w:rPr>
            <w:rStyle w:val="Literal"/>
            <w:rFonts w:eastAsia="Microsoft YaHei"/>
            <w:rPrChange w:id="1221" w:author="Carol Nichols" w:date="2017-08-05T17:42:00Z">
              <w:rPr>
                <w:rFonts w:eastAsia="Microsoft YaHei"/>
              </w:rPr>
            </w:rPrChange>
          </w:rPr>
          <w:t>impl</w:t>
        </w:r>
        <w:proofErr w:type="spellEnd"/>
        <w:r w:rsidRPr="009F4E69">
          <w:rPr>
            <w:rFonts w:eastAsia="Microsoft YaHei"/>
          </w:rPr>
          <w:t xml:space="preserve"> blocks. For example, Listing</w:t>
        </w:r>
        <w:r>
          <w:rPr>
            <w:rFonts w:eastAsia="Microsoft YaHei"/>
          </w:rPr>
          <w:t xml:space="preserve"> </w:t>
        </w:r>
        <w:r w:rsidRPr="009F4E69">
          <w:rPr>
            <w:rFonts w:eastAsia="Microsoft YaHei"/>
          </w:rPr>
          <w:t>5-15 is equivalent to the code shown in Listing 5-16, which has each method</w:t>
        </w:r>
        <w:r>
          <w:rPr>
            <w:rFonts w:eastAsia="Microsoft YaHei"/>
          </w:rPr>
          <w:t xml:space="preserve"> in its own </w:t>
        </w:r>
        <w:proofErr w:type="spellStart"/>
        <w:r w:rsidRPr="009F4E69">
          <w:rPr>
            <w:rStyle w:val="Literal"/>
            <w:rFonts w:eastAsia="Microsoft YaHei"/>
            <w:rPrChange w:id="1222" w:author="Carol Nichols" w:date="2017-08-05T17:42:00Z">
              <w:rPr>
                <w:rFonts w:eastAsia="Microsoft YaHei"/>
              </w:rPr>
            </w:rPrChange>
          </w:rPr>
          <w:t>impl</w:t>
        </w:r>
        <w:proofErr w:type="spellEnd"/>
        <w:r w:rsidRPr="009F4E69">
          <w:rPr>
            <w:rFonts w:eastAsia="Microsoft YaHei"/>
          </w:rPr>
          <w:t xml:space="preserve"> block:</w:t>
        </w:r>
      </w:ins>
    </w:p>
    <w:p w14:paraId="19DF7EB3" w14:textId="77777777" w:rsidR="009F4E69" w:rsidRPr="009F4E69" w:rsidRDefault="009F4E69">
      <w:pPr>
        <w:pStyle w:val="CodeA"/>
        <w:rPr>
          <w:ins w:id="1223" w:author="Carol Nichols" w:date="2017-08-05T17:42:00Z"/>
          <w:rFonts w:eastAsia="Microsoft YaHei"/>
        </w:rPr>
        <w:pPrChange w:id="1224" w:author="Carol Nichols" w:date="2017-08-05T17:42:00Z">
          <w:pPr>
            <w:pStyle w:val="Body"/>
          </w:pPr>
        </w:pPrChange>
      </w:pPr>
      <w:proofErr w:type="spellStart"/>
      <w:ins w:id="1225" w:author="Carol Nichols" w:date="2017-08-05T17:42:00Z">
        <w:r w:rsidRPr="009F4E69">
          <w:rPr>
            <w:rFonts w:eastAsia="Microsoft YaHei"/>
          </w:rPr>
          <w:t>impl</w:t>
        </w:r>
        <w:proofErr w:type="spellEnd"/>
        <w:r w:rsidRPr="009F4E69">
          <w:rPr>
            <w:rFonts w:eastAsia="Microsoft YaHei"/>
          </w:rPr>
          <w:t xml:space="preserve"> Rectangle {</w:t>
        </w:r>
      </w:ins>
    </w:p>
    <w:p w14:paraId="2E0C68DD" w14:textId="77777777" w:rsidR="009F4E69" w:rsidRPr="009F4E69" w:rsidRDefault="009F4E69">
      <w:pPr>
        <w:pStyle w:val="CodeB"/>
        <w:rPr>
          <w:ins w:id="1226" w:author="Carol Nichols" w:date="2017-08-05T17:42:00Z"/>
          <w:rFonts w:eastAsia="Microsoft YaHei"/>
        </w:rPr>
        <w:pPrChange w:id="1227" w:author="Carol Nichols" w:date="2017-08-05T17:42:00Z">
          <w:pPr>
            <w:pStyle w:val="Body"/>
          </w:pPr>
        </w:pPrChange>
      </w:pPr>
      <w:ins w:id="1228"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area(&amp;self) -&gt; u32 {</w:t>
        </w:r>
      </w:ins>
    </w:p>
    <w:p w14:paraId="2D1FC196" w14:textId="77777777" w:rsidR="009F4E69" w:rsidRPr="009F4E69" w:rsidRDefault="009F4E69">
      <w:pPr>
        <w:pStyle w:val="CodeB"/>
        <w:rPr>
          <w:ins w:id="1229" w:author="Carol Nichols" w:date="2017-08-05T17:42:00Z"/>
          <w:rFonts w:eastAsia="Microsoft YaHei"/>
        </w:rPr>
        <w:pPrChange w:id="1230" w:author="Carol Nichols" w:date="2017-08-05T17:42:00Z">
          <w:pPr>
            <w:pStyle w:val="Body"/>
          </w:pPr>
        </w:pPrChange>
      </w:pPr>
      <w:ins w:id="1231" w:author="Carol Nichols" w:date="2017-08-05T17:42:00Z">
        <w:r w:rsidRPr="009F4E69">
          <w:rPr>
            <w:rFonts w:eastAsia="Microsoft YaHei"/>
          </w:rPr>
          <w:t xml:space="preserve">        </w:t>
        </w:r>
        <w:proofErr w:type="spellStart"/>
        <w:r w:rsidRPr="009F4E69">
          <w:rPr>
            <w:rFonts w:eastAsia="Microsoft YaHei"/>
          </w:rPr>
          <w:t>self.length</w:t>
        </w:r>
        <w:proofErr w:type="spellEnd"/>
        <w:r w:rsidRPr="009F4E69">
          <w:rPr>
            <w:rFonts w:eastAsia="Microsoft YaHei"/>
          </w:rPr>
          <w:t xml:space="preserve"> * </w:t>
        </w:r>
        <w:proofErr w:type="spellStart"/>
        <w:r w:rsidRPr="009F4E69">
          <w:rPr>
            <w:rFonts w:eastAsia="Microsoft YaHei"/>
          </w:rPr>
          <w:t>self.width</w:t>
        </w:r>
        <w:proofErr w:type="spellEnd"/>
      </w:ins>
    </w:p>
    <w:p w14:paraId="36526AC7" w14:textId="77777777" w:rsidR="009F4E69" w:rsidRPr="009F4E69" w:rsidRDefault="009F4E69">
      <w:pPr>
        <w:pStyle w:val="CodeB"/>
        <w:rPr>
          <w:ins w:id="1232" w:author="Carol Nichols" w:date="2017-08-05T17:42:00Z"/>
          <w:rFonts w:eastAsia="Microsoft YaHei"/>
        </w:rPr>
        <w:pPrChange w:id="1233" w:author="Carol Nichols" w:date="2017-08-05T17:42:00Z">
          <w:pPr>
            <w:pStyle w:val="Body"/>
          </w:pPr>
        </w:pPrChange>
      </w:pPr>
      <w:ins w:id="1234" w:author="Carol Nichols" w:date="2017-08-05T17:42:00Z">
        <w:r w:rsidRPr="009F4E69">
          <w:rPr>
            <w:rFonts w:eastAsia="Microsoft YaHei"/>
          </w:rPr>
          <w:t xml:space="preserve">    }</w:t>
        </w:r>
      </w:ins>
    </w:p>
    <w:p w14:paraId="12D716DF" w14:textId="77777777" w:rsidR="009F4E69" w:rsidRPr="009F4E69" w:rsidRDefault="009F4E69">
      <w:pPr>
        <w:pStyle w:val="CodeB"/>
        <w:rPr>
          <w:ins w:id="1235" w:author="Carol Nichols" w:date="2017-08-05T17:42:00Z"/>
          <w:rFonts w:eastAsia="Microsoft YaHei"/>
        </w:rPr>
        <w:pPrChange w:id="1236" w:author="Carol Nichols" w:date="2017-08-05T17:42:00Z">
          <w:pPr>
            <w:pStyle w:val="Body"/>
          </w:pPr>
        </w:pPrChange>
      </w:pPr>
      <w:ins w:id="1237" w:author="Carol Nichols" w:date="2017-08-05T17:42:00Z">
        <w:r w:rsidRPr="009F4E69">
          <w:rPr>
            <w:rFonts w:eastAsia="Microsoft YaHei"/>
          </w:rPr>
          <w:t>}</w:t>
        </w:r>
      </w:ins>
    </w:p>
    <w:p w14:paraId="60951837" w14:textId="77777777" w:rsidR="009F4E69" w:rsidRPr="009F4E69" w:rsidRDefault="009F4E69">
      <w:pPr>
        <w:pStyle w:val="CodeB"/>
        <w:rPr>
          <w:ins w:id="1238" w:author="Carol Nichols" w:date="2017-08-05T17:42:00Z"/>
          <w:rFonts w:eastAsia="Microsoft YaHei"/>
        </w:rPr>
        <w:pPrChange w:id="1239" w:author="Carol Nichols" w:date="2017-08-05T17:42:00Z">
          <w:pPr>
            <w:pStyle w:val="Body"/>
          </w:pPr>
        </w:pPrChange>
      </w:pPr>
    </w:p>
    <w:p w14:paraId="52CEE074" w14:textId="77777777" w:rsidR="009F4E69" w:rsidRPr="009F4E69" w:rsidRDefault="009F4E69">
      <w:pPr>
        <w:pStyle w:val="CodeB"/>
        <w:rPr>
          <w:ins w:id="1240" w:author="Carol Nichols" w:date="2017-08-05T17:42:00Z"/>
          <w:rFonts w:eastAsia="Microsoft YaHei"/>
        </w:rPr>
        <w:pPrChange w:id="1241" w:author="Carol Nichols" w:date="2017-08-05T17:42:00Z">
          <w:pPr>
            <w:pStyle w:val="Body"/>
          </w:pPr>
        </w:pPrChange>
      </w:pPr>
      <w:proofErr w:type="spellStart"/>
      <w:ins w:id="1242" w:author="Carol Nichols" w:date="2017-08-05T17:42:00Z">
        <w:r w:rsidRPr="009F4E69">
          <w:rPr>
            <w:rFonts w:eastAsia="Microsoft YaHei"/>
          </w:rPr>
          <w:t>impl</w:t>
        </w:r>
        <w:proofErr w:type="spellEnd"/>
        <w:r w:rsidRPr="009F4E69">
          <w:rPr>
            <w:rFonts w:eastAsia="Microsoft YaHei"/>
          </w:rPr>
          <w:t xml:space="preserve"> Rectangle {</w:t>
        </w:r>
      </w:ins>
    </w:p>
    <w:p w14:paraId="6585A040" w14:textId="77777777" w:rsidR="009F4E69" w:rsidRPr="009F4E69" w:rsidRDefault="009F4E69">
      <w:pPr>
        <w:pStyle w:val="CodeB"/>
        <w:rPr>
          <w:ins w:id="1243" w:author="Carol Nichols" w:date="2017-08-05T17:42:00Z"/>
          <w:rFonts w:eastAsia="Microsoft YaHei"/>
        </w:rPr>
        <w:pPrChange w:id="1244" w:author="Carol Nichols" w:date="2017-08-05T17:42:00Z">
          <w:pPr>
            <w:pStyle w:val="Body"/>
          </w:pPr>
        </w:pPrChange>
      </w:pPr>
      <w:ins w:id="1245" w:author="Carol Nichols" w:date="2017-08-05T17:42:00Z">
        <w:r w:rsidRPr="009F4E69">
          <w:rPr>
            <w:rFonts w:eastAsia="Microsoft YaHei"/>
          </w:rPr>
          <w:t xml:space="preserve">    </w:t>
        </w:r>
        <w:proofErr w:type="spellStart"/>
        <w:r w:rsidRPr="009F4E69">
          <w:rPr>
            <w:rFonts w:eastAsia="Microsoft YaHei"/>
          </w:rPr>
          <w:t>fn</w:t>
        </w:r>
        <w:proofErr w:type="spellEnd"/>
        <w:r w:rsidRPr="009F4E69">
          <w:rPr>
            <w:rFonts w:eastAsia="Microsoft YaHei"/>
          </w:rPr>
          <w:t xml:space="preserve"> </w:t>
        </w:r>
        <w:proofErr w:type="spellStart"/>
        <w:r w:rsidRPr="009F4E69">
          <w:rPr>
            <w:rFonts w:eastAsia="Microsoft YaHei"/>
          </w:rPr>
          <w:t>can_hold</w:t>
        </w:r>
        <w:proofErr w:type="spellEnd"/>
        <w:r w:rsidRPr="009F4E69">
          <w:rPr>
            <w:rFonts w:eastAsia="Microsoft YaHei"/>
          </w:rPr>
          <w:t>(&amp;self, other: &amp;Rectangle) -&gt; bool {</w:t>
        </w:r>
      </w:ins>
    </w:p>
    <w:p w14:paraId="5261967C" w14:textId="77777777" w:rsidR="009F4E69" w:rsidRPr="009F4E69" w:rsidRDefault="009F4E69">
      <w:pPr>
        <w:pStyle w:val="CodeB"/>
        <w:rPr>
          <w:ins w:id="1246" w:author="Carol Nichols" w:date="2017-08-05T17:42:00Z"/>
          <w:rFonts w:eastAsia="Microsoft YaHei"/>
        </w:rPr>
        <w:pPrChange w:id="1247" w:author="Carol Nichols" w:date="2017-08-05T17:42:00Z">
          <w:pPr>
            <w:pStyle w:val="Body"/>
          </w:pPr>
        </w:pPrChange>
      </w:pPr>
      <w:ins w:id="1248" w:author="Carol Nichols" w:date="2017-08-05T17:42:00Z">
        <w:r w:rsidRPr="009F4E69">
          <w:rPr>
            <w:rFonts w:eastAsia="Microsoft YaHei"/>
          </w:rPr>
          <w:t xml:space="preserve">        </w:t>
        </w:r>
        <w:proofErr w:type="spellStart"/>
        <w:r w:rsidRPr="009F4E69">
          <w:rPr>
            <w:rFonts w:eastAsia="Microsoft YaHei"/>
          </w:rPr>
          <w:t>self.length</w:t>
        </w:r>
        <w:proofErr w:type="spellEnd"/>
        <w:r w:rsidRPr="009F4E69">
          <w:rPr>
            <w:rFonts w:eastAsia="Microsoft YaHei"/>
          </w:rPr>
          <w:t xml:space="preserve"> &gt; </w:t>
        </w:r>
        <w:proofErr w:type="spellStart"/>
        <w:r w:rsidRPr="009F4E69">
          <w:rPr>
            <w:rFonts w:eastAsia="Microsoft YaHei"/>
          </w:rPr>
          <w:t>other.length</w:t>
        </w:r>
        <w:proofErr w:type="spellEnd"/>
        <w:r w:rsidRPr="009F4E69">
          <w:rPr>
            <w:rFonts w:eastAsia="Microsoft YaHei"/>
          </w:rPr>
          <w:t xml:space="preserve"> &amp;&amp; </w:t>
        </w:r>
        <w:proofErr w:type="spellStart"/>
        <w:r w:rsidRPr="009F4E69">
          <w:rPr>
            <w:rFonts w:eastAsia="Microsoft YaHei"/>
          </w:rPr>
          <w:t>self.width</w:t>
        </w:r>
        <w:proofErr w:type="spellEnd"/>
        <w:r w:rsidRPr="009F4E69">
          <w:rPr>
            <w:rFonts w:eastAsia="Microsoft YaHei"/>
          </w:rPr>
          <w:t xml:space="preserve"> &gt; </w:t>
        </w:r>
        <w:proofErr w:type="spellStart"/>
        <w:r w:rsidRPr="009F4E69">
          <w:rPr>
            <w:rFonts w:eastAsia="Microsoft YaHei"/>
          </w:rPr>
          <w:t>other.width</w:t>
        </w:r>
        <w:proofErr w:type="spellEnd"/>
      </w:ins>
    </w:p>
    <w:p w14:paraId="04D6E7B8" w14:textId="77777777" w:rsidR="009F4E69" w:rsidRPr="009F4E69" w:rsidRDefault="009F4E69">
      <w:pPr>
        <w:pStyle w:val="CodeB"/>
        <w:rPr>
          <w:ins w:id="1249" w:author="Carol Nichols" w:date="2017-08-05T17:42:00Z"/>
          <w:rFonts w:eastAsia="Microsoft YaHei"/>
        </w:rPr>
        <w:pPrChange w:id="1250" w:author="Carol Nichols" w:date="2017-08-05T17:42:00Z">
          <w:pPr>
            <w:pStyle w:val="Body"/>
          </w:pPr>
        </w:pPrChange>
      </w:pPr>
      <w:ins w:id="1251" w:author="Carol Nichols" w:date="2017-08-05T17:42:00Z">
        <w:r w:rsidRPr="009F4E69">
          <w:rPr>
            <w:rFonts w:eastAsia="Microsoft YaHei"/>
          </w:rPr>
          <w:t xml:space="preserve">    }</w:t>
        </w:r>
      </w:ins>
    </w:p>
    <w:p w14:paraId="24AE85D6" w14:textId="43843B0F" w:rsidR="009F4E69" w:rsidRDefault="009F4E69">
      <w:pPr>
        <w:pStyle w:val="CodeC"/>
        <w:rPr>
          <w:ins w:id="1252" w:author="Carol Nichols" w:date="2017-08-05T17:42:00Z"/>
          <w:rFonts w:eastAsia="Microsoft YaHei"/>
        </w:rPr>
        <w:pPrChange w:id="1253" w:author="Carol Nichols" w:date="2017-08-05T17:42:00Z">
          <w:pPr>
            <w:pStyle w:val="HeadA"/>
          </w:pPr>
        </w:pPrChange>
      </w:pPr>
      <w:ins w:id="1254" w:author="Carol Nichols" w:date="2017-08-05T17:42:00Z">
        <w:r w:rsidRPr="009F4E69">
          <w:rPr>
            <w:rFonts w:eastAsia="Microsoft YaHei"/>
          </w:rPr>
          <w:t>}</w:t>
        </w:r>
      </w:ins>
    </w:p>
    <w:p w14:paraId="17F65723" w14:textId="2ED13EC2" w:rsidR="009F4E69" w:rsidRDefault="009F4E69">
      <w:pPr>
        <w:pStyle w:val="Caption"/>
        <w:rPr>
          <w:ins w:id="1255" w:author="Carol Nichols" w:date="2017-08-05T17:43:00Z"/>
          <w:rFonts w:eastAsia="Microsoft YaHei"/>
        </w:rPr>
        <w:pPrChange w:id="1256" w:author="Carol Nichols" w:date="2017-08-05T17:43:00Z">
          <w:pPr>
            <w:pStyle w:val="HeadA"/>
          </w:pPr>
        </w:pPrChange>
      </w:pPr>
      <w:ins w:id="1257" w:author="Carol Nichols" w:date="2017-08-05T17:43:00Z">
        <w:r w:rsidRPr="009F4E69">
          <w:rPr>
            <w:rFonts w:eastAsia="Microsoft YaHei"/>
          </w:rPr>
          <w:t>Listing 5-16: Rewriting Li</w:t>
        </w:r>
        <w:r>
          <w:rPr>
            <w:rFonts w:eastAsia="Microsoft YaHei"/>
          </w:rPr>
          <w:t xml:space="preserve">sting 5-15 using multiple </w:t>
        </w:r>
        <w:proofErr w:type="spellStart"/>
        <w:r w:rsidRPr="009F4E69">
          <w:rPr>
            <w:rStyle w:val="Literal"/>
            <w:rFonts w:eastAsia="Microsoft YaHei"/>
            <w:rPrChange w:id="1258" w:author="Carol Nichols" w:date="2017-08-05T17:43:00Z">
              <w:rPr>
                <w:rFonts w:eastAsia="Microsoft YaHei"/>
              </w:rPr>
            </w:rPrChange>
          </w:rPr>
          <w:t>impl</w:t>
        </w:r>
        <w:proofErr w:type="spellEnd"/>
        <w:r w:rsidRPr="009F4E69">
          <w:rPr>
            <w:rFonts w:eastAsia="Microsoft YaHei"/>
          </w:rPr>
          <w:t xml:space="preserve"> blocks</w:t>
        </w:r>
      </w:ins>
    </w:p>
    <w:p w14:paraId="4908F643" w14:textId="42726F2A" w:rsidR="009F4E69" w:rsidRDefault="009F4E69">
      <w:pPr>
        <w:pStyle w:val="Body"/>
        <w:rPr>
          <w:ins w:id="1259" w:author="Carol Nichols" w:date="2017-08-05T17:44:00Z"/>
          <w:rFonts w:eastAsia="Microsoft YaHei"/>
        </w:rPr>
        <w:pPrChange w:id="1260" w:author="Carol Nichols" w:date="2017-08-05T17:43:00Z">
          <w:pPr>
            <w:pStyle w:val="HeadA"/>
          </w:pPr>
        </w:pPrChange>
      </w:pPr>
      <w:ins w:id="1261" w:author="Carol Nichols" w:date="2017-08-05T17:43:00Z">
        <w:r w:rsidRPr="009F4E69">
          <w:rPr>
            <w:rFonts w:eastAsia="Microsoft YaHei"/>
          </w:rPr>
          <w:lastRenderedPageBreak/>
          <w:t>There’s no reason to separate these methods in</w:t>
        </w:r>
        <w:r>
          <w:rPr>
            <w:rFonts w:eastAsia="Microsoft YaHei"/>
          </w:rPr>
          <w:t xml:space="preserve">to multiple </w:t>
        </w:r>
        <w:proofErr w:type="spellStart"/>
        <w:r w:rsidRPr="009F4E69">
          <w:rPr>
            <w:rStyle w:val="Literal"/>
            <w:rFonts w:eastAsia="Microsoft YaHei"/>
            <w:rPrChange w:id="1262" w:author="Carol Nichols" w:date="2017-08-05T17:43:00Z">
              <w:rPr>
                <w:rFonts w:eastAsia="Microsoft YaHei"/>
              </w:rPr>
            </w:rPrChange>
          </w:rPr>
          <w:t>impl</w:t>
        </w:r>
        <w:proofErr w:type="spellEnd"/>
        <w:r>
          <w:rPr>
            <w:rFonts w:eastAsia="Microsoft YaHei"/>
          </w:rPr>
          <w:t xml:space="preserve"> blocks here, </w:t>
        </w:r>
        <w:r w:rsidRPr="009F4E69">
          <w:rPr>
            <w:rFonts w:eastAsia="Microsoft YaHei"/>
          </w:rPr>
          <w:t>but it’s valid syntax. We</w:t>
        </w:r>
        <w:r>
          <w:rPr>
            <w:rFonts w:eastAsia="Microsoft YaHei"/>
          </w:rPr>
          <w:t xml:space="preserve"> will see a case when multiple </w:t>
        </w:r>
        <w:proofErr w:type="spellStart"/>
        <w:r w:rsidRPr="009F4E69">
          <w:rPr>
            <w:rStyle w:val="Literal"/>
            <w:rFonts w:eastAsia="Microsoft YaHei"/>
            <w:rPrChange w:id="1263" w:author="Carol Nichols" w:date="2017-08-05T17:44:00Z">
              <w:rPr>
                <w:rFonts w:eastAsia="Microsoft YaHei"/>
              </w:rPr>
            </w:rPrChange>
          </w:rPr>
          <w:t>impl</w:t>
        </w:r>
        <w:proofErr w:type="spellEnd"/>
        <w:r w:rsidRPr="009F4E69">
          <w:rPr>
            <w:rFonts w:eastAsia="Microsoft YaHei"/>
          </w:rPr>
          <w:t xml:space="preserve"> blocks are useful</w:t>
        </w:r>
        <w:r>
          <w:rPr>
            <w:rFonts w:eastAsia="Microsoft YaHei"/>
          </w:rPr>
          <w:t xml:space="preserve"> </w:t>
        </w:r>
        <w:r w:rsidRPr="009F4E69">
          <w:rPr>
            <w:rFonts w:eastAsia="Microsoft YaHei"/>
          </w:rPr>
          <w:t>in Chapter 10 when we discuss generic types and traits.</w:t>
        </w:r>
      </w:ins>
    </w:p>
    <w:p w14:paraId="4A656727" w14:textId="5590D70C" w:rsidR="009F4E69" w:rsidRPr="005F1CA5" w:rsidRDefault="009F4E69">
      <w:pPr>
        <w:pStyle w:val="ProductionDirective"/>
        <w:rPr>
          <w:ins w:id="1264" w:author="Carol Nichols" w:date="2017-08-05T17:40:00Z"/>
          <w:rFonts w:eastAsia="Microsoft YaHei"/>
        </w:rPr>
        <w:pPrChange w:id="1265" w:author="Carol Nichols" w:date="2017-08-05T17:44:00Z">
          <w:pPr>
            <w:pStyle w:val="HeadA"/>
          </w:pPr>
        </w:pPrChange>
      </w:pPr>
      <w:ins w:id="1266" w:author="Carol Nichols" w:date="2017-08-05T17:44:00Z">
        <w:r>
          <w:rPr>
            <w:rFonts w:eastAsia="Microsoft YaHei"/>
          </w:rPr>
          <w:t xml:space="preserve">Prod: check </w:t>
        </w:r>
        <w:proofErr w:type="spellStart"/>
        <w:r>
          <w:rPr>
            <w:rFonts w:eastAsia="Microsoft YaHei"/>
          </w:rPr>
          <w:t>xref</w:t>
        </w:r>
      </w:ins>
      <w:proofErr w:type="spellEnd"/>
    </w:p>
    <w:p w14:paraId="56A463D9" w14:textId="77777777" w:rsidR="00067256" w:rsidRDefault="009F4E69">
      <w:pPr>
        <w:pStyle w:val="HeadA"/>
        <w:rPr>
          <w:rFonts w:eastAsia="Microsoft YaHei"/>
        </w:rPr>
      </w:pPr>
      <w:bookmarkStart w:id="1267" w:name="_Toc489718929"/>
      <w:r>
        <w:rPr>
          <w:rFonts w:eastAsia="Microsoft YaHei"/>
        </w:rPr>
        <w:t>Summary</w:t>
      </w:r>
      <w:bookmarkEnd w:id="1267"/>
    </w:p>
    <w:p w14:paraId="7B974EC6" w14:textId="77777777" w:rsidR="00067256" w:rsidRDefault="009F4E69">
      <w:pPr>
        <w:pStyle w:val="BodyFirst"/>
        <w:rPr>
          <w:rFonts w:eastAsia="Microsoft YaHei"/>
        </w:rPr>
      </w:pPr>
      <w:proofErr w:type="spellStart"/>
      <w:r>
        <w:rPr>
          <w:rFonts w:eastAsia="Microsoft YaHei"/>
        </w:rPr>
        <w:t>Structs</w:t>
      </w:r>
      <w:proofErr w:type="spellEnd"/>
      <w:r>
        <w:rPr>
          <w:rFonts w:eastAsia="Microsoft YaHei"/>
        </w:rPr>
        <w:t xml:space="preserve"> let us create custom types that are meaningful for our domain. By using </w:t>
      </w:r>
      <w:proofErr w:type="spellStart"/>
      <w:r>
        <w:rPr>
          <w:rFonts w:eastAsia="Microsoft YaHei"/>
        </w:rPr>
        <w:t>structs</w:t>
      </w:r>
      <w:proofErr w:type="spellEnd"/>
      <w:r>
        <w:rPr>
          <w:rFonts w:eastAsia="Microsoft YaHei"/>
        </w:rPr>
        <w:t xml:space="preserve">, we can keep associated pieces of data connected to each other and name each piece to make our code clear. Methods let us specify the behavior that instances of our </w:t>
      </w:r>
      <w:proofErr w:type="spellStart"/>
      <w:r>
        <w:rPr>
          <w:rFonts w:eastAsia="Microsoft YaHei"/>
        </w:rPr>
        <w:t>structs</w:t>
      </w:r>
      <w:proofErr w:type="spellEnd"/>
      <w:r>
        <w:rPr>
          <w:rFonts w:eastAsia="Microsoft YaHei"/>
        </w:rPr>
        <w:t xml:space="preserve"> have, and associated functions let us namespace functionality that is particular to our </w:t>
      </w:r>
      <w:proofErr w:type="spellStart"/>
      <w:r>
        <w:rPr>
          <w:rFonts w:eastAsia="Microsoft YaHei"/>
        </w:rPr>
        <w:t>struct</w:t>
      </w:r>
      <w:proofErr w:type="spellEnd"/>
      <w:r>
        <w:rPr>
          <w:rFonts w:eastAsia="Microsoft YaHei"/>
        </w:rPr>
        <w:t xml:space="preserve"> without having an instance available.</w:t>
      </w:r>
    </w:p>
    <w:p w14:paraId="76B6050D" w14:textId="77777777" w:rsidR="00067256" w:rsidRDefault="009F4E69">
      <w:pPr>
        <w:pStyle w:val="Body"/>
      </w:pPr>
      <w:ins w:id="1268" w:author="AnneMarieW" w:date="2017-03-14T13:53:00Z">
        <w:r>
          <w:rPr>
            <w:rFonts w:eastAsia="Microsoft YaHei"/>
          </w:rPr>
          <w:t xml:space="preserve">But </w:t>
        </w:r>
      </w:ins>
      <w:del w:id="1269" w:author="AnneMarieW" w:date="2017-03-14T13:53:00Z">
        <w:r>
          <w:rPr>
            <w:rFonts w:eastAsia="Microsoft YaHei"/>
          </w:rPr>
          <w:delText>S</w:delText>
        </w:r>
      </w:del>
      <w:proofErr w:type="spellStart"/>
      <w:ins w:id="1270" w:author="AnneMarieW" w:date="2017-03-14T13:53:00Z">
        <w:r>
          <w:rPr>
            <w:rFonts w:eastAsia="Microsoft YaHei"/>
          </w:rPr>
          <w:t>s</w:t>
        </w:r>
      </w:ins>
      <w:r>
        <w:rPr>
          <w:rFonts w:eastAsia="Microsoft YaHei"/>
        </w:rPr>
        <w:t>tructs</w:t>
      </w:r>
      <w:proofErr w:type="spellEnd"/>
      <w:r>
        <w:rPr>
          <w:rFonts w:eastAsia="Microsoft YaHei"/>
        </w:rPr>
        <w:t xml:space="preserve"> aren’t the only way we can create custom types</w:t>
      </w:r>
      <w:del w:id="1271" w:author="AnneMarieW" w:date="2017-03-14T13:53:00Z">
        <w:r>
          <w:rPr>
            <w:rFonts w:eastAsia="Microsoft YaHei"/>
          </w:rPr>
          <w:delText>, though;</w:delText>
        </w:r>
      </w:del>
      <w:ins w:id="1272" w:author="AnneMarieW" w:date="2017-03-14T13:53:00Z">
        <w:r>
          <w:rPr>
            <w:rFonts w:eastAsia="Microsoft YaHei"/>
          </w:rPr>
          <w:t>:</w:t>
        </w:r>
      </w:ins>
      <w:r>
        <w:rPr>
          <w:rFonts w:eastAsia="Microsoft YaHei"/>
        </w:rPr>
        <w:t xml:space="preserve"> let’s turn to </w:t>
      </w:r>
      <w:ins w:id="1273" w:author="AnneMarieW" w:date="2017-03-14T13:54:00Z">
        <w:r>
          <w:rPr>
            <w:rFonts w:eastAsia="Microsoft YaHei"/>
          </w:rPr>
          <w:t>Rust’s</w:t>
        </w:r>
      </w:ins>
      <w:del w:id="1274" w:author="AnneMarieW" w:date="2017-03-14T13:54:00Z">
        <w:r>
          <w:rPr>
            <w:rFonts w:eastAsia="Microsoft YaHei"/>
          </w:rPr>
          <w:delText>the</w:delText>
        </w:r>
      </w:del>
      <w:r>
        <w:rPr>
          <w:rFonts w:eastAsia="Microsoft YaHei"/>
        </w:rPr>
        <w:t xml:space="preserve"> </w:t>
      </w:r>
      <w:proofErr w:type="spellStart"/>
      <w:r>
        <w:rPr>
          <w:rFonts w:eastAsia="Microsoft YaHei"/>
        </w:rPr>
        <w:t>enum</w:t>
      </w:r>
      <w:proofErr w:type="spellEnd"/>
      <w:r>
        <w:rPr>
          <w:rFonts w:eastAsia="Microsoft YaHei"/>
        </w:rPr>
        <w:t xml:space="preserve"> feature </w:t>
      </w:r>
      <w:del w:id="1275" w:author="AnneMarieW" w:date="2017-03-14T13:54:00Z">
        <w:r>
          <w:rPr>
            <w:rFonts w:eastAsia="Microsoft YaHei"/>
          </w:rPr>
          <w:delText xml:space="preserve">of Rust and </w:delText>
        </w:r>
      </w:del>
      <w:ins w:id="1276" w:author="AnneMarieW" w:date="2017-03-14T13:54:00Z">
        <w:r>
          <w:rPr>
            <w:rFonts w:eastAsia="Microsoft YaHei"/>
          </w:rPr>
          <w:t xml:space="preserve">to </w:t>
        </w:r>
      </w:ins>
      <w:r>
        <w:rPr>
          <w:rFonts w:eastAsia="Microsoft YaHei"/>
        </w:rPr>
        <w:t>add another tool to our toolbox.</w:t>
      </w:r>
    </w:p>
    <w:sectPr w:rsidR="00067256">
      <w:pgSz w:w="12240" w:h="15840"/>
      <w:pgMar w:top="1440" w:right="1440" w:bottom="1440" w:left="1440" w:header="0" w:footer="0" w:gutter="0"/>
      <w:cols w:space="720"/>
      <w:formProt w:val="0"/>
      <w:docGrid w:linePitch="360" w:charSpace="2047"/>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janelle" w:date="2017-04-10T16:01:00Z" w:initials="j">
    <w:p w14:paraId="786D351E" w14:textId="77777777" w:rsidR="001B4AA2" w:rsidRDefault="001B4AA2">
      <w:r>
        <w:rPr>
          <w:rFonts w:ascii="Liberation Serif" w:eastAsia="Tahoma" w:hAnsi="Liberation Serif" w:cs="Tahoma"/>
          <w:sz w:val="24"/>
          <w:szCs w:val="24"/>
          <w:lang w:bidi="en-US"/>
        </w:rPr>
        <w:t>Au: Can we have a more than one-word chapter title?</w:t>
      </w:r>
    </w:p>
  </w:comment>
  <w:comment w:id="68" w:author="Carol Nichols" w:date="2017-04-25T11:26:00Z" w:initials="CN">
    <w:p w14:paraId="109BC1D4"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267944B" w14:textId="77777777" w:rsidR="001B4AA2" w:rsidRDefault="001B4AA2">
      <w:r>
        <w:rPr>
          <w:rFonts w:ascii="Liberation Serif" w:eastAsia="Tahoma" w:hAnsi="Liberation Serif" w:cs="Tahoma"/>
          <w:szCs w:val="24"/>
        </w:rPr>
        <w:t>Done</w:t>
      </w:r>
    </w:p>
  </w:comment>
  <w:comment w:id="74" w:author="Carol Nichols" w:date="2017-04-25T11:32:00Z" w:initials="CN">
    <w:p w14:paraId="1AB0D684" w14:textId="77777777" w:rsidR="001B4AA2" w:rsidRDefault="001B4AA2">
      <w:r>
        <w:rPr>
          <w:rFonts w:ascii="Calibri" w:eastAsia="Calibri" w:hAnsi="Calibri" w:cs="Tahoma"/>
        </w:rPr>
        <w:t>I reworded to include a broader overview of this chapter instead of just foreshadowing the methods section.</w:t>
      </w:r>
    </w:p>
  </w:comment>
  <w:comment w:id="83" w:author="AnneMarieW" w:date="2017-04-10T16:01:00Z" w:initials="AM">
    <w:p w14:paraId="0D22548E" w14:textId="77777777" w:rsidR="001B4AA2" w:rsidRDefault="001B4AA2">
      <w:r>
        <w:rPr>
          <w:rFonts w:ascii="Liberation Serif" w:eastAsia="Tahoma" w:hAnsi="Liberation Serif" w:cs="Tahoma"/>
          <w:sz w:val="24"/>
          <w:szCs w:val="24"/>
          <w:lang w:bidi="en-US"/>
        </w:rPr>
        <w:t xml:space="preserve">Au: the next section is An Example Program. You don’t </w:t>
      </w:r>
      <w:r>
        <w:rPr>
          <w:rFonts w:ascii="Liberation Serif" w:eastAsia="Microsoft YaHei" w:hAnsi="Liberation Serif" w:cs="Tahoma"/>
          <w:sz w:val="24"/>
          <w:szCs w:val="24"/>
          <w:lang w:bidi="en-US"/>
        </w:rPr>
        <w:t>define methods until later in the chapter. Best to tell readers what they’ll do first in the chapter, next, and then what they’ll learn later.</w:t>
      </w:r>
    </w:p>
  </w:comment>
  <w:comment w:id="93" w:author="" w:date="1900-01-01T00:00:00Z" w:initials="">
    <w:p w14:paraId="791293D0" w14:textId="77777777" w:rsidR="001B4AA2" w:rsidRDefault="001B4AA2">
      <w:r>
        <w:rPr>
          <w:rStyle w:val="CommentReference"/>
        </w:rPr>
        <w:annotationRef/>
      </w:r>
    </w:p>
  </w:comment>
  <w:comment w:id="108" w:author="AnneMarieW" w:date="2017-04-10T16:01:00Z" w:initials="AM">
    <w:p w14:paraId="58BD96A9" w14:textId="77777777" w:rsidR="001B4AA2" w:rsidRDefault="001B4AA2">
      <w:r>
        <w:rPr>
          <w:rFonts w:ascii="Liberation Serif" w:eastAsia="Tahoma" w:hAnsi="Liberation Serif" w:cs="Tahoma"/>
          <w:sz w:val="24"/>
          <w:szCs w:val="24"/>
          <w:lang w:bidi="en-US"/>
        </w:rPr>
        <w:t xml:space="preserve">Au: Starting here I suggest a Head A (perhaps About </w:t>
      </w:r>
      <w:proofErr w:type="spellStart"/>
      <w:r>
        <w:rPr>
          <w:rFonts w:ascii="Liberation Serif" w:eastAsia="Tahoma" w:hAnsi="Liberation Serif" w:cs="Tahoma"/>
          <w:sz w:val="24"/>
          <w:szCs w:val="24"/>
          <w:lang w:bidi="en-US"/>
        </w:rPr>
        <w:t>Structs</w:t>
      </w:r>
      <w:proofErr w:type="spellEnd"/>
      <w:r>
        <w:rPr>
          <w:rFonts w:ascii="Liberation Serif" w:eastAsia="Tahoma" w:hAnsi="Liberation Serif" w:cs="Tahoma"/>
          <w:sz w:val="24"/>
          <w:szCs w:val="24"/>
          <w:lang w:bidi="en-US"/>
        </w:rPr>
        <w:t xml:space="preserve">) to differentiate the chapter intro from the </w:t>
      </w:r>
      <w:proofErr w:type="spellStart"/>
      <w:r>
        <w:rPr>
          <w:rFonts w:ascii="Liberation Serif" w:eastAsia="Tahoma" w:hAnsi="Liberation Serif" w:cs="Tahoma"/>
          <w:sz w:val="24"/>
          <w:szCs w:val="24"/>
          <w:lang w:bidi="en-US"/>
        </w:rPr>
        <w:t>struct</w:t>
      </w:r>
      <w:proofErr w:type="spellEnd"/>
      <w:r>
        <w:rPr>
          <w:rFonts w:ascii="Liberation Serif" w:eastAsia="Tahoma" w:hAnsi="Liberation Serif" w:cs="Tahoma"/>
          <w:sz w:val="24"/>
          <w:szCs w:val="24"/>
          <w:lang w:bidi="en-US"/>
        </w:rPr>
        <w:t xml:space="preserve"> content. </w:t>
      </w:r>
    </w:p>
  </w:comment>
  <w:comment w:id="111" w:author="Carol Nichols" w:date="2017-04-25T11:29:00Z" w:initials="CN">
    <w:p w14:paraId="7C49B439"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293DEF3" w14:textId="77777777" w:rsidR="001B4AA2" w:rsidRDefault="001B4AA2">
      <w:r>
        <w:rPr>
          <w:rFonts w:ascii="Liberation Serif" w:eastAsia="Tahoma" w:hAnsi="Liberation Serif" w:cs="Tahoma"/>
          <w:szCs w:val="24"/>
        </w:rPr>
        <w:t>Done</w:t>
      </w:r>
    </w:p>
  </w:comment>
  <w:comment w:id="109" w:author="janelle" w:date="2017-04-10T16:01:00Z" w:initials="j">
    <w:p w14:paraId="6DDCEE03" w14:textId="77777777" w:rsidR="001B4AA2" w:rsidRDefault="001B4AA2">
      <w:r>
        <w:rPr>
          <w:rFonts w:ascii="Liberation Serif" w:eastAsia="Tahoma" w:hAnsi="Liberation Serif" w:cs="Tahoma"/>
          <w:sz w:val="24"/>
          <w:szCs w:val="24"/>
          <w:lang w:bidi="en-US"/>
        </w:rPr>
        <w:t>AU: I agree a Head A would be useful here /JL</w:t>
      </w:r>
    </w:p>
  </w:comment>
  <w:comment w:id="123" w:author="AnneMarieW" w:date="2017-04-10T16:01:00Z" w:initials="AM">
    <w:p w14:paraId="4FA3CBD8" w14:textId="77777777" w:rsidR="001B4AA2" w:rsidRDefault="001B4AA2">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more flexible than what?</w:t>
      </w:r>
    </w:p>
  </w:comment>
  <w:comment w:id="124" w:author="" w:date="1900-01-01T00:00:00Z" w:initials="">
    <w:p w14:paraId="59D006E4" w14:textId="77777777" w:rsidR="001B4AA2" w:rsidRDefault="001B4AA2">
      <w:r>
        <w:rPr>
          <w:rStyle w:val="CommentReference"/>
        </w:rPr>
        <w:annotationRef/>
      </w:r>
    </w:p>
  </w:comment>
  <w:comment w:id="126" w:author="Carol Nichols" w:date="2017-04-25T11:31:00Z" w:initials="CN">
    <w:p w14:paraId="1CA54879" w14:textId="77777777" w:rsidR="001B4AA2" w:rsidRDefault="001B4AA2">
      <w:r>
        <w:rPr>
          <w:rFonts w:ascii="Calibri" w:eastAsia="Calibri" w:hAnsi="Calibri" w:cs="Tahoma"/>
        </w:rPr>
        <w:t>More flexible than tuples.</w:t>
      </w:r>
    </w:p>
  </w:comment>
  <w:comment w:id="138" w:author="Carol Nichols" w:date="2017-04-25T11:32:00Z" w:initials="CN">
    <w:p w14:paraId="0BDA162A" w14:textId="77777777" w:rsidR="001B4AA2" w:rsidRDefault="001B4AA2">
      <w:r>
        <w:rPr>
          <w:rFonts w:ascii="Calibri" w:eastAsia="Calibri" w:hAnsi="Calibri" w:cs="Tahoma"/>
        </w:rPr>
        <w:t xml:space="preserve">A field is a piece of the </w:t>
      </w:r>
      <w:proofErr w:type="spellStart"/>
      <w:r>
        <w:rPr>
          <w:rFonts w:ascii="Calibri" w:eastAsia="Calibri" w:hAnsi="Calibri" w:cs="Tahoma"/>
        </w:rPr>
        <w:t>struct</w:t>
      </w:r>
      <w:proofErr w:type="spellEnd"/>
      <w:r>
        <w:rPr>
          <w:rFonts w:ascii="Calibri" w:eastAsia="Calibri" w:hAnsi="Calibri" w:cs="Tahoma"/>
        </w:rPr>
        <w:t>; in the way I think about it, it's a named spot for a value of a particular type, so a field is defined by both its name and its type. I've reworded to hopefully clarify.</w:t>
      </w:r>
    </w:p>
  </w:comment>
  <w:comment w:id="141" w:author="AnneMarieW" w:date="2017-04-10T16:01:00Z" w:initials="AM">
    <w:p w14:paraId="4890F251" w14:textId="77777777" w:rsidR="001B4AA2" w:rsidRDefault="001B4AA2">
      <w:r>
        <w:rPr>
          <w:rFonts w:ascii="Liberation Serif" w:eastAsia="Tahoma" w:hAnsi="Liberation Serif" w:cs="Tahoma"/>
          <w:sz w:val="24"/>
          <w:szCs w:val="24"/>
          <w:lang w:bidi="en-US"/>
        </w:rPr>
        <w:t>Au: Are fields the names or the pieces of data? Perhaps delete names in this sentence to avoid confusion?</w:t>
      </w:r>
    </w:p>
  </w:comment>
  <w:comment w:id="143" w:author="" w:date="1900-01-01T00:00:00Z" w:initials="">
    <w:p w14:paraId="7BACFBF1" w14:textId="77777777" w:rsidR="001B4AA2" w:rsidRDefault="001B4AA2">
      <w:r>
        <w:rPr>
          <w:rStyle w:val="CommentReference"/>
        </w:rPr>
        <w:annotationRef/>
      </w:r>
    </w:p>
  </w:comment>
  <w:comment w:id="175" w:author="AnneMarieW" w:date="2017-04-10T16:01:00Z" w:initials="AM">
    <w:p w14:paraId="364A49AF" w14:textId="77777777" w:rsidR="001B4AA2" w:rsidRDefault="001B4AA2">
      <w:r>
        <w:rPr>
          <w:rFonts w:ascii="Liberation Serif" w:eastAsia="Tahoma" w:hAnsi="Liberation Serif" w:cs="Tahoma"/>
          <w:sz w:val="24"/>
          <w:szCs w:val="24"/>
          <w:lang w:bidi="en-US"/>
        </w:rPr>
        <w:t>Au: Where would you say this?</w:t>
      </w:r>
    </w:p>
  </w:comment>
  <w:comment w:id="178" w:author="Carol Nichols" w:date="2017-04-25T11:34:00Z" w:initials="CN">
    <w:p w14:paraId="5AF97F3C"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309317A2" w14:textId="77777777" w:rsidR="001B4AA2" w:rsidRDefault="001B4AA2">
      <w:r>
        <w:rPr>
          <w:rFonts w:ascii="Liberation Serif" w:eastAsia="Tahoma" w:hAnsi="Liberation Serif" w:cs="Tahoma"/>
          <w:szCs w:val="24"/>
        </w:rPr>
        <w:t>Anywhere in the program that we want to use the value in that field.</w:t>
      </w:r>
    </w:p>
  </w:comment>
  <w:comment w:id="290" w:author="Liz Chadwick" w:date="2017-09-15T13:19:00Z" w:initials="LC">
    <w:p w14:paraId="7D41B06E" w14:textId="4F1569A9" w:rsidR="001B4AA2" w:rsidRDefault="001B4AA2">
      <w:pPr>
        <w:pStyle w:val="CommentText"/>
      </w:pPr>
      <w:r>
        <w:rPr>
          <w:rStyle w:val="CommentReference"/>
        </w:rPr>
        <w:annotationRef/>
      </w:r>
      <w:r>
        <w:t>Can you be more specific about what the short hand does?</w:t>
      </w:r>
    </w:p>
  </w:comment>
  <w:comment w:id="343" w:author="Liz Chadwick" w:date="2017-09-15T13:24:00Z" w:initials="LC">
    <w:p w14:paraId="0183DF85" w14:textId="3BD3A903" w:rsidR="001B4AA2" w:rsidRDefault="001B4AA2">
      <w:pPr>
        <w:pStyle w:val="CommentText"/>
      </w:pPr>
      <w:r>
        <w:rPr>
          <w:rStyle w:val="CommentReference"/>
        </w:rPr>
        <w:annotationRef/>
      </w:r>
      <w:r>
        <w:t xml:space="preserve">Can you just point out the field </w:t>
      </w:r>
      <w:proofErr w:type="spellStart"/>
      <w:r>
        <w:t>init</w:t>
      </w:r>
      <w:proofErr w:type="spellEnd"/>
      <w:r>
        <w:t xml:space="preserve"> syntax and how to use it?</w:t>
      </w:r>
    </w:p>
  </w:comment>
  <w:comment w:id="344" w:author="Carol Nichols" w:date="2017-09-21T14:47:00Z" w:initials="CN">
    <w:p w14:paraId="0AC43656" w14:textId="32CDDE7D" w:rsidR="001B4AA2" w:rsidRDefault="001B4AA2">
      <w:pPr>
        <w:pStyle w:val="CommentText"/>
      </w:pPr>
      <w:r>
        <w:rPr>
          <w:rStyle w:val="CommentReference"/>
        </w:rPr>
        <w:annotationRef/>
      </w:r>
      <w:r>
        <w:t>Done!</w:t>
      </w:r>
    </w:p>
  </w:comment>
  <w:comment w:id="412" w:author="" w:date="1900-01-01T00:00:00Z" w:initials="">
    <w:p w14:paraId="15FE7ED7" w14:textId="77777777" w:rsidR="001B4AA2" w:rsidRDefault="001B4AA2">
      <w:r>
        <w:rPr>
          <w:rStyle w:val="CommentReference"/>
        </w:rPr>
        <w:annotationRef/>
      </w:r>
    </w:p>
  </w:comment>
  <w:comment w:id="413" w:author="Carol Nichols" w:date="2017-05-16T11:41:00Z" w:initials="CN">
    <w:p w14:paraId="5F54C18A" w14:textId="77777777" w:rsidR="001B4AA2" w:rsidRDefault="001B4AA2">
      <w:proofErr w:type="spellStart"/>
      <w:r>
        <w:rPr>
          <w:rFonts w:ascii="Calibri" w:eastAsia="Calibri" w:hAnsi="Calibri" w:cs="Tahoma"/>
        </w:rPr>
        <w:t>Libreoffice</w:t>
      </w:r>
      <w:proofErr w:type="spellEnd"/>
      <w:r>
        <w:rPr>
          <w:rFonts w:ascii="Calibri" w:eastAsia="Calibri" w:hAnsi="Calibri" w:cs="Tahoma"/>
        </w:rPr>
        <w:t xml:space="preserve"> keeps messing this example up too, this should read String::from("another@example.com"),</w:t>
      </w:r>
    </w:p>
  </w:comment>
  <w:comment w:id="491" w:author="Liz Chadwick" w:date="2017-09-15T13:41:00Z" w:initials="LC">
    <w:p w14:paraId="38CC8F89" w14:textId="36E3298F" w:rsidR="001B4AA2" w:rsidRDefault="001B4AA2">
      <w:pPr>
        <w:pStyle w:val="CommentText"/>
      </w:pPr>
      <w:r>
        <w:rPr>
          <w:rStyle w:val="CommentReference"/>
        </w:rPr>
        <w:annotationRef/>
      </w:r>
      <w:r>
        <w:t xml:space="preserve">I’m unclear on what function a tuple </w:t>
      </w:r>
      <w:proofErr w:type="spellStart"/>
      <w:r>
        <w:t>struct</w:t>
      </w:r>
      <w:proofErr w:type="spellEnd"/>
      <w:r>
        <w:t xml:space="preserve"> serves, can you make that more explicit here? Maybe say when this could be useful, too</w:t>
      </w:r>
    </w:p>
  </w:comment>
  <w:comment w:id="492" w:author="Carol Nichols" w:date="2017-09-21T14:51:00Z" w:initials="CN">
    <w:p w14:paraId="334DF73F" w14:textId="60E0ECF9" w:rsidR="001B4AA2" w:rsidRDefault="001B4AA2">
      <w:pPr>
        <w:pStyle w:val="CommentText"/>
      </w:pPr>
      <w:r>
        <w:rPr>
          <w:rStyle w:val="CommentReference"/>
        </w:rPr>
        <w:annotationRef/>
      </w:r>
      <w:r>
        <w:t>Done</w:t>
      </w:r>
    </w:p>
  </w:comment>
  <w:comment w:id="509" w:author="Liz Chadwick" w:date="2017-09-15T13:42:00Z" w:initials="LC">
    <w:p w14:paraId="72495A59" w14:textId="1F5677A7" w:rsidR="001B4AA2" w:rsidRDefault="001B4AA2">
      <w:pPr>
        <w:pStyle w:val="CommentText"/>
      </w:pPr>
      <w:r>
        <w:rPr>
          <w:rStyle w:val="CommentReference"/>
        </w:rPr>
        <w:annotationRef/>
      </w:r>
      <w:r>
        <w:t>Is this the difference in definition? I wasn’t sure</w:t>
      </w:r>
    </w:p>
  </w:comment>
  <w:comment w:id="510" w:author="Carol Nichols" w:date="2017-09-21T14:51:00Z" w:initials="CN">
    <w:p w14:paraId="2FF008FD" w14:textId="52AA569D" w:rsidR="001B4AA2" w:rsidRDefault="001B4AA2">
      <w:pPr>
        <w:pStyle w:val="CommentText"/>
      </w:pPr>
      <w:r>
        <w:rPr>
          <w:rStyle w:val="CommentReference"/>
        </w:rPr>
        <w:annotationRef/>
      </w:r>
      <w:r>
        <w:t>Yep!</w:t>
      </w:r>
    </w:p>
  </w:comment>
  <w:comment w:id="519" w:author="Liz Chadwick" w:date="2017-09-15T13:45:00Z" w:initials="LC">
    <w:p w14:paraId="4AA003EF" w14:textId="5DCD5F89" w:rsidR="001B4AA2" w:rsidRDefault="001B4AA2">
      <w:pPr>
        <w:pStyle w:val="CommentText"/>
      </w:pPr>
      <w:r>
        <w:rPr>
          <w:rStyle w:val="CommentReference"/>
        </w:rPr>
        <w:annotationRef/>
      </w:r>
      <w:r>
        <w:t>TR, can you help clear this up? I couldn’t follow this, but I may just be missing fundamental programmer thinking!</w:t>
      </w:r>
    </w:p>
  </w:comment>
  <w:comment w:id="520" w:author="Carol Nichols" w:date="2017-09-21T14:52:00Z" w:initials="CN">
    <w:p w14:paraId="6BC9B7E6" w14:textId="7BAC0ACD" w:rsidR="001B4AA2" w:rsidRDefault="001B4AA2">
      <w:pPr>
        <w:pStyle w:val="CommentText"/>
      </w:pPr>
      <w:r>
        <w:rPr>
          <w:rStyle w:val="CommentReference"/>
        </w:rPr>
        <w:annotationRef/>
      </w:r>
      <w:r>
        <w:t>I’m not sure what you couldn’t follow, could you elaborate if I haven’t cleared it up?</w:t>
      </w:r>
    </w:p>
  </w:comment>
  <w:comment w:id="549" w:author="Liz Chadwick" w:date="2017-09-15T13:47:00Z" w:initials="LC">
    <w:p w14:paraId="69509A5E" w14:textId="3D31BC9A" w:rsidR="001B4AA2" w:rsidRDefault="001B4AA2">
      <w:pPr>
        <w:pStyle w:val="CommentText"/>
      </w:pPr>
      <w:r>
        <w:rPr>
          <w:rStyle w:val="CommentReference"/>
        </w:rPr>
        <w:annotationRef/>
      </w:r>
      <w:r>
        <w:t>Good context for the topic! This kind of thing would be useful in the two previous new sections too</w:t>
      </w:r>
    </w:p>
  </w:comment>
  <w:comment w:id="560" w:author="NSP" w:date="2017-04-10T16:01:00Z" w:initials="">
    <w:p w14:paraId="5191B741" w14:textId="77777777" w:rsidR="001B4AA2" w:rsidRDefault="001B4AA2">
      <w:r>
        <w:rPr>
          <w:rFonts w:ascii="Segoe UI" w:eastAsia="Calibri" w:hAnsi="Segoe UI" w:cs="Tahoma"/>
          <w:sz w:val="24"/>
          <w:szCs w:val="22"/>
          <w:lang w:bidi="en-US"/>
        </w:rPr>
        <w:t>Au: I'd suggest putting this in a box, since we are letting them know that we will explain this in future and not explaining it now</w:t>
      </w:r>
    </w:p>
  </w:comment>
  <w:comment w:id="561" w:author="Carol Nichols" w:date="2017-04-25T11:35:00Z" w:initials="CN">
    <w:p w14:paraId="5E301692" w14:textId="77777777" w:rsidR="001B4AA2" w:rsidRDefault="001B4AA2">
      <w:r>
        <w:rPr>
          <w:rFonts w:ascii="Calibri" w:eastAsia="Calibri" w:hAnsi="Calibri" w:cs="Tahoma"/>
          <w:i/>
          <w:sz w:val="16"/>
        </w:rPr>
        <w:t>Reply to NSP  (04/10/2017, 16:01): "..."</w:t>
      </w:r>
    </w:p>
    <w:p w14:paraId="75DED6B2" w14:textId="77777777" w:rsidR="001B4AA2" w:rsidRDefault="001B4AA2">
      <w:r>
        <w:rPr>
          <w:rFonts w:ascii="Liberation Serif" w:eastAsia="Tahoma" w:hAnsi="Liberation Serif" w:cs="Tahoma"/>
          <w:szCs w:val="24"/>
        </w:rPr>
        <w:t>Ok, that makes sense</w:t>
      </w:r>
    </w:p>
  </w:comment>
  <w:comment w:id="652" w:author="janelle" w:date="2017-04-10T16:01:00Z" w:initials="j">
    <w:p w14:paraId="00DF6DF1" w14:textId="77777777" w:rsidR="001B4AA2" w:rsidRDefault="001B4AA2">
      <w:r>
        <w:rPr>
          <w:rFonts w:ascii="Liberation Serif" w:eastAsia="Tahoma" w:hAnsi="Liberation Serif" w:cs="Tahoma"/>
          <w:sz w:val="24"/>
          <w:szCs w:val="24"/>
          <w:lang w:bidi="en-US"/>
        </w:rPr>
        <w:t>AU: Please reference section and page number: “Grouping Values into Tuples” on page XX.</w:t>
      </w:r>
    </w:p>
  </w:comment>
  <w:comment w:id="648" w:author="Carol Nichols" w:date="2017-04-25T11:37:00Z" w:initials="CN">
    <w:p w14:paraId="16897305" w14:textId="77777777" w:rsidR="001B4AA2" w:rsidRDefault="001B4AA2">
      <w:r>
        <w:rPr>
          <w:rFonts w:ascii="Calibri" w:eastAsia="Calibri" w:hAnsi="Calibri" w:cs="Tahoma"/>
        </w:rPr>
        <w:t>Done</w:t>
      </w:r>
    </w:p>
  </w:comment>
  <w:comment w:id="653" w:author="" w:date="1900-01-01T00:00:00Z" w:initials="">
    <w:p w14:paraId="320E50B3" w14:textId="77777777" w:rsidR="001B4AA2" w:rsidRDefault="001B4AA2">
      <w:r>
        <w:rPr>
          <w:rStyle w:val="CommentReference"/>
        </w:rPr>
        <w:annotationRef/>
      </w:r>
    </w:p>
  </w:comment>
  <w:comment w:id="790" w:author="AnneMarieW" w:date="2017-04-10T16:01:00Z" w:initials="AM">
    <w:p w14:paraId="6A3AA5C0" w14:textId="77777777" w:rsidR="001B4AA2" w:rsidRDefault="001B4AA2">
      <w:r>
        <w:rPr>
          <w:rFonts w:ascii="Liberation Serif" w:eastAsia="Tahoma" w:hAnsi="Liberation Serif" w:cs="Tahoma"/>
          <w:sz w:val="24"/>
          <w:szCs w:val="24"/>
          <w:lang w:bidi="en-US"/>
        </w:rPr>
        <w:t>Au: OK to remove the quotes now that this is in Literal style?</w:t>
      </w:r>
    </w:p>
  </w:comment>
  <w:comment w:id="791" w:author="" w:date="1900-01-01T00:00:00Z" w:initials="">
    <w:p w14:paraId="66F59A37" w14:textId="77777777" w:rsidR="001B4AA2" w:rsidRDefault="001B4AA2">
      <w:r>
        <w:rPr>
          <w:rStyle w:val="CommentReference"/>
        </w:rPr>
        <w:annotationRef/>
      </w:r>
    </w:p>
  </w:comment>
  <w:comment w:id="792" w:author="Carol Nichols" w:date="2017-04-25T11:45:00Z" w:initials="CN">
    <w:p w14:paraId="772A21DE"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26624573" w14:textId="77777777" w:rsidR="001B4AA2" w:rsidRDefault="001B4AA2">
      <w:r>
        <w:rPr>
          <w:rFonts w:ascii="Liberation Serif" w:eastAsia="Tahoma" w:hAnsi="Liberation Serif" w:cs="Tahoma"/>
          <w:szCs w:val="24"/>
        </w:rPr>
        <w:t>Yes, done, not sure why that happened.</w:t>
      </w:r>
    </w:p>
  </w:comment>
  <w:comment w:id="793" w:author="AnneMarieW" w:date="2017-04-10T16:01:00Z" w:initials="AM">
    <w:p w14:paraId="230F13BD" w14:textId="77777777" w:rsidR="001B4AA2" w:rsidRDefault="001B4AA2">
      <w:r>
        <w:rPr>
          <w:rFonts w:ascii="Liberation Serif" w:eastAsia="Tahoma" w:hAnsi="Liberation Serif" w:cs="Tahoma"/>
          <w:sz w:val="24"/>
          <w:szCs w:val="24"/>
          <w:lang w:bidi="en-US"/>
        </w:rPr>
        <w:t>Au: Do you mean as we did in earlier chapters or in a specific chapter? Please clarify. Perhaps cross-ref a chapter number or listing number.</w:t>
      </w:r>
    </w:p>
  </w:comment>
  <w:comment w:id="795" w:author="" w:date="1900-01-01T00:00:00Z" w:initials="">
    <w:p w14:paraId="1474EDAA" w14:textId="77777777" w:rsidR="001B4AA2" w:rsidRDefault="001B4AA2">
      <w:r>
        <w:rPr>
          <w:rStyle w:val="CommentReference"/>
        </w:rPr>
        <w:annotationRef/>
      </w:r>
    </w:p>
  </w:comment>
  <w:comment w:id="794" w:author="Carol Nichols" w:date="2017-04-25T12:28:00Z" w:initials="CN">
    <w:p w14:paraId="64CE487B" w14:textId="77777777" w:rsidR="001B4AA2" w:rsidRDefault="001B4AA2">
      <w:r>
        <w:rPr>
          <w:rFonts w:ascii="Calibri" w:eastAsia="Calibri" w:hAnsi="Calibri" w:cs="Tahoma"/>
        </w:rPr>
        <w:t>Yes, I mean as we have been throughout chapters 2, 3, and 4.</w:t>
      </w:r>
    </w:p>
  </w:comment>
  <w:comment w:id="891" w:author="janelle" w:date="2017-04-10T16:01:00Z" w:initials="j">
    <w:p w14:paraId="58BF7996" w14:textId="77777777" w:rsidR="001B4AA2" w:rsidRDefault="001B4AA2">
      <w:r>
        <w:rPr>
          <w:rFonts w:ascii="Liberation Serif" w:eastAsia="Tahoma" w:hAnsi="Liberation Serif" w:cs="Tahoma"/>
          <w:sz w:val="24"/>
          <w:szCs w:val="24"/>
          <w:lang w:bidi="en-US"/>
        </w:rPr>
        <w:t>Au: Please confirm the style is supposed to be different in this code block.</w:t>
      </w:r>
    </w:p>
  </w:comment>
  <w:comment w:id="893" w:author="Carol Nichols" w:date="2017-04-25T12:30:00Z" w:initials="CN">
    <w:p w14:paraId="44A866B4"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0B78E0DC" w14:textId="77777777" w:rsidR="001B4AA2" w:rsidRDefault="001B4AA2">
      <w:r>
        <w:rPr>
          <w:rFonts w:ascii="Liberation Serif" w:eastAsia="Tahoma" w:hAnsi="Liberation Serif" w:cs="Tahoma"/>
          <w:szCs w:val="24"/>
        </w:rPr>
        <w:t>No, it should not be different, I don't know why it was… I think I've fixed it.</w:t>
      </w:r>
    </w:p>
  </w:comment>
  <w:comment w:id="1029" w:author="Carol Nichols" w:date="2017-04-25T12:37:00Z" w:initials="CN">
    <w:p w14:paraId="375706C1" w14:textId="77777777" w:rsidR="001B4AA2" w:rsidRDefault="001B4AA2">
      <w:r>
        <w:rPr>
          <w:rFonts w:ascii="Calibri" w:eastAsia="Calibri" w:hAnsi="Calibri" w:cs="Tahoma"/>
        </w:rPr>
        <w:t>What is the difference between code and program?</w:t>
      </w:r>
    </w:p>
    <w:p w14:paraId="20AAE1BF" w14:textId="77777777" w:rsidR="001B4AA2" w:rsidRDefault="001B4AA2"/>
    <w:p w14:paraId="56A328BD" w14:textId="77777777" w:rsidR="001B4AA2" w:rsidRDefault="001B4AA2">
      <w:r>
        <w:rPr>
          <w:rFonts w:ascii="Calibri" w:eastAsia="Calibri" w:hAnsi="Calibri" w:cs="Tahoma"/>
        </w:rPr>
        <w:t>To be more precise here, we actually mean a library. I've reworded to hopefully clarify.</w:t>
      </w:r>
    </w:p>
  </w:comment>
  <w:comment w:id="1032" w:author="AnneMarieW" w:date="2017-04-10T16:01:00Z" w:initials="AM">
    <w:p w14:paraId="4C5EB805" w14:textId="77777777" w:rsidR="001B4AA2" w:rsidRDefault="001B4AA2">
      <w:r>
        <w:rPr>
          <w:rFonts w:ascii="Liberation Serif" w:eastAsia="Tahoma" w:hAnsi="Liberation Serif" w:cs="Tahoma"/>
          <w:sz w:val="24"/>
          <w:szCs w:val="24"/>
          <w:lang w:bidi="en-US"/>
        </w:rPr>
        <w:t>Au: Do you mean throughout the code or program?</w:t>
      </w:r>
    </w:p>
  </w:comment>
  <w:comment w:id="1033" w:author="" w:date="1900-01-01T00:00:00Z" w:initials="">
    <w:p w14:paraId="68C67E17" w14:textId="77777777" w:rsidR="001B4AA2" w:rsidRDefault="001B4AA2">
      <w:r>
        <w:rPr>
          <w:rStyle w:val="CommentReference"/>
        </w:rPr>
        <w:annotationRef/>
      </w:r>
    </w:p>
  </w:comment>
  <w:comment w:id="1078" w:author="janelle" w:date="2017-04-10T16:01:00Z" w:initials="j">
    <w:p w14:paraId="21E0363D" w14:textId="77777777" w:rsidR="001B4AA2" w:rsidRDefault="001B4AA2">
      <w:r>
        <w:rPr>
          <w:rFonts w:ascii="Liberation Serif" w:eastAsia="Tahoma" w:hAnsi="Liberation Serif" w:cs="Tahoma"/>
          <w:sz w:val="24"/>
          <w:szCs w:val="24"/>
          <w:lang w:bidi="en-US"/>
        </w:rPr>
        <w:t>Au: Should this be literal and capitalized, like other instances of Rectangle?</w:t>
      </w:r>
    </w:p>
  </w:comment>
  <w:comment w:id="1076" w:author="Carol Nichols" w:date="2017-04-25T12:38:00Z" w:initials="CN">
    <w:p w14:paraId="318D7BA2"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1BCCB58B" w14:textId="77777777" w:rsidR="001B4AA2" w:rsidRDefault="001B4AA2">
      <w:r>
        <w:rPr>
          <w:rFonts w:ascii="Liberation Serif" w:eastAsia="Tahoma" w:hAnsi="Liberation Serif" w:cs="Tahoma"/>
          <w:szCs w:val="24"/>
        </w:rPr>
        <w:t>Sounds good.</w:t>
      </w:r>
    </w:p>
  </w:comment>
  <w:comment w:id="1071" w:author="janelle" w:date="2017-04-10T16:01:00Z" w:initials="j">
    <w:p w14:paraId="175D581C" w14:textId="77777777" w:rsidR="001B4AA2" w:rsidRDefault="001B4AA2">
      <w:r>
        <w:rPr>
          <w:rFonts w:ascii="Liberation Serif" w:eastAsia="Tahoma" w:hAnsi="Liberation Serif" w:cs="Tahoma"/>
          <w:sz w:val="24"/>
          <w:szCs w:val="24"/>
          <w:lang w:bidi="en-US"/>
        </w:rPr>
        <w:t>Au: maybe rephrase to: “This time, we want an instance of Rectangle to take another instance of Rectangle and return true if the second Rectangle can fit completely within self; otherwise it should return false.”? I found this sentence a bit long—the semicolon helps split it up.</w:t>
      </w:r>
    </w:p>
  </w:comment>
  <w:comment w:id="1089" w:author="Carol Nichols" w:date="2017-04-25T12:40:00Z" w:initials="CN">
    <w:p w14:paraId="7309F001"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5F493B4A" w14:textId="77777777" w:rsidR="001B4AA2" w:rsidRDefault="001B4AA2">
      <w:r>
        <w:rPr>
          <w:rFonts w:ascii="Liberation Serif" w:eastAsia="Tahoma" w:hAnsi="Liberation Serif" w:cs="Tahoma"/>
          <w:szCs w:val="24"/>
        </w:rPr>
        <w:t>That sounds fine.</w:t>
      </w:r>
    </w:p>
  </w:comment>
  <w:comment w:id="1090" w:author="AnneMarieW" w:date="2017-04-10T16:01:00Z" w:initials="AM">
    <w:p w14:paraId="17747980" w14:textId="77777777" w:rsidR="001B4AA2" w:rsidRDefault="001B4AA2">
      <w:r>
        <w:rPr>
          <w:rFonts w:ascii="Liberation Serif" w:eastAsia="Tahoma" w:hAnsi="Liberation Serif" w:cs="Tahoma"/>
          <w:sz w:val="24"/>
          <w:szCs w:val="24"/>
          <w:lang w:bidi="en-US"/>
        </w:rPr>
        <w:t>Au: This sentence</w:t>
      </w:r>
      <w:r>
        <w:rPr>
          <w:rFonts w:ascii="Liberation Serif" w:eastAsia="Microsoft YaHei" w:hAnsi="Liberation Serif" w:cs="Tahoma"/>
          <w:sz w:val="24"/>
          <w:szCs w:val="24"/>
          <w:lang w:bidi="en-US"/>
        </w:rPr>
        <w:t xml:space="preserve"> seems to leave the reader hanging and is somewhat confusing. Perhaps reword this sentence to "We'll run the code in Listing 5-8 after we’ve defined the </w:t>
      </w:r>
      <w:proofErr w:type="spellStart"/>
      <w:r>
        <w:rPr>
          <w:rFonts w:ascii="Liberation Serif" w:eastAsia="Tahoma" w:hAnsi="Liberation Serif" w:cs="Tahoma"/>
          <w:sz w:val="24"/>
          <w:szCs w:val="24"/>
          <w:lang w:bidi="en-US"/>
        </w:rPr>
        <w:t>can_hold</w:t>
      </w:r>
      <w:proofErr w:type="spellEnd"/>
      <w:r>
        <w:rPr>
          <w:rFonts w:ascii="Liberation Serif" w:eastAsia="Microsoft YaHei" w:hAnsi="Liberation Serif" w:cs="Tahoma"/>
          <w:sz w:val="24"/>
          <w:szCs w:val="24"/>
          <w:lang w:bidi="en-US"/>
        </w:rPr>
        <w:t xml:space="preserve"> method:"</w:t>
      </w:r>
    </w:p>
  </w:comment>
  <w:comment w:id="1103" w:author="Carol Nichols" w:date="2017-04-25T12:41:00Z" w:initials="CN">
    <w:p w14:paraId="6A65E163"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61849484" w14:textId="77777777" w:rsidR="001B4AA2" w:rsidRDefault="001B4AA2">
      <w:r>
        <w:rPr>
          <w:rFonts w:ascii="Liberation Serif" w:eastAsia="Tahoma" w:hAnsi="Liberation Serif" w:cs="Tahoma"/>
          <w:szCs w:val="24"/>
        </w:rPr>
        <w:t>I changed the verb from "run" to "write" to remove the implication that the reader should run this right now. We're trying to define the requirements of the method we're going to write.</w:t>
      </w:r>
    </w:p>
  </w:comment>
  <w:comment w:id="1108" w:author="AnneMarieW" w:date="2017-04-10T16:01:00Z" w:initials="AM">
    <w:p w14:paraId="364267F7" w14:textId="77777777" w:rsidR="001B4AA2" w:rsidRDefault="001B4AA2">
      <w:r>
        <w:rPr>
          <w:rFonts w:ascii="Liberation Serif" w:eastAsia="Tahoma" w:hAnsi="Liberation Serif" w:cs="Tahoma"/>
          <w:sz w:val="24"/>
          <w:szCs w:val="24"/>
          <w:lang w:bidi="en-US"/>
        </w:rPr>
        <w:t xml:space="preserve">Au: This code demonstrates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w:t>
      </w:r>
    </w:p>
  </w:comment>
  <w:comment w:id="1109" w:author="Carol Nichols" w:date="2017-04-25T12:40:00Z" w:initials="CN">
    <w:p w14:paraId="2C9B4AAB"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5C8C5717" w14:textId="77777777" w:rsidR="001B4AA2" w:rsidRDefault="001B4AA2">
      <w:r>
        <w:rPr>
          <w:rFonts w:ascii="Liberation Serif" w:eastAsia="Tahoma" w:hAnsi="Liberation Serif" w:cs="Tahoma"/>
          <w:szCs w:val="24"/>
        </w:rPr>
        <w:t>Demonstrates using it, yes.</w:t>
      </w:r>
    </w:p>
  </w:comment>
  <w:comment w:id="1121" w:author="janelle" w:date="2017-04-10T16:01:00Z" w:initials="j">
    <w:p w14:paraId="0EF5E673" w14:textId="77777777" w:rsidR="001B4AA2" w:rsidRDefault="001B4AA2">
      <w:r>
        <w:rPr>
          <w:rFonts w:ascii="Liberation Serif" w:eastAsia="Tahoma" w:hAnsi="Liberation Serif" w:cs="Tahoma"/>
          <w:sz w:val="24"/>
          <w:szCs w:val="24"/>
          <w:lang w:bidi="en-US"/>
        </w:rPr>
        <w:t xml:space="preserve">Au: Would it be better to introduce the </w:t>
      </w:r>
      <w:proofErr w:type="spellStart"/>
      <w:r>
        <w:rPr>
          <w:rFonts w:ascii="Liberation Serif" w:eastAsia="Tahoma" w:hAnsi="Liberation Serif" w:cs="Tahoma"/>
          <w:sz w:val="24"/>
          <w:szCs w:val="24"/>
          <w:lang w:bidi="en-US"/>
        </w:rPr>
        <w:t>can_hold</w:t>
      </w:r>
      <w:proofErr w:type="spellEnd"/>
      <w:r>
        <w:rPr>
          <w:rFonts w:ascii="Liberation Serif" w:eastAsia="Tahoma" w:hAnsi="Liberation Serif" w:cs="Tahoma"/>
          <w:sz w:val="24"/>
          <w:szCs w:val="24"/>
          <w:lang w:bidi="en-US"/>
        </w:rPr>
        <w:t xml:space="preserve"> method before using it in an example?</w:t>
      </w:r>
    </w:p>
  </w:comment>
  <w:comment w:id="1122" w:author="Carol Nichols" w:date="2017-04-25T12:43:00Z" w:initials="CN">
    <w:p w14:paraId="0A967C22"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A24DA3A" w14:textId="77777777" w:rsidR="001B4AA2" w:rsidRDefault="001B4AA2">
      <w:r>
        <w:rPr>
          <w:rFonts w:ascii="Liberation Serif" w:eastAsia="Tahoma" w:hAnsi="Liberation Serif" w:cs="Tahoma"/>
          <w:szCs w:val="24"/>
        </w:rPr>
        <w:t>Our thought was to specify what the code should do before we write it, which matches how most programmers work-- we get requirements for what the code should do, and then we write code that meets those requirements.</w:t>
      </w:r>
    </w:p>
  </w:comment>
  <w:comment w:id="1143" w:author="janelle" w:date="2017-04-10T16:01:00Z" w:initials="j">
    <w:p w14:paraId="02D4AD8E" w14:textId="77777777" w:rsidR="001B4AA2" w:rsidRDefault="001B4AA2">
      <w:r>
        <w:rPr>
          <w:rFonts w:ascii="Liberation Serif" w:eastAsia="Tahoma" w:hAnsi="Liberation Serif" w:cs="Tahoma"/>
          <w:sz w:val="24"/>
          <w:szCs w:val="24"/>
          <w:lang w:bidi="en-US"/>
        </w:rPr>
        <w:t>Au: Changed to avoid “’s” with literal font.</w:t>
      </w:r>
    </w:p>
  </w:comment>
  <w:comment w:id="1145" w:author="Carol Nichols" w:date="2017-04-25T12:45:00Z" w:initials="CN">
    <w:p w14:paraId="3412C2D4"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janelle</w:t>
      </w:r>
      <w:proofErr w:type="spellEnd"/>
      <w:r>
        <w:rPr>
          <w:rFonts w:ascii="Calibri" w:eastAsia="Calibri" w:hAnsi="Calibri" w:cs="Tahoma"/>
          <w:i/>
          <w:sz w:val="16"/>
        </w:rPr>
        <w:t xml:space="preserve"> (04/10/2017, 16:01): "..."</w:t>
      </w:r>
    </w:p>
    <w:p w14:paraId="4EC9193B" w14:textId="77777777" w:rsidR="001B4AA2" w:rsidRDefault="001B4AA2">
      <w:r>
        <w:rPr>
          <w:rFonts w:ascii="Liberation Serif" w:eastAsia="Tahoma" w:hAnsi="Liberation Serif" w:cs="Tahoma"/>
          <w:szCs w:val="24"/>
        </w:rPr>
        <w:t>Sounds good</w:t>
      </w:r>
    </w:p>
  </w:comment>
  <w:comment w:id="1161" w:author="AnneMarieW" w:date="2017-04-10T16:01:00Z" w:initials="AM">
    <w:p w14:paraId="13D9D197" w14:textId="77777777" w:rsidR="001B4AA2" w:rsidRDefault="001B4AA2">
      <w:r>
        <w:rPr>
          <w:rFonts w:ascii="Liberation Serif" w:eastAsia="Tahoma" w:hAnsi="Liberation Serif" w:cs="Tahoma"/>
          <w:sz w:val="24"/>
          <w:szCs w:val="24"/>
          <w:lang w:bidi="en-US"/>
        </w:rPr>
        <w:t xml:space="preserve">Au: </w:t>
      </w:r>
      <w:r>
        <w:rPr>
          <w:rFonts w:ascii="Liberation Serif" w:eastAsia="Microsoft YaHei" w:hAnsi="Liberation Serif" w:cs="Tahoma"/>
          <w:sz w:val="24"/>
          <w:szCs w:val="24"/>
          <w:lang w:bidi="en-US"/>
        </w:rPr>
        <w:t xml:space="preserve">with the </w:t>
      </w:r>
      <w:r>
        <w:rPr>
          <w:rFonts w:ascii="Liberation Serif" w:eastAsia="Tahoma" w:hAnsi="Liberation Serif" w:cs="Tahoma"/>
          <w:sz w:val="24"/>
          <w:szCs w:val="24"/>
          <w:lang w:bidi="en-US"/>
        </w:rPr>
        <w:t xml:space="preserve">main </w:t>
      </w:r>
      <w:r>
        <w:rPr>
          <w:rFonts w:ascii="Liberation Serif" w:eastAsia="Microsoft YaHei" w:hAnsi="Liberation Serif" w:cs="Tahoma"/>
          <w:sz w:val="24"/>
          <w:szCs w:val="24"/>
          <w:lang w:bidi="en-US"/>
        </w:rPr>
        <w:t>function?</w:t>
      </w:r>
    </w:p>
  </w:comment>
  <w:comment w:id="1162" w:author="Carol Nichols" w:date="2017-04-25T12:46:00Z" w:initials="CN">
    <w:p w14:paraId="264A4993" w14:textId="77777777" w:rsidR="001B4AA2" w:rsidRDefault="001B4AA2">
      <w:r>
        <w:rPr>
          <w:rFonts w:ascii="Calibri" w:eastAsia="Calibri" w:hAnsi="Calibri" w:cs="Tahoma"/>
          <w:i/>
          <w:sz w:val="16"/>
        </w:rPr>
        <w:t xml:space="preserve">Reply to </w:t>
      </w:r>
      <w:proofErr w:type="spellStart"/>
      <w:r>
        <w:rPr>
          <w:rFonts w:ascii="Calibri" w:eastAsia="Calibri" w:hAnsi="Calibri" w:cs="Tahoma"/>
          <w:i/>
          <w:sz w:val="16"/>
        </w:rPr>
        <w:t>AnneMarieW</w:t>
      </w:r>
      <w:proofErr w:type="spellEnd"/>
      <w:r>
        <w:rPr>
          <w:rFonts w:ascii="Calibri" w:eastAsia="Calibri" w:hAnsi="Calibri" w:cs="Tahoma"/>
          <w:i/>
          <w:sz w:val="16"/>
        </w:rPr>
        <w:t xml:space="preserve"> (04/10/2017, 16:01): "..."</w:t>
      </w:r>
    </w:p>
    <w:p w14:paraId="0AF55D54" w14:textId="77777777" w:rsidR="001B4AA2" w:rsidRDefault="001B4AA2">
      <w:r>
        <w:rPr>
          <w:rFonts w:ascii="Liberation Serif" w:eastAsia="Tahoma" w:hAnsi="Liberation Serif" w:cs="Tahoma"/>
          <w:szCs w:val="24"/>
        </w:rPr>
        <w:t>Yes</w:t>
      </w:r>
    </w:p>
  </w:comment>
  <w:comment w:id="1208" w:author="Carol Nichols" w:date="2017-04-25T12:48:00Z" w:initials="CN">
    <w:p w14:paraId="020A1997" w14:textId="77777777" w:rsidR="001B4AA2" w:rsidRDefault="001B4AA2">
      <w:r>
        <w:rPr>
          <w:rFonts w:ascii="Calibri" w:eastAsia="Calibri" w:hAnsi="Calibri" w:cs="Tahoma"/>
        </w:rPr>
        <w:t>What does this mean? Do you need something from us now or when we get to revisions for Chapter 7?</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6D351E" w15:done="0"/>
  <w15:commentEx w15:paraId="4267944B" w15:done="0"/>
  <w15:commentEx w15:paraId="1AB0D684" w15:done="0"/>
  <w15:commentEx w15:paraId="0D22548E" w15:done="0"/>
  <w15:commentEx w15:paraId="791293D0" w15:done="0"/>
  <w15:commentEx w15:paraId="58BD96A9" w15:done="0"/>
  <w15:commentEx w15:paraId="3293DEF3" w15:done="0"/>
  <w15:commentEx w15:paraId="6DDCEE03" w15:done="0"/>
  <w15:commentEx w15:paraId="4FA3CBD8" w15:done="0"/>
  <w15:commentEx w15:paraId="59D006E4" w15:done="0"/>
  <w15:commentEx w15:paraId="1CA54879" w15:done="0"/>
  <w15:commentEx w15:paraId="0BDA162A" w15:done="0"/>
  <w15:commentEx w15:paraId="4890F251" w15:done="0"/>
  <w15:commentEx w15:paraId="7BACFBF1" w15:done="0"/>
  <w15:commentEx w15:paraId="364A49AF" w15:done="0"/>
  <w15:commentEx w15:paraId="309317A2" w15:done="0"/>
  <w15:commentEx w15:paraId="7D41B06E" w15:done="0"/>
  <w15:commentEx w15:paraId="0183DF85" w15:done="0"/>
  <w15:commentEx w15:paraId="0AC43656" w15:paraIdParent="0183DF85" w15:done="0"/>
  <w15:commentEx w15:paraId="15FE7ED7" w15:done="0"/>
  <w15:commentEx w15:paraId="5F54C18A" w15:done="0"/>
  <w15:commentEx w15:paraId="38CC8F89" w15:done="0"/>
  <w15:commentEx w15:paraId="334DF73F" w15:paraIdParent="38CC8F89" w15:done="0"/>
  <w15:commentEx w15:paraId="72495A59" w15:done="0"/>
  <w15:commentEx w15:paraId="2FF008FD" w15:paraIdParent="72495A59" w15:done="0"/>
  <w15:commentEx w15:paraId="4AA003EF" w15:done="0"/>
  <w15:commentEx w15:paraId="6BC9B7E6" w15:paraIdParent="4AA003EF" w15:done="0"/>
  <w15:commentEx w15:paraId="69509A5E" w15:done="0"/>
  <w15:commentEx w15:paraId="5191B741" w15:done="0"/>
  <w15:commentEx w15:paraId="75DED6B2" w15:done="0"/>
  <w15:commentEx w15:paraId="00DF6DF1" w15:done="0"/>
  <w15:commentEx w15:paraId="16897305" w15:done="0"/>
  <w15:commentEx w15:paraId="320E50B3" w15:done="0"/>
  <w15:commentEx w15:paraId="6A3AA5C0" w15:done="0"/>
  <w15:commentEx w15:paraId="66F59A37" w15:done="0"/>
  <w15:commentEx w15:paraId="26624573" w15:done="0"/>
  <w15:commentEx w15:paraId="230F13BD" w15:done="0"/>
  <w15:commentEx w15:paraId="1474EDAA" w15:done="0"/>
  <w15:commentEx w15:paraId="64CE487B" w15:done="0"/>
  <w15:commentEx w15:paraId="58BF7996" w15:done="0"/>
  <w15:commentEx w15:paraId="0B78E0DC" w15:done="0"/>
  <w15:commentEx w15:paraId="56A328BD" w15:done="0"/>
  <w15:commentEx w15:paraId="4C5EB805" w15:done="0"/>
  <w15:commentEx w15:paraId="68C67E17" w15:done="0"/>
  <w15:commentEx w15:paraId="21E0363D" w15:done="0"/>
  <w15:commentEx w15:paraId="1BCCB58B" w15:done="0"/>
  <w15:commentEx w15:paraId="175D581C" w15:done="0"/>
  <w15:commentEx w15:paraId="5F493B4A" w15:done="0"/>
  <w15:commentEx w15:paraId="17747980" w15:done="0"/>
  <w15:commentEx w15:paraId="61849484" w15:done="0"/>
  <w15:commentEx w15:paraId="364267F7" w15:done="0"/>
  <w15:commentEx w15:paraId="5C8C5717" w15:done="0"/>
  <w15:commentEx w15:paraId="0EF5E673" w15:done="0"/>
  <w15:commentEx w15:paraId="4A24DA3A" w15:done="0"/>
  <w15:commentEx w15:paraId="02D4AD8E" w15:done="0"/>
  <w15:commentEx w15:paraId="4EC9193B" w15:done="0"/>
  <w15:commentEx w15:paraId="13D9D197" w15:done="0"/>
  <w15:commentEx w15:paraId="0AF55D54" w15:done="0"/>
  <w15:commentEx w15:paraId="020A19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Segoe UI">
    <w:altName w:val="Calibri"/>
    <w:charset w:val="00"/>
    <w:family w:val="swiss"/>
    <w:pitch w:val="variable"/>
    <w:sig w:usb0="E4002EFF" w:usb1="C000E47F"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 w:name="Arial Unicode MS">
    <w:panose1 w:val="020B0604020202020204"/>
    <w:charset w:val="00"/>
    <w:family w:val="swiss"/>
    <w:pitch w:val="variable"/>
    <w:sig w:usb0="F7FFAFFF" w:usb1="E9DFFFFF" w:usb2="0000003F" w:usb3="00000000" w:csb0="003F01FF" w:csb1="00000000"/>
  </w:font>
  <w:font w:name="NewBaskerville">
    <w:altName w:val="Calibri"/>
    <w:panose1 w:val="00000000000000000000"/>
    <w:charset w:val="00"/>
    <w:family w:val="swiss"/>
    <w:notTrueType/>
    <w:pitch w:val="variable"/>
    <w:sig w:usb0="00000003" w:usb1="00000000" w:usb2="00000000" w:usb3="00000000" w:csb0="00000001" w:csb1="00000000"/>
  </w:font>
  <w:font w:name="Futura-Heavy">
    <w:altName w:val="Futura"/>
    <w:panose1 w:val="00000000000000000000"/>
    <w:charset w:val="00"/>
    <w:family w:val="swiss"/>
    <w:notTrueType/>
    <w:pitch w:val="variable"/>
    <w:sig w:usb0="00000003" w:usb1="00000000" w:usb2="00000000" w:usb3="00000000" w:csb0="00000001" w:csb1="00000000"/>
  </w:font>
  <w:font w:name="Times">
    <w:panose1 w:val="02000500000000000000"/>
    <w:charset w:val="00"/>
    <w:family w:val="roman"/>
    <w:pitch w:val="variable"/>
    <w:sig w:usb0="00000003" w:usb1="00000000" w:usb2="00000000" w:usb3="00000000" w:csb0="00000001" w:csb1="00000000"/>
  </w:font>
  <w:font w:name="Dogma">
    <w:altName w:val="Cambria"/>
    <w:panose1 w:val="00000000000000000000"/>
    <w:charset w:val="00"/>
    <w:family w:val="roman"/>
    <w:notTrueType/>
    <w:pitch w:val="default"/>
    <w:sig w:usb0="00000003" w:usb1="00000000" w:usb2="00000000" w:usb3="00000000" w:csb0="00000001" w:csb1="00000000"/>
  </w:font>
  <w:font w:name="Futura-Book">
    <w:altName w:val="Futura"/>
    <w:panose1 w:val="00000000000000000000"/>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80000287" w:usb1="28CF3C52" w:usb2="00000016" w:usb3="00000000" w:csb0="0004001F" w:csb1="00000000"/>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DF0528"/>
    <w:multiLevelType w:val="multilevel"/>
    <w:tmpl w:val="E07EF17E"/>
    <w:lvl w:ilvl="0">
      <w:start w:val="1"/>
      <w:numFmt w:val="upperRoman"/>
      <w:pStyle w:val="Heading1"/>
      <w:lvlText w:val="Article %1."/>
      <w:lvlJc w:val="left"/>
      <w:pPr>
        <w:tabs>
          <w:tab w:val="num" w:pos="1440"/>
        </w:tabs>
        <w:ind w:left="0" w:firstLine="0"/>
      </w:pPr>
    </w:lvl>
    <w:lvl w:ilvl="1">
      <w:start w:val="1"/>
      <w:numFmt w:val="decimal"/>
      <w:pStyle w:val="Heading2"/>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ol Nichols">
    <w15:presenceInfo w15:providerId="Windows Live" w15:userId="e9e82a3b7022bb4e"/>
  </w15:person>
  <w15:person w15:author="Liz Chadwick">
    <w15:presenceInfo w15:providerId="Windows Live" w15:userId="eb19316626ae0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256"/>
    <w:rsid w:val="00067256"/>
    <w:rsid w:val="001322A8"/>
    <w:rsid w:val="0014472A"/>
    <w:rsid w:val="00151081"/>
    <w:rsid w:val="0016459A"/>
    <w:rsid w:val="00170945"/>
    <w:rsid w:val="001765FE"/>
    <w:rsid w:val="001822B4"/>
    <w:rsid w:val="001B4AA2"/>
    <w:rsid w:val="001D250D"/>
    <w:rsid w:val="00207E5F"/>
    <w:rsid w:val="00320B89"/>
    <w:rsid w:val="003A6D24"/>
    <w:rsid w:val="003B36D5"/>
    <w:rsid w:val="003B4CAB"/>
    <w:rsid w:val="005B7C8F"/>
    <w:rsid w:val="005F1CA5"/>
    <w:rsid w:val="00613921"/>
    <w:rsid w:val="008221F7"/>
    <w:rsid w:val="009F4E69"/>
    <w:rsid w:val="00A33B6B"/>
    <w:rsid w:val="00AC4BB4"/>
    <w:rsid w:val="00D25543"/>
    <w:rsid w:val="00DB6B7E"/>
    <w:rsid w:val="00FB1B17"/>
    <w:rsid w:val="00FE453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F3EA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B0499"/>
    <w:rPr>
      <w:rFonts w:ascii="Times New Roman" w:eastAsia="Times New Roman" w:hAnsi="Times New Roman" w:cs="Times New Roman"/>
      <w:color w:val="00000A"/>
    </w:rPr>
  </w:style>
  <w:style w:type="paragraph" w:styleId="Heading1">
    <w:name w:val="heading 1"/>
    <w:basedOn w:val="Normal"/>
    <w:next w:val="Normal"/>
    <w:qFormat/>
    <w:rsid w:val="00174DC0"/>
    <w:pPr>
      <w:keepNext/>
      <w:numPr>
        <w:numId w:val="1"/>
      </w:numPr>
      <w:spacing w:before="240" w:after="60"/>
      <w:outlineLvl w:val="0"/>
    </w:pPr>
    <w:rPr>
      <w:rFonts w:ascii="Arial" w:hAnsi="Arial" w:cs="Arial"/>
      <w:b/>
      <w:bCs/>
      <w:sz w:val="32"/>
      <w:szCs w:val="32"/>
    </w:rPr>
  </w:style>
  <w:style w:type="paragraph" w:styleId="Heading2">
    <w:name w:val="heading 2"/>
    <w:basedOn w:val="Normal"/>
    <w:next w:val="Normal"/>
    <w:qFormat/>
    <w:rsid w:val="00174DC0"/>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174DC0"/>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174DC0"/>
    <w:pPr>
      <w:keepNext/>
      <w:numPr>
        <w:ilvl w:val="3"/>
        <w:numId w:val="1"/>
      </w:numPr>
      <w:spacing w:before="240" w:after="60"/>
      <w:outlineLvl w:val="3"/>
    </w:pPr>
    <w:rPr>
      <w:b/>
      <w:bCs/>
      <w:sz w:val="28"/>
      <w:szCs w:val="28"/>
    </w:rPr>
  </w:style>
  <w:style w:type="paragraph" w:styleId="Heading5">
    <w:name w:val="heading 5"/>
    <w:basedOn w:val="Normal"/>
    <w:next w:val="Normal"/>
    <w:qFormat/>
    <w:rsid w:val="00174DC0"/>
    <w:pPr>
      <w:numPr>
        <w:ilvl w:val="4"/>
        <w:numId w:val="1"/>
      </w:numPr>
      <w:spacing w:before="240" w:after="60"/>
      <w:outlineLvl w:val="4"/>
    </w:pPr>
    <w:rPr>
      <w:b/>
      <w:bCs/>
      <w:i/>
      <w:iCs/>
      <w:sz w:val="26"/>
      <w:szCs w:val="26"/>
    </w:rPr>
  </w:style>
  <w:style w:type="paragraph" w:styleId="Heading6">
    <w:name w:val="heading 6"/>
    <w:basedOn w:val="Normal"/>
    <w:next w:val="Normal"/>
    <w:qFormat/>
    <w:rsid w:val="00174DC0"/>
    <w:pPr>
      <w:numPr>
        <w:ilvl w:val="5"/>
        <w:numId w:val="1"/>
      </w:numPr>
      <w:spacing w:before="240" w:after="60"/>
      <w:outlineLvl w:val="5"/>
    </w:pPr>
    <w:rPr>
      <w:b/>
      <w:bCs/>
      <w:sz w:val="22"/>
      <w:szCs w:val="22"/>
    </w:rPr>
  </w:style>
  <w:style w:type="paragraph" w:styleId="Heading7">
    <w:name w:val="heading 7"/>
    <w:basedOn w:val="Normal"/>
    <w:next w:val="Normal"/>
    <w:qFormat/>
    <w:rsid w:val="00174DC0"/>
    <w:pPr>
      <w:numPr>
        <w:ilvl w:val="6"/>
        <w:numId w:val="1"/>
      </w:numPr>
      <w:spacing w:before="240" w:after="60"/>
      <w:outlineLvl w:val="6"/>
    </w:pPr>
    <w:rPr>
      <w:sz w:val="24"/>
      <w:szCs w:val="24"/>
    </w:rPr>
  </w:style>
  <w:style w:type="paragraph" w:styleId="Heading8">
    <w:name w:val="heading 8"/>
    <w:basedOn w:val="Normal"/>
    <w:next w:val="Normal"/>
    <w:qFormat/>
    <w:rsid w:val="00174DC0"/>
    <w:pPr>
      <w:numPr>
        <w:ilvl w:val="7"/>
        <w:numId w:val="1"/>
      </w:numPr>
      <w:spacing w:before="240" w:after="60"/>
      <w:outlineLvl w:val="7"/>
    </w:pPr>
    <w:rPr>
      <w:i/>
      <w:iCs/>
      <w:sz w:val="24"/>
      <w:szCs w:val="24"/>
    </w:rPr>
  </w:style>
  <w:style w:type="paragraph" w:styleId="Heading9">
    <w:name w:val="heading 9"/>
    <w:basedOn w:val="Normal"/>
    <w:next w:val="Normal"/>
    <w:qFormat/>
    <w:rsid w:val="00174DC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sid w:val="00174DC0"/>
    <w:rPr>
      <w:rFonts w:ascii="Arial" w:eastAsia="Times New Roman" w:hAnsi="Arial" w:cs="Arial"/>
      <w:b/>
      <w:bCs/>
      <w:sz w:val="32"/>
      <w:szCs w:val="32"/>
    </w:rPr>
  </w:style>
  <w:style w:type="character" w:customStyle="1" w:styleId="Heading2Char">
    <w:name w:val="Heading 2 Char"/>
    <w:basedOn w:val="DefaultParagraphFont"/>
    <w:qFormat/>
    <w:rsid w:val="00174DC0"/>
    <w:rPr>
      <w:rFonts w:ascii="Arial" w:eastAsia="Times New Roman" w:hAnsi="Arial" w:cs="Arial"/>
      <w:b/>
      <w:bCs/>
      <w:i/>
      <w:iCs/>
      <w:sz w:val="28"/>
      <w:szCs w:val="28"/>
    </w:rPr>
  </w:style>
  <w:style w:type="character" w:customStyle="1" w:styleId="Heading3Char">
    <w:name w:val="Heading 3 Char"/>
    <w:basedOn w:val="DefaultParagraphFont"/>
    <w:qFormat/>
    <w:rsid w:val="00174DC0"/>
    <w:rPr>
      <w:rFonts w:ascii="Arial" w:eastAsia="Times New Roman" w:hAnsi="Arial" w:cs="Arial"/>
      <w:b/>
      <w:bCs/>
      <w:sz w:val="26"/>
      <w:szCs w:val="26"/>
    </w:rPr>
  </w:style>
  <w:style w:type="character" w:customStyle="1" w:styleId="Heading4Char">
    <w:name w:val="Heading 4 Char"/>
    <w:basedOn w:val="DefaultParagraphFont"/>
    <w:qFormat/>
    <w:rsid w:val="00174DC0"/>
    <w:rPr>
      <w:rFonts w:ascii="Times New Roman" w:eastAsia="Times New Roman" w:hAnsi="Times New Roman" w:cs="Times New Roman"/>
      <w:b/>
      <w:bCs/>
      <w:sz w:val="28"/>
      <w:szCs w:val="28"/>
    </w:rPr>
  </w:style>
  <w:style w:type="character" w:customStyle="1" w:styleId="Heading5Char">
    <w:name w:val="Heading 5 Char"/>
    <w:basedOn w:val="DefaultParagraphFont"/>
    <w:qFormat/>
    <w:rsid w:val="00174DC0"/>
    <w:rPr>
      <w:rFonts w:ascii="Times New Roman" w:eastAsia="Times New Roman" w:hAnsi="Times New Roman" w:cs="Times New Roman"/>
      <w:b/>
      <w:bCs/>
      <w:i/>
      <w:iCs/>
      <w:sz w:val="26"/>
      <w:szCs w:val="26"/>
    </w:rPr>
  </w:style>
  <w:style w:type="character" w:customStyle="1" w:styleId="Heading6Char">
    <w:name w:val="Heading 6 Char"/>
    <w:basedOn w:val="DefaultParagraphFont"/>
    <w:qFormat/>
    <w:rsid w:val="00174DC0"/>
    <w:rPr>
      <w:rFonts w:ascii="Times New Roman" w:eastAsia="Times New Roman" w:hAnsi="Times New Roman" w:cs="Times New Roman"/>
      <w:b/>
      <w:bCs/>
    </w:rPr>
  </w:style>
  <w:style w:type="character" w:customStyle="1" w:styleId="Heading7Char">
    <w:name w:val="Heading 7 Char"/>
    <w:basedOn w:val="DefaultParagraphFont"/>
    <w:qFormat/>
    <w:rsid w:val="00174DC0"/>
    <w:rPr>
      <w:rFonts w:ascii="Times New Roman" w:eastAsia="Times New Roman" w:hAnsi="Times New Roman" w:cs="Times New Roman"/>
      <w:sz w:val="24"/>
      <w:szCs w:val="24"/>
    </w:rPr>
  </w:style>
  <w:style w:type="character" w:customStyle="1" w:styleId="Heading8Char">
    <w:name w:val="Heading 8 Char"/>
    <w:basedOn w:val="DefaultParagraphFont"/>
    <w:qFormat/>
    <w:rsid w:val="00174DC0"/>
    <w:rPr>
      <w:rFonts w:ascii="Times New Roman" w:eastAsia="Times New Roman" w:hAnsi="Times New Roman" w:cs="Times New Roman"/>
      <w:i/>
      <w:iCs/>
      <w:sz w:val="24"/>
      <w:szCs w:val="24"/>
    </w:rPr>
  </w:style>
  <w:style w:type="character" w:customStyle="1" w:styleId="Heading9Char">
    <w:name w:val="Heading 9 Char"/>
    <w:basedOn w:val="DefaultParagraphFont"/>
    <w:qFormat/>
    <w:rsid w:val="00174DC0"/>
    <w:rPr>
      <w:rFonts w:ascii="Arial" w:eastAsia="Times New Roman" w:hAnsi="Arial" w:cs="Arial"/>
    </w:rPr>
  </w:style>
  <w:style w:type="character" w:customStyle="1" w:styleId="BodyTextChar">
    <w:name w:val="Body Text Char"/>
    <w:basedOn w:val="DefaultParagraphFont"/>
    <w:qFormat/>
    <w:rsid w:val="00174DC0"/>
    <w:rPr>
      <w:rFonts w:ascii="Times New Roman" w:eastAsia="Times New Roman" w:hAnsi="Times New Roman" w:cs="Times New Roman"/>
      <w:sz w:val="20"/>
      <w:szCs w:val="20"/>
    </w:rPr>
  </w:style>
  <w:style w:type="character" w:customStyle="1" w:styleId="BodyText2Char">
    <w:name w:val="Body Text 2 Char"/>
    <w:basedOn w:val="DefaultParagraphFont"/>
    <w:qFormat/>
    <w:rsid w:val="00174DC0"/>
    <w:rPr>
      <w:rFonts w:ascii="Times New Roman" w:eastAsia="Times New Roman" w:hAnsi="Times New Roman" w:cs="Times New Roman"/>
      <w:sz w:val="20"/>
      <w:szCs w:val="20"/>
    </w:rPr>
  </w:style>
  <w:style w:type="character" w:customStyle="1" w:styleId="BodyText3Char">
    <w:name w:val="Body Text 3 Char"/>
    <w:basedOn w:val="DefaultParagraphFont"/>
    <w:qFormat/>
    <w:rsid w:val="00174DC0"/>
    <w:rPr>
      <w:rFonts w:ascii="Times New Roman" w:eastAsia="Times New Roman" w:hAnsi="Times New Roman" w:cs="Times New Roman"/>
      <w:sz w:val="16"/>
      <w:szCs w:val="16"/>
    </w:rPr>
  </w:style>
  <w:style w:type="character" w:customStyle="1" w:styleId="BodyTextFirstIndentChar">
    <w:name w:val="Body Text First Indent Char"/>
    <w:basedOn w:val="BodyTextChar"/>
    <w:qFormat/>
    <w:rsid w:val="00174DC0"/>
    <w:rPr>
      <w:rFonts w:ascii="Times New Roman" w:eastAsia="Times New Roman" w:hAnsi="Times New Roman" w:cs="Times New Roman"/>
      <w:sz w:val="20"/>
      <w:szCs w:val="20"/>
    </w:rPr>
  </w:style>
  <w:style w:type="character" w:customStyle="1" w:styleId="BodyTextIndentChar">
    <w:name w:val="Body Text Indent Char"/>
    <w:basedOn w:val="DefaultParagraphFont"/>
    <w:qFormat/>
    <w:rsid w:val="00174DC0"/>
    <w:rPr>
      <w:rFonts w:ascii="Times New Roman" w:eastAsia="Times New Roman" w:hAnsi="Times New Roman" w:cs="Times New Roman"/>
      <w:sz w:val="20"/>
      <w:szCs w:val="20"/>
    </w:rPr>
  </w:style>
  <w:style w:type="character" w:customStyle="1" w:styleId="BodyTextFirstIndent2Char">
    <w:name w:val="Body Text First Indent 2 Char"/>
    <w:basedOn w:val="BodyTextIndentChar"/>
    <w:qFormat/>
    <w:rsid w:val="00174DC0"/>
    <w:rPr>
      <w:rFonts w:ascii="Times New Roman" w:eastAsia="Times New Roman" w:hAnsi="Times New Roman" w:cs="Times New Roman"/>
      <w:sz w:val="20"/>
      <w:szCs w:val="20"/>
    </w:rPr>
  </w:style>
  <w:style w:type="character" w:customStyle="1" w:styleId="BodyTextIndent2Char">
    <w:name w:val="Body Text Indent 2 Char"/>
    <w:basedOn w:val="DefaultParagraphFont"/>
    <w:qFormat/>
    <w:rsid w:val="00174DC0"/>
    <w:rPr>
      <w:rFonts w:ascii="Times New Roman" w:eastAsia="Times New Roman" w:hAnsi="Times New Roman" w:cs="Times New Roman"/>
      <w:sz w:val="20"/>
      <w:szCs w:val="20"/>
    </w:rPr>
  </w:style>
  <w:style w:type="character" w:customStyle="1" w:styleId="BodyTextIndent3Char">
    <w:name w:val="Body Text Indent 3 Char"/>
    <w:basedOn w:val="DefaultParagraphFont"/>
    <w:qFormat/>
    <w:rsid w:val="00174DC0"/>
    <w:rPr>
      <w:rFonts w:ascii="Times New Roman" w:eastAsia="Times New Roman" w:hAnsi="Times New Roman" w:cs="Times New Roman"/>
      <w:sz w:val="16"/>
      <w:szCs w:val="16"/>
    </w:rPr>
  </w:style>
  <w:style w:type="character" w:customStyle="1" w:styleId="ClosingChar">
    <w:name w:val="Closing Char"/>
    <w:basedOn w:val="DefaultParagraphFont"/>
    <w:qFormat/>
    <w:rsid w:val="00174DC0"/>
    <w:rPr>
      <w:rFonts w:ascii="Times New Roman" w:eastAsia="Times New Roman" w:hAnsi="Times New Roman" w:cs="Times New Roman"/>
      <w:sz w:val="20"/>
      <w:szCs w:val="20"/>
    </w:rPr>
  </w:style>
  <w:style w:type="character" w:customStyle="1" w:styleId="DateChar">
    <w:name w:val="Date Char"/>
    <w:basedOn w:val="DefaultParagraphFont"/>
    <w:qFormat/>
    <w:rsid w:val="00174DC0"/>
    <w:rPr>
      <w:rFonts w:ascii="Times New Roman" w:eastAsia="Times New Roman" w:hAnsi="Times New Roman" w:cs="Times New Roman"/>
      <w:sz w:val="20"/>
      <w:szCs w:val="20"/>
    </w:rPr>
  </w:style>
  <w:style w:type="character" w:customStyle="1" w:styleId="E-mailSignatureChar">
    <w:name w:val="E-mail Signature Char"/>
    <w:basedOn w:val="DefaultParagraphFont"/>
    <w:qFormat/>
    <w:rsid w:val="00174DC0"/>
    <w:rPr>
      <w:rFonts w:ascii="Times New Roman" w:eastAsia="Times New Roman" w:hAnsi="Times New Roman" w:cs="Times New Roman"/>
      <w:sz w:val="20"/>
      <w:szCs w:val="20"/>
    </w:rPr>
  </w:style>
  <w:style w:type="character" w:styleId="Emphasis">
    <w:name w:val="Emphasis"/>
    <w:qFormat/>
    <w:rsid w:val="00174DC0"/>
    <w:rPr>
      <w:i/>
      <w:iCs/>
    </w:rPr>
  </w:style>
  <w:style w:type="character" w:customStyle="1" w:styleId="EmphasisBold">
    <w:name w:val="EmphasisBold"/>
    <w:qFormat/>
    <w:rsid w:val="00174DC0"/>
    <w:rPr>
      <w:b/>
      <w:color w:val="0000FF"/>
    </w:rPr>
  </w:style>
  <w:style w:type="character" w:customStyle="1" w:styleId="EmphasisBoldBox">
    <w:name w:val="EmphasisBoldBox"/>
    <w:qFormat/>
    <w:rsid w:val="00174DC0"/>
    <w:rPr>
      <w:b/>
      <w:color w:val="3366FF"/>
    </w:rPr>
  </w:style>
  <w:style w:type="character" w:customStyle="1" w:styleId="EmphasisBoldItal">
    <w:name w:val="EmphasisBoldItal"/>
    <w:qFormat/>
    <w:rsid w:val="00174DC0"/>
    <w:rPr>
      <w:b/>
      <w:i/>
      <w:color w:val="0000FF"/>
    </w:rPr>
  </w:style>
  <w:style w:type="character" w:customStyle="1" w:styleId="EmphasisItalic">
    <w:name w:val="EmphasisItalic"/>
    <w:qFormat/>
    <w:rsid w:val="00174DC0"/>
    <w:rPr>
      <w:i/>
      <w:color w:val="0000FF"/>
    </w:rPr>
  </w:style>
  <w:style w:type="character" w:customStyle="1" w:styleId="EmphasisItalicBox">
    <w:name w:val="EmphasisItalicBox"/>
    <w:qFormat/>
    <w:rsid w:val="00174DC0"/>
    <w:rPr>
      <w:i/>
      <w:color w:val="CC99FF"/>
    </w:rPr>
  </w:style>
  <w:style w:type="character" w:customStyle="1" w:styleId="EmphasisItalicFoot">
    <w:name w:val="EmphasisItalicFoot"/>
    <w:qFormat/>
    <w:rsid w:val="00174DC0"/>
    <w:rPr>
      <w:i/>
      <w:color w:val="99CCFF"/>
      <w:sz w:val="16"/>
      <w:szCs w:val="16"/>
    </w:rPr>
  </w:style>
  <w:style w:type="character" w:customStyle="1" w:styleId="EmphasisNote">
    <w:name w:val="EmphasisNote"/>
    <w:qFormat/>
    <w:rsid w:val="00174DC0"/>
    <w:rPr>
      <w:color w:val="3366FF"/>
    </w:rPr>
  </w:style>
  <w:style w:type="character" w:customStyle="1" w:styleId="EmphasisRevCaption">
    <w:name w:val="EmphasisRevCaption"/>
    <w:qFormat/>
    <w:rsid w:val="00174DC0"/>
    <w:rPr>
      <w:i/>
      <w:color w:val="CC99FF"/>
    </w:rPr>
  </w:style>
  <w:style w:type="character" w:customStyle="1" w:styleId="EmphasisRevItal">
    <w:name w:val="EmphasisRevItal"/>
    <w:qFormat/>
    <w:rsid w:val="00174DC0"/>
    <w:rPr>
      <w:color w:val="0000FF"/>
    </w:rPr>
  </w:style>
  <w:style w:type="character" w:styleId="FollowedHyperlink">
    <w:name w:val="FollowedHyperlink"/>
    <w:qFormat/>
    <w:rsid w:val="00174DC0"/>
    <w:rPr>
      <w:color w:val="800080"/>
      <w:u w:val="single"/>
    </w:rPr>
  </w:style>
  <w:style w:type="character" w:customStyle="1" w:styleId="FooterChar">
    <w:name w:val="Footer Char"/>
    <w:basedOn w:val="DefaultParagraphFont"/>
    <w:qFormat/>
    <w:rsid w:val="00174DC0"/>
    <w:rPr>
      <w:rFonts w:ascii="Times New Roman" w:eastAsia="Times New Roman" w:hAnsi="Times New Roman" w:cs="Times New Roman"/>
      <w:sz w:val="20"/>
      <w:szCs w:val="20"/>
    </w:rPr>
  </w:style>
  <w:style w:type="character" w:customStyle="1" w:styleId="HeaderChar">
    <w:name w:val="Header Char"/>
    <w:basedOn w:val="DefaultParagraphFont"/>
    <w:qFormat/>
    <w:rsid w:val="00174DC0"/>
    <w:rPr>
      <w:rFonts w:ascii="Times New Roman" w:eastAsia="Times New Roman" w:hAnsi="Times New Roman" w:cs="Times New Roman"/>
      <w:sz w:val="20"/>
      <w:szCs w:val="20"/>
    </w:rPr>
  </w:style>
  <w:style w:type="character" w:styleId="HTMLAcronym">
    <w:name w:val="HTML Acronym"/>
    <w:basedOn w:val="DefaultParagraphFont"/>
    <w:qFormat/>
    <w:rsid w:val="00174DC0"/>
  </w:style>
  <w:style w:type="character" w:customStyle="1" w:styleId="HTMLAddressChar">
    <w:name w:val="HTML Address Char"/>
    <w:basedOn w:val="DefaultParagraphFont"/>
    <w:qFormat/>
    <w:rsid w:val="00174DC0"/>
    <w:rPr>
      <w:rFonts w:ascii="Times New Roman" w:eastAsia="Times New Roman" w:hAnsi="Times New Roman" w:cs="Times New Roman"/>
      <w:i/>
      <w:iCs/>
      <w:sz w:val="20"/>
      <w:szCs w:val="20"/>
    </w:rPr>
  </w:style>
  <w:style w:type="character" w:styleId="HTMLCite">
    <w:name w:val="HTML Cite"/>
    <w:qFormat/>
    <w:rsid w:val="00174DC0"/>
    <w:rPr>
      <w:i/>
      <w:iCs/>
    </w:rPr>
  </w:style>
  <w:style w:type="character" w:styleId="HTMLCode">
    <w:name w:val="HTML Code"/>
    <w:qFormat/>
    <w:rsid w:val="00174DC0"/>
    <w:rPr>
      <w:rFonts w:ascii="Courier New" w:hAnsi="Courier New" w:cs="Courier New"/>
      <w:sz w:val="20"/>
      <w:szCs w:val="20"/>
    </w:rPr>
  </w:style>
  <w:style w:type="character" w:styleId="HTMLDefinition">
    <w:name w:val="HTML Definition"/>
    <w:qFormat/>
    <w:rsid w:val="00174DC0"/>
    <w:rPr>
      <w:i/>
      <w:iCs/>
    </w:rPr>
  </w:style>
  <w:style w:type="character" w:styleId="HTMLKeyboard">
    <w:name w:val="HTML Keyboard"/>
    <w:qFormat/>
    <w:rsid w:val="00174DC0"/>
    <w:rPr>
      <w:rFonts w:ascii="Courier New" w:hAnsi="Courier New" w:cs="Courier New"/>
      <w:sz w:val="20"/>
      <w:szCs w:val="20"/>
    </w:rPr>
  </w:style>
  <w:style w:type="character" w:customStyle="1" w:styleId="HTMLPreformattedChar">
    <w:name w:val="HTML Preformatted Char"/>
    <w:basedOn w:val="DefaultParagraphFont"/>
    <w:qFormat/>
    <w:rsid w:val="00174DC0"/>
    <w:rPr>
      <w:rFonts w:ascii="Courier New" w:eastAsia="Times New Roman" w:hAnsi="Courier New" w:cs="Courier New"/>
      <w:sz w:val="20"/>
      <w:szCs w:val="20"/>
    </w:rPr>
  </w:style>
  <w:style w:type="character" w:styleId="HTMLSample">
    <w:name w:val="HTML Sample"/>
    <w:qFormat/>
    <w:rsid w:val="00174DC0"/>
    <w:rPr>
      <w:rFonts w:ascii="Courier New" w:hAnsi="Courier New" w:cs="Courier New"/>
    </w:rPr>
  </w:style>
  <w:style w:type="character" w:styleId="HTMLTypewriter">
    <w:name w:val="HTML Typewriter"/>
    <w:qFormat/>
    <w:rsid w:val="00174DC0"/>
    <w:rPr>
      <w:rFonts w:ascii="Courier New" w:hAnsi="Courier New" w:cs="Courier New"/>
      <w:sz w:val="20"/>
      <w:szCs w:val="20"/>
    </w:rPr>
  </w:style>
  <w:style w:type="character" w:styleId="HTMLVariable">
    <w:name w:val="HTML Variable"/>
    <w:qFormat/>
    <w:rsid w:val="00174DC0"/>
    <w:rPr>
      <w:i/>
      <w:iCs/>
    </w:rPr>
  </w:style>
  <w:style w:type="character" w:customStyle="1" w:styleId="InternetLink">
    <w:name w:val="Internet Link"/>
    <w:basedOn w:val="DefaultParagraphFont"/>
    <w:uiPriority w:val="99"/>
    <w:unhideWhenUsed/>
    <w:rsid w:val="00A22B75"/>
    <w:rPr>
      <w:color w:val="0000FF" w:themeColor="hyperlink"/>
      <w:u w:val="single"/>
    </w:rPr>
  </w:style>
  <w:style w:type="character" w:customStyle="1" w:styleId="Italic">
    <w:name w:val="Italic"/>
    <w:qFormat/>
    <w:rsid w:val="00174DC0"/>
    <w:rPr>
      <w:i/>
      <w:color w:val="000000"/>
    </w:rPr>
  </w:style>
  <w:style w:type="character" w:customStyle="1" w:styleId="Keycap">
    <w:name w:val="Keycap"/>
    <w:qFormat/>
    <w:rsid w:val="00174DC0"/>
    <w:rPr>
      <w:smallCaps/>
      <w:color w:val="0000FF"/>
    </w:rPr>
  </w:style>
  <w:style w:type="character" w:styleId="LineNumber">
    <w:name w:val="line number"/>
    <w:basedOn w:val="DefaultParagraphFont"/>
    <w:qFormat/>
    <w:rsid w:val="00174DC0"/>
  </w:style>
  <w:style w:type="character" w:customStyle="1" w:styleId="Literal">
    <w:name w:val="Literal"/>
    <w:qFormat/>
    <w:rsid w:val="00174DC0"/>
    <w:rPr>
      <w:rFonts w:ascii="Courier" w:hAnsi="Courier"/>
      <w:color w:val="0000FF"/>
      <w:sz w:val="20"/>
    </w:rPr>
  </w:style>
  <w:style w:type="character" w:customStyle="1" w:styleId="LiteralBox">
    <w:name w:val="LiteralBox"/>
    <w:qFormat/>
    <w:rsid w:val="00174DC0"/>
    <w:rPr>
      <w:rFonts w:ascii="Courier" w:hAnsi="Courier"/>
      <w:color w:val="CC99FF"/>
      <w:sz w:val="20"/>
    </w:rPr>
  </w:style>
  <w:style w:type="character" w:customStyle="1" w:styleId="Literal1st">
    <w:name w:val="Literal1st"/>
    <w:basedOn w:val="LiteralBox"/>
    <w:qFormat/>
    <w:rsid w:val="00174DC0"/>
    <w:rPr>
      <w:rFonts w:ascii="Courier" w:hAnsi="Courier"/>
      <w:color w:val="CC99FF"/>
      <w:sz w:val="20"/>
    </w:rPr>
  </w:style>
  <w:style w:type="character" w:customStyle="1" w:styleId="LiteralBold">
    <w:name w:val="LiteralBold"/>
    <w:qFormat/>
    <w:rsid w:val="00174DC0"/>
    <w:rPr>
      <w:rFonts w:ascii="Courier" w:hAnsi="Courier"/>
      <w:b/>
      <w:color w:val="0000FF"/>
      <w:sz w:val="20"/>
    </w:rPr>
  </w:style>
  <w:style w:type="character" w:customStyle="1" w:styleId="LiteralBoldItal">
    <w:name w:val="LiteralBoldItal"/>
    <w:qFormat/>
    <w:rsid w:val="00174DC0"/>
    <w:rPr>
      <w:rFonts w:ascii="Courier" w:hAnsi="Courier"/>
      <w:b/>
      <w:i/>
      <w:color w:val="0000FF"/>
      <w:sz w:val="20"/>
    </w:rPr>
  </w:style>
  <w:style w:type="character" w:customStyle="1" w:styleId="LiteralCaption">
    <w:name w:val="LiteralCaption"/>
    <w:qFormat/>
    <w:rsid w:val="00174DC0"/>
    <w:rPr>
      <w:rFonts w:ascii="Courier" w:hAnsi="Courier"/>
      <w:i/>
      <w:color w:val="CC99FF"/>
      <w:sz w:val="20"/>
    </w:rPr>
  </w:style>
  <w:style w:type="character" w:customStyle="1" w:styleId="LiteralFootnote">
    <w:name w:val="LiteralFootnote"/>
    <w:basedOn w:val="LiteralBox"/>
    <w:qFormat/>
    <w:rsid w:val="00174DC0"/>
    <w:rPr>
      <w:rFonts w:ascii="Courier" w:hAnsi="Courier"/>
      <w:color w:val="CC99FF"/>
      <w:sz w:val="20"/>
    </w:rPr>
  </w:style>
  <w:style w:type="character" w:customStyle="1" w:styleId="LiteralItal">
    <w:name w:val="LiteralItal"/>
    <w:qFormat/>
    <w:rsid w:val="00174DC0"/>
    <w:rPr>
      <w:rFonts w:ascii="Courier" w:hAnsi="Courier"/>
      <w:i/>
      <w:color w:val="0000FF"/>
      <w:sz w:val="20"/>
    </w:rPr>
  </w:style>
  <w:style w:type="character" w:customStyle="1" w:styleId="MenuArrow">
    <w:name w:val="MenuArrow"/>
    <w:qFormat/>
    <w:rsid w:val="00174DC0"/>
    <w:rPr>
      <w:rFonts w:ascii="Webdings" w:hAnsi="Webdings"/>
      <w:color w:val="0000FF"/>
    </w:rPr>
  </w:style>
  <w:style w:type="character" w:customStyle="1" w:styleId="MessageHeaderChar">
    <w:name w:val="Message Header Char"/>
    <w:basedOn w:val="DefaultParagraphFont"/>
    <w:qFormat/>
    <w:rsid w:val="00174DC0"/>
    <w:rPr>
      <w:rFonts w:ascii="Arial" w:eastAsia="Times New Roman" w:hAnsi="Arial" w:cs="Arial"/>
      <w:sz w:val="24"/>
      <w:szCs w:val="24"/>
      <w:highlight w:val="lightGray"/>
    </w:rPr>
  </w:style>
  <w:style w:type="character" w:customStyle="1" w:styleId="NoteHeadingChar">
    <w:name w:val="Note Heading Char"/>
    <w:basedOn w:val="DefaultParagraphFont"/>
    <w:qFormat/>
    <w:rsid w:val="00174DC0"/>
    <w:rPr>
      <w:rFonts w:ascii="Times New Roman" w:eastAsia="Times New Roman" w:hAnsi="Times New Roman" w:cs="Times New Roman"/>
      <w:sz w:val="20"/>
      <w:szCs w:val="20"/>
    </w:rPr>
  </w:style>
  <w:style w:type="character" w:styleId="PageNumber">
    <w:name w:val="page number"/>
    <w:basedOn w:val="DefaultParagraphFont"/>
    <w:qFormat/>
    <w:rsid w:val="00174DC0"/>
  </w:style>
  <w:style w:type="character" w:customStyle="1" w:styleId="PlainTextChar">
    <w:name w:val="Plain Text Char"/>
    <w:basedOn w:val="DefaultParagraphFont"/>
    <w:qFormat/>
    <w:rsid w:val="00174DC0"/>
    <w:rPr>
      <w:rFonts w:ascii="Courier New" w:eastAsia="Times New Roman" w:hAnsi="Courier New" w:cs="Courier New"/>
      <w:sz w:val="20"/>
      <w:szCs w:val="20"/>
    </w:rPr>
  </w:style>
  <w:style w:type="character" w:customStyle="1" w:styleId="SalutationChar">
    <w:name w:val="Salutation Char"/>
    <w:basedOn w:val="DefaultParagraphFont"/>
    <w:qFormat/>
    <w:rsid w:val="00174DC0"/>
    <w:rPr>
      <w:rFonts w:ascii="Times New Roman" w:eastAsia="Times New Roman" w:hAnsi="Times New Roman" w:cs="Times New Roman"/>
      <w:sz w:val="20"/>
      <w:szCs w:val="20"/>
    </w:rPr>
  </w:style>
  <w:style w:type="character" w:customStyle="1" w:styleId="SignatureChar">
    <w:name w:val="Signature Char"/>
    <w:basedOn w:val="DefaultParagraphFont"/>
    <w:qFormat/>
    <w:rsid w:val="00174DC0"/>
    <w:rPr>
      <w:rFonts w:ascii="Times New Roman" w:eastAsia="Times New Roman" w:hAnsi="Times New Roman" w:cs="Times New Roman"/>
      <w:sz w:val="20"/>
      <w:szCs w:val="20"/>
    </w:rPr>
  </w:style>
  <w:style w:type="character" w:styleId="Strong">
    <w:name w:val="Strong"/>
    <w:qFormat/>
    <w:rsid w:val="00174DC0"/>
    <w:rPr>
      <w:b/>
      <w:bCs/>
    </w:rPr>
  </w:style>
  <w:style w:type="character" w:customStyle="1" w:styleId="SubtitleChar">
    <w:name w:val="Subtitle Char"/>
    <w:basedOn w:val="DefaultParagraphFont"/>
    <w:qFormat/>
    <w:rsid w:val="00174DC0"/>
    <w:rPr>
      <w:rFonts w:ascii="Arial" w:eastAsia="Times New Roman" w:hAnsi="Arial" w:cs="Arial"/>
      <w:sz w:val="24"/>
      <w:szCs w:val="24"/>
    </w:rPr>
  </w:style>
  <w:style w:type="character" w:customStyle="1" w:styleId="TitleChar">
    <w:name w:val="Title Char"/>
    <w:basedOn w:val="DefaultParagraphFont"/>
    <w:qFormat/>
    <w:rsid w:val="00174DC0"/>
    <w:rPr>
      <w:rFonts w:ascii="Arial" w:eastAsia="Times New Roman" w:hAnsi="Arial" w:cs="Arial"/>
      <w:b/>
      <w:bCs/>
      <w:sz w:val="32"/>
      <w:szCs w:val="32"/>
    </w:rPr>
  </w:style>
  <w:style w:type="character" w:customStyle="1" w:styleId="Wingdings">
    <w:name w:val="Wingdings"/>
    <w:qFormat/>
    <w:rsid w:val="00174DC0"/>
    <w:rPr>
      <w:rFonts w:ascii="Wingdings 2" w:hAnsi="Wingdings 2"/>
      <w:color w:val="0000FF"/>
      <w:sz w:val="24"/>
    </w:rPr>
  </w:style>
  <w:style w:type="character" w:customStyle="1" w:styleId="WingdingsSmall">
    <w:name w:val="Wingdings Small"/>
    <w:qFormat/>
    <w:rsid w:val="00174DC0"/>
    <w:rPr>
      <w:rFonts w:ascii="Wingdings 2" w:hAnsi="Wingdings 2"/>
      <w:color w:val="99CCFF"/>
      <w:sz w:val="20"/>
    </w:rPr>
  </w:style>
  <w:style w:type="character" w:customStyle="1" w:styleId="Title1">
    <w:name w:val="Title1"/>
    <w:basedOn w:val="DefaultParagraphFont"/>
    <w:qFormat/>
    <w:rsid w:val="00174DC0"/>
  </w:style>
  <w:style w:type="character" w:customStyle="1" w:styleId="apple-converted-space">
    <w:name w:val="apple-converted-space"/>
    <w:basedOn w:val="DefaultParagraphFont"/>
    <w:qFormat/>
    <w:rsid w:val="00174DC0"/>
  </w:style>
  <w:style w:type="character" w:customStyle="1" w:styleId="hljs-keyword">
    <w:name w:val="hljs-keyword"/>
    <w:basedOn w:val="DefaultParagraphFont"/>
    <w:qFormat/>
    <w:rsid w:val="00174DC0"/>
  </w:style>
  <w:style w:type="character" w:customStyle="1" w:styleId="hljs-string">
    <w:name w:val="hljs-string"/>
    <w:basedOn w:val="DefaultParagraphFont"/>
    <w:qFormat/>
    <w:rsid w:val="00174DC0"/>
  </w:style>
  <w:style w:type="character" w:customStyle="1" w:styleId="hljs-number">
    <w:name w:val="hljs-number"/>
    <w:basedOn w:val="DefaultParagraphFont"/>
    <w:qFormat/>
    <w:rsid w:val="00174DC0"/>
  </w:style>
  <w:style w:type="character" w:customStyle="1" w:styleId="hljs-function">
    <w:name w:val="hljs-function"/>
    <w:basedOn w:val="DefaultParagraphFont"/>
    <w:qFormat/>
    <w:rsid w:val="00174DC0"/>
  </w:style>
  <w:style w:type="character" w:customStyle="1" w:styleId="hljs-title">
    <w:name w:val="hljs-title"/>
    <w:basedOn w:val="DefaultParagraphFont"/>
    <w:qFormat/>
    <w:rsid w:val="00174DC0"/>
  </w:style>
  <w:style w:type="character" w:customStyle="1" w:styleId="hljs-builtin">
    <w:name w:val="hljs-built_in"/>
    <w:basedOn w:val="DefaultParagraphFont"/>
    <w:qFormat/>
    <w:rsid w:val="00174DC0"/>
  </w:style>
  <w:style w:type="character" w:customStyle="1" w:styleId="hljs-comment">
    <w:name w:val="hljs-comment"/>
    <w:basedOn w:val="DefaultParagraphFont"/>
    <w:qFormat/>
    <w:rsid w:val="00174DC0"/>
  </w:style>
  <w:style w:type="character" w:customStyle="1" w:styleId="hljs-preprocessor">
    <w:name w:val="hljs-preprocessor"/>
    <w:basedOn w:val="DefaultParagraphFont"/>
    <w:qFormat/>
    <w:rsid w:val="00174DC0"/>
  </w:style>
  <w:style w:type="character" w:customStyle="1" w:styleId="hljs-literal">
    <w:name w:val="hljs-literal"/>
    <w:basedOn w:val="DefaultParagraphFont"/>
    <w:qFormat/>
    <w:rsid w:val="00174DC0"/>
  </w:style>
  <w:style w:type="character" w:styleId="CommentReference">
    <w:name w:val="annotation reference"/>
    <w:basedOn w:val="DefaultParagraphFont"/>
    <w:qFormat/>
    <w:rsid w:val="00174DC0"/>
    <w:rPr>
      <w:sz w:val="16"/>
      <w:szCs w:val="16"/>
    </w:rPr>
  </w:style>
  <w:style w:type="character" w:customStyle="1" w:styleId="CommentTextChar">
    <w:name w:val="Comment Text Char"/>
    <w:basedOn w:val="DefaultParagraphFont"/>
    <w:qFormat/>
    <w:rsid w:val="00174DC0"/>
    <w:rPr>
      <w:rFonts w:ascii="Times New Roman" w:eastAsia="Times New Roman" w:hAnsi="Times New Roman" w:cs="Times New Roman"/>
      <w:sz w:val="20"/>
      <w:szCs w:val="20"/>
    </w:rPr>
  </w:style>
  <w:style w:type="character" w:customStyle="1" w:styleId="CommentSubjectChar">
    <w:name w:val="Comment Subject Char"/>
    <w:basedOn w:val="CommentTextChar"/>
    <w:qFormat/>
    <w:rsid w:val="00174DC0"/>
    <w:rPr>
      <w:rFonts w:ascii="Times New Roman" w:eastAsia="Times New Roman" w:hAnsi="Times New Roman" w:cs="Times New Roman"/>
      <w:b/>
      <w:bCs/>
      <w:sz w:val="20"/>
      <w:szCs w:val="20"/>
    </w:rPr>
  </w:style>
  <w:style w:type="character" w:customStyle="1" w:styleId="BalloonTextChar">
    <w:name w:val="Balloon Text Char"/>
    <w:basedOn w:val="DefaultParagraphFont"/>
    <w:qFormat/>
    <w:rsid w:val="00174DC0"/>
    <w:rPr>
      <w:rFonts w:ascii="Segoe UI" w:eastAsia="Times New Roman" w:hAnsi="Segoe UI" w:cs="Segoe UI"/>
      <w:sz w:val="18"/>
      <w:szCs w:val="18"/>
    </w:rPr>
  </w:style>
  <w:style w:type="character" w:customStyle="1" w:styleId="SourceText">
    <w:name w:val="Source Text"/>
    <w:qFormat/>
    <w:rsid w:val="00174DC0"/>
    <w:rPr>
      <w:rFonts w:ascii="Liberation Mono" w:eastAsia="Liberation Mono" w:hAnsi="Liberation Mono" w:cs="Liberation Mono"/>
    </w:rPr>
  </w:style>
  <w:style w:type="character" w:customStyle="1" w:styleId="Literal-Gray">
    <w:name w:val="Literal - Gray"/>
    <w:qFormat/>
    <w:rsid w:val="00174DC0"/>
    <w:rPr>
      <w:rFonts w:ascii="Courier" w:eastAsia="Times New Roman" w:hAnsi="Courier" w:cs="Times New Roman"/>
      <w:color w:val="999999"/>
      <w:sz w:val="20"/>
      <w:szCs w:val="20"/>
    </w:rPr>
  </w:style>
  <w:style w:type="character" w:customStyle="1" w:styleId="BodyTextChar1">
    <w:name w:val="Body Text Char1"/>
    <w:basedOn w:val="DefaultParagraphFont"/>
    <w:link w:val="BodyText"/>
    <w:qFormat/>
    <w:rsid w:val="00EC2A4B"/>
    <w:rPr>
      <w:rFonts w:ascii="Times New Roman" w:eastAsia="Times New Roman" w:hAnsi="Times New Roman" w:cs="Times New Roman"/>
    </w:rPr>
  </w:style>
  <w:style w:type="character" w:customStyle="1" w:styleId="IndexLink">
    <w:name w:val="Index Link"/>
    <w:qFormat/>
  </w:style>
  <w:style w:type="paragraph" w:customStyle="1" w:styleId="Heading">
    <w:name w:val="Heading"/>
    <w:basedOn w:val="Normal"/>
    <w:next w:val="BodyText"/>
    <w:qFormat/>
    <w:rsid w:val="00174DC0"/>
    <w:pPr>
      <w:keepNext/>
      <w:spacing w:before="240" w:after="120"/>
    </w:pPr>
    <w:rPr>
      <w:rFonts w:ascii="Liberation Sans" w:eastAsia="Arial Unicode MS" w:hAnsi="Liberation Sans" w:cs="Arial Unicode MS"/>
      <w:sz w:val="28"/>
      <w:szCs w:val="28"/>
    </w:rPr>
  </w:style>
  <w:style w:type="paragraph" w:styleId="BodyText">
    <w:name w:val="Body Text"/>
    <w:basedOn w:val="Normal"/>
    <w:link w:val="BodyTextChar1"/>
    <w:rsid w:val="00174DC0"/>
    <w:pPr>
      <w:spacing w:after="120"/>
    </w:pPr>
  </w:style>
  <w:style w:type="paragraph" w:styleId="List">
    <w:name w:val="List"/>
    <w:basedOn w:val="Normal"/>
    <w:rsid w:val="00174DC0"/>
    <w:pPr>
      <w:ind w:left="360" w:hanging="360"/>
    </w:pPr>
  </w:style>
  <w:style w:type="paragraph" w:styleId="Caption">
    <w:name w:val="caption"/>
    <w:basedOn w:val="Normal"/>
    <w:next w:val="Normal"/>
    <w:autoRedefine/>
    <w:qFormat/>
    <w:rsid w:val="00174DC0"/>
    <w:pPr>
      <w:spacing w:before="120" w:after="180" w:line="360" w:lineRule="auto"/>
    </w:pPr>
    <w:rPr>
      <w:rFonts w:ascii="Arial" w:hAnsi="Arial"/>
      <w:bCs/>
      <w:i/>
    </w:rPr>
  </w:style>
  <w:style w:type="paragraph" w:customStyle="1" w:styleId="Index">
    <w:name w:val="Index"/>
    <w:basedOn w:val="Normal"/>
    <w:qFormat/>
    <w:rsid w:val="00174DC0"/>
    <w:pPr>
      <w:suppressLineNumbers/>
    </w:pPr>
  </w:style>
  <w:style w:type="paragraph" w:customStyle="1" w:styleId="1stPara">
    <w:name w:val="1st Para"/>
    <w:autoRedefine/>
    <w:qFormat/>
    <w:rsid w:val="00174DC0"/>
    <w:pPr>
      <w:spacing w:after="40" w:line="360" w:lineRule="auto"/>
    </w:pPr>
    <w:rPr>
      <w:rFonts w:ascii="Times New Roman" w:eastAsia="Times New Roman" w:hAnsi="Times New Roman" w:cs="Times New Roman"/>
      <w:color w:val="00000A"/>
      <w:sz w:val="24"/>
    </w:rPr>
  </w:style>
  <w:style w:type="paragraph" w:customStyle="1" w:styleId="Anchor">
    <w:name w:val="Anchor"/>
    <w:autoRedefine/>
    <w:qFormat/>
    <w:rsid w:val="00174DC0"/>
    <w:pPr>
      <w:suppressAutoHyphens/>
      <w:spacing w:before="120" w:after="240" w:line="40" w:lineRule="atLeast"/>
    </w:pPr>
    <w:rPr>
      <w:rFonts w:ascii="NewBaskerville" w:eastAsia="Times New Roman" w:hAnsi="NewBaskerville" w:cs="NewBaskerville"/>
      <w:color w:val="000000"/>
      <w:w w:val="0"/>
      <w:sz w:val="4"/>
      <w:szCs w:val="4"/>
    </w:rPr>
  </w:style>
  <w:style w:type="paragraph" w:customStyle="1" w:styleId="AnchorSidehead">
    <w:name w:val="Anchor Sidehead"/>
    <w:autoRedefine/>
    <w:qFormat/>
    <w:rsid w:val="00174DC0"/>
    <w:pPr>
      <w:spacing w:after="120" w:line="360" w:lineRule="auto"/>
    </w:pPr>
    <w:rPr>
      <w:rFonts w:ascii="Futura-Heavy" w:eastAsia="Times New Roman" w:hAnsi="Futura-Heavy" w:cs="Futura-Heavy"/>
      <w:color w:val="000000"/>
      <w:w w:val="0"/>
      <w:szCs w:val="16"/>
    </w:rPr>
  </w:style>
  <w:style w:type="paragraph" w:customStyle="1" w:styleId="AuthorQuery">
    <w:name w:val="Author Query"/>
    <w:autoRedefine/>
    <w:qFormat/>
    <w:rsid w:val="00174DC0"/>
    <w:pPr>
      <w:spacing w:before="120" w:after="120" w:line="360" w:lineRule="auto"/>
      <w:ind w:left="1440" w:right="1440"/>
    </w:pPr>
    <w:rPr>
      <w:rFonts w:ascii="Times New Roman" w:eastAsia="Times New Roman" w:hAnsi="Times New Roman" w:cs="Times New Roman"/>
      <w:color w:val="FF0000"/>
      <w:sz w:val="24"/>
    </w:rPr>
  </w:style>
  <w:style w:type="paragraph" w:customStyle="1" w:styleId="Body">
    <w:name w:val="Body"/>
    <w:autoRedefine/>
    <w:qFormat/>
    <w:rsid w:val="00174DC0"/>
    <w:pPr>
      <w:spacing w:line="360" w:lineRule="auto"/>
      <w:ind w:firstLine="360"/>
    </w:pPr>
    <w:rPr>
      <w:rFonts w:ascii="Times New Roman" w:eastAsia="Times New Roman" w:hAnsi="Times New Roman" w:cs="Times New Roman"/>
      <w:color w:val="00000A"/>
      <w:sz w:val="24"/>
    </w:rPr>
  </w:style>
  <w:style w:type="paragraph" w:customStyle="1" w:styleId="Basic">
    <w:name w:val="Basic"/>
    <w:basedOn w:val="Body"/>
    <w:qFormat/>
    <w:rsid w:val="00174DC0"/>
  </w:style>
  <w:style w:type="paragraph" w:customStyle="1" w:styleId="BlockQuote">
    <w:name w:val="Block Quote"/>
    <w:next w:val="Normal"/>
    <w:autoRedefine/>
    <w:qFormat/>
    <w:rsid w:val="00174DC0"/>
    <w:pPr>
      <w:spacing w:before="120" w:after="120"/>
      <w:ind w:left="1440" w:right="1440"/>
    </w:pPr>
    <w:rPr>
      <w:rFonts w:ascii="Times New Roman" w:eastAsia="Times New Roman" w:hAnsi="Times New Roman" w:cs="Times New Roman"/>
      <w:color w:val="00000A"/>
    </w:rPr>
  </w:style>
  <w:style w:type="paragraph" w:styleId="BlockText">
    <w:name w:val="Block Text"/>
    <w:basedOn w:val="Normal"/>
    <w:qFormat/>
    <w:rsid w:val="00174DC0"/>
    <w:pPr>
      <w:spacing w:after="120"/>
      <w:ind w:left="1440" w:right="1440"/>
    </w:pPr>
  </w:style>
  <w:style w:type="paragraph" w:styleId="BodyText2">
    <w:name w:val="Body Text 2"/>
    <w:basedOn w:val="Normal"/>
    <w:qFormat/>
    <w:rsid w:val="00174DC0"/>
    <w:pPr>
      <w:spacing w:after="120" w:line="480" w:lineRule="auto"/>
    </w:pPr>
  </w:style>
  <w:style w:type="paragraph" w:styleId="BodyText3">
    <w:name w:val="Body Text 3"/>
    <w:basedOn w:val="Normal"/>
    <w:qFormat/>
    <w:rsid w:val="00174DC0"/>
    <w:pPr>
      <w:spacing w:after="120"/>
    </w:pPr>
    <w:rPr>
      <w:sz w:val="16"/>
      <w:szCs w:val="16"/>
    </w:rPr>
  </w:style>
  <w:style w:type="paragraph" w:styleId="BodyTextIndent">
    <w:name w:val="Body Text Indent"/>
    <w:basedOn w:val="Normal"/>
    <w:rsid w:val="00174DC0"/>
    <w:pPr>
      <w:spacing w:after="120"/>
      <w:ind w:left="360"/>
    </w:pPr>
  </w:style>
  <w:style w:type="paragraph" w:styleId="BodyTextFirstIndent2">
    <w:name w:val="Body Text First Indent 2"/>
    <w:basedOn w:val="BodyTextIndent"/>
    <w:qFormat/>
    <w:rsid w:val="00174DC0"/>
    <w:pPr>
      <w:ind w:firstLine="210"/>
    </w:pPr>
  </w:style>
  <w:style w:type="paragraph" w:styleId="BodyTextIndent2">
    <w:name w:val="Body Text Indent 2"/>
    <w:basedOn w:val="Normal"/>
    <w:qFormat/>
    <w:rsid w:val="00174DC0"/>
    <w:pPr>
      <w:spacing w:after="120" w:line="480" w:lineRule="auto"/>
      <w:ind w:left="360"/>
    </w:pPr>
  </w:style>
  <w:style w:type="paragraph" w:styleId="BodyTextIndent3">
    <w:name w:val="Body Text Indent 3"/>
    <w:basedOn w:val="Normal"/>
    <w:qFormat/>
    <w:rsid w:val="00174DC0"/>
    <w:pPr>
      <w:spacing w:after="120"/>
      <w:ind w:left="360"/>
    </w:pPr>
    <w:rPr>
      <w:sz w:val="16"/>
      <w:szCs w:val="16"/>
    </w:rPr>
  </w:style>
  <w:style w:type="paragraph" w:customStyle="1" w:styleId="BodyBox">
    <w:name w:val="BodyBox"/>
    <w:basedOn w:val="Body"/>
    <w:qFormat/>
    <w:rsid w:val="00174DC0"/>
    <w:rPr>
      <w:color w:val="808080"/>
    </w:rPr>
  </w:style>
  <w:style w:type="paragraph" w:customStyle="1" w:styleId="BodyFirst">
    <w:name w:val="BodyFirst"/>
    <w:next w:val="Body"/>
    <w:autoRedefine/>
    <w:qFormat/>
    <w:rsid w:val="00174DC0"/>
    <w:pPr>
      <w:spacing w:line="360" w:lineRule="auto"/>
    </w:pPr>
    <w:rPr>
      <w:rFonts w:ascii="Times New Roman" w:eastAsia="Times New Roman" w:hAnsi="Times New Roman" w:cs="Times New Roman"/>
      <w:color w:val="00000A"/>
      <w:sz w:val="24"/>
    </w:rPr>
  </w:style>
  <w:style w:type="paragraph" w:customStyle="1" w:styleId="BodyFirstBox">
    <w:name w:val="BodyFirstBox"/>
    <w:basedOn w:val="BodyFirst"/>
    <w:autoRedefine/>
    <w:qFormat/>
    <w:rsid w:val="00174DC0"/>
    <w:rPr>
      <w:color w:val="808080"/>
    </w:rPr>
  </w:style>
  <w:style w:type="paragraph" w:customStyle="1" w:styleId="BulletA">
    <w:name w:val="BulletA"/>
    <w:next w:val="Normal"/>
    <w:autoRedefine/>
    <w:qFormat/>
    <w:rsid w:val="00174DC0"/>
    <w:pPr>
      <w:spacing w:before="120" w:line="360" w:lineRule="auto"/>
      <w:ind w:left="720"/>
    </w:pPr>
    <w:rPr>
      <w:rFonts w:ascii="Times New Roman" w:eastAsia="Times New Roman" w:hAnsi="Times New Roman" w:cs="Times New Roman"/>
      <w:color w:val="008080"/>
      <w:sz w:val="24"/>
    </w:rPr>
  </w:style>
  <w:style w:type="paragraph" w:customStyle="1" w:styleId="BulletABox">
    <w:name w:val="BulletA Box"/>
    <w:basedOn w:val="BulletA"/>
    <w:autoRedefine/>
    <w:qFormat/>
    <w:rsid w:val="00174DC0"/>
    <w:rPr>
      <w:color w:val="33CCCC"/>
    </w:rPr>
  </w:style>
  <w:style w:type="paragraph" w:customStyle="1" w:styleId="BulletB">
    <w:name w:val="BulletB"/>
    <w:next w:val="Normal"/>
    <w:autoRedefine/>
    <w:qFormat/>
    <w:rsid w:val="00174DC0"/>
    <w:pPr>
      <w:spacing w:line="360" w:lineRule="auto"/>
      <w:ind w:left="720"/>
    </w:pPr>
    <w:rPr>
      <w:rFonts w:ascii="Times New Roman" w:eastAsia="Times New Roman" w:hAnsi="Times New Roman" w:cs="Times New Roman"/>
      <w:color w:val="008080"/>
      <w:sz w:val="24"/>
    </w:rPr>
  </w:style>
  <w:style w:type="paragraph" w:customStyle="1" w:styleId="BulletBBox">
    <w:name w:val="BulletB Box"/>
    <w:basedOn w:val="BulletB"/>
    <w:autoRedefine/>
    <w:qFormat/>
    <w:rsid w:val="00174DC0"/>
    <w:rPr>
      <w:color w:val="33CCCC"/>
    </w:rPr>
  </w:style>
  <w:style w:type="paragraph" w:customStyle="1" w:styleId="BulletC">
    <w:name w:val="BulletC"/>
    <w:next w:val="Normal"/>
    <w:autoRedefine/>
    <w:qFormat/>
    <w:rsid w:val="00174DC0"/>
    <w:pPr>
      <w:spacing w:after="120" w:line="360" w:lineRule="auto"/>
      <w:ind w:left="720"/>
    </w:pPr>
    <w:rPr>
      <w:rFonts w:ascii="Times New Roman" w:eastAsia="Times New Roman" w:hAnsi="Times New Roman" w:cs="Times New Roman"/>
      <w:color w:val="008080"/>
      <w:sz w:val="24"/>
    </w:rPr>
  </w:style>
  <w:style w:type="paragraph" w:customStyle="1" w:styleId="BulletCBox">
    <w:name w:val="BulletC Box"/>
    <w:basedOn w:val="BulletC"/>
    <w:autoRedefine/>
    <w:qFormat/>
    <w:rsid w:val="00174DC0"/>
    <w:rPr>
      <w:color w:val="33CCCC"/>
    </w:rPr>
  </w:style>
  <w:style w:type="paragraph" w:customStyle="1" w:styleId="CaptionBox">
    <w:name w:val="CaptionBox"/>
    <w:basedOn w:val="Caption"/>
    <w:autoRedefine/>
    <w:qFormat/>
    <w:rsid w:val="00174DC0"/>
    <w:rPr>
      <w:color w:val="808080"/>
    </w:rPr>
  </w:style>
  <w:style w:type="paragraph" w:customStyle="1" w:styleId="ChapterStart">
    <w:name w:val="ChapterStart"/>
    <w:autoRedefine/>
    <w:qFormat/>
    <w:rsid w:val="00174DC0"/>
    <w:pPr>
      <w:jc w:val="center"/>
    </w:pPr>
    <w:rPr>
      <w:rFonts w:ascii="Times New Roman" w:eastAsia="Times New Roman" w:hAnsi="Times New Roman" w:cs="Times New Roman"/>
      <w:b/>
      <w:color w:val="00000A"/>
      <w:sz w:val="24"/>
    </w:rPr>
  </w:style>
  <w:style w:type="paragraph" w:customStyle="1" w:styleId="ChapterTitle">
    <w:name w:val="ChapterTitle"/>
    <w:autoRedefine/>
    <w:qFormat/>
    <w:rsid w:val="00174DC0"/>
    <w:pPr>
      <w:spacing w:line="360" w:lineRule="auto"/>
    </w:pPr>
    <w:rPr>
      <w:rFonts w:ascii="Times New Roman" w:eastAsia="Times New Roman" w:hAnsi="Times New Roman" w:cs="Times New Roman"/>
      <w:b/>
      <w:color w:val="00000A"/>
      <w:sz w:val="24"/>
    </w:rPr>
  </w:style>
  <w:style w:type="paragraph" w:styleId="Closing">
    <w:name w:val="Closing"/>
    <w:basedOn w:val="Normal"/>
    <w:qFormat/>
    <w:rsid w:val="00174DC0"/>
    <w:pPr>
      <w:ind w:left="4320"/>
    </w:pPr>
  </w:style>
  <w:style w:type="paragraph" w:customStyle="1" w:styleId="CodeA">
    <w:name w:val="CodeA"/>
    <w:autoRedefine/>
    <w:qFormat/>
    <w:rsid w:val="00174DC0"/>
    <w:pPr>
      <w:pBdr>
        <w:top w:val="single" w:sz="4" w:space="2" w:color="00000A"/>
      </w:pBdr>
      <w:spacing w:before="120" w:line="360" w:lineRule="auto"/>
    </w:pPr>
    <w:rPr>
      <w:rFonts w:ascii="Courier" w:eastAsia="Times New Roman" w:hAnsi="Courier" w:cs="Times New Roman"/>
      <w:color w:val="00000A"/>
    </w:rPr>
  </w:style>
  <w:style w:type="paragraph" w:customStyle="1" w:styleId="CodeAIndent">
    <w:name w:val="CodeA Indent"/>
    <w:next w:val="Normal"/>
    <w:autoRedefine/>
    <w:qFormat/>
    <w:rsid w:val="00174DC0"/>
    <w:pPr>
      <w:pBdr>
        <w:top w:val="single" w:sz="4" w:space="2" w:color="00000A"/>
      </w:pBdr>
      <w:spacing w:before="120" w:line="360" w:lineRule="auto"/>
      <w:ind w:left="360"/>
    </w:pPr>
    <w:rPr>
      <w:rFonts w:ascii="Courier" w:eastAsia="Times New Roman" w:hAnsi="Courier" w:cs="Times New Roman"/>
      <w:color w:val="00000A"/>
    </w:rPr>
  </w:style>
  <w:style w:type="paragraph" w:customStyle="1" w:styleId="CodeAWide">
    <w:name w:val="CodeA Wide"/>
    <w:autoRedefine/>
    <w:qFormat/>
    <w:rsid w:val="00174DC0"/>
    <w:pPr>
      <w:pBdr>
        <w:top w:val="single" w:sz="4" w:space="2" w:color="00000A"/>
      </w:pBdr>
      <w:spacing w:before="120" w:line="360" w:lineRule="auto"/>
    </w:pPr>
    <w:rPr>
      <w:rFonts w:ascii="Courier" w:eastAsia="Times New Roman" w:hAnsi="Courier" w:cs="Times New Roman"/>
      <w:color w:val="00000A"/>
      <w:sz w:val="16"/>
    </w:rPr>
  </w:style>
  <w:style w:type="paragraph" w:customStyle="1" w:styleId="CodeAWingding">
    <w:name w:val="CodeA Wingding"/>
    <w:basedOn w:val="CodeA"/>
    <w:autoRedefine/>
    <w:qFormat/>
    <w:rsid w:val="00174DC0"/>
    <w:rPr>
      <w:color w:val="999999"/>
    </w:rPr>
  </w:style>
  <w:style w:type="paragraph" w:customStyle="1" w:styleId="CodeB">
    <w:name w:val="CodeB"/>
    <w:autoRedefine/>
    <w:qFormat/>
    <w:rsid w:val="00174DC0"/>
    <w:pPr>
      <w:spacing w:line="360" w:lineRule="auto"/>
    </w:pPr>
    <w:rPr>
      <w:rFonts w:ascii="Courier" w:eastAsia="Times New Roman" w:hAnsi="Courier" w:cs="Times New Roman"/>
      <w:color w:val="00000A"/>
    </w:rPr>
  </w:style>
  <w:style w:type="paragraph" w:customStyle="1" w:styleId="CodeBIndent">
    <w:name w:val="CodeB Indent"/>
    <w:next w:val="Normal"/>
    <w:autoRedefine/>
    <w:qFormat/>
    <w:rsid w:val="00174DC0"/>
    <w:pPr>
      <w:spacing w:line="360" w:lineRule="auto"/>
      <w:ind w:left="360"/>
    </w:pPr>
    <w:rPr>
      <w:rFonts w:ascii="Courier" w:eastAsia="Times New Roman" w:hAnsi="Courier" w:cs="Times New Roman"/>
      <w:color w:val="00000A"/>
    </w:rPr>
  </w:style>
  <w:style w:type="paragraph" w:customStyle="1" w:styleId="CodeBWide">
    <w:name w:val="CodeB Wide"/>
    <w:autoRedefine/>
    <w:qFormat/>
    <w:rsid w:val="00174DC0"/>
    <w:pPr>
      <w:spacing w:line="360" w:lineRule="auto"/>
    </w:pPr>
    <w:rPr>
      <w:rFonts w:ascii="Courier" w:eastAsia="Times New Roman" w:hAnsi="Courier" w:cs="Times New Roman"/>
      <w:color w:val="00000A"/>
      <w:sz w:val="16"/>
    </w:rPr>
  </w:style>
  <w:style w:type="paragraph" w:customStyle="1" w:styleId="CodeBWingding">
    <w:name w:val="CodeB Wingding"/>
    <w:basedOn w:val="CodeB"/>
    <w:next w:val="CodeB"/>
    <w:autoRedefine/>
    <w:qFormat/>
    <w:rsid w:val="00174DC0"/>
    <w:rPr>
      <w:color w:val="999999"/>
    </w:rPr>
  </w:style>
  <w:style w:type="paragraph" w:customStyle="1" w:styleId="CodeC">
    <w:name w:val="CodeC"/>
    <w:next w:val="Body"/>
    <w:autoRedefine/>
    <w:qFormat/>
    <w:rsid w:val="00174DC0"/>
    <w:pPr>
      <w:pBdr>
        <w:bottom w:val="single" w:sz="4" w:space="2" w:color="00000A"/>
      </w:pBdr>
      <w:spacing w:after="120" w:line="360" w:lineRule="auto"/>
    </w:pPr>
    <w:rPr>
      <w:rFonts w:ascii="Courier" w:eastAsia="Times New Roman" w:hAnsi="Courier" w:cs="Times New Roman"/>
      <w:color w:val="00000A"/>
    </w:rPr>
  </w:style>
  <w:style w:type="paragraph" w:customStyle="1" w:styleId="CodeCIndent">
    <w:name w:val="CodeC Indent"/>
    <w:next w:val="Normal"/>
    <w:autoRedefine/>
    <w:qFormat/>
    <w:rsid w:val="00174DC0"/>
    <w:pPr>
      <w:pBdr>
        <w:bottom w:val="single" w:sz="4" w:space="2" w:color="00000A"/>
      </w:pBdr>
      <w:spacing w:after="120" w:line="360" w:lineRule="auto"/>
      <w:ind w:left="360"/>
    </w:pPr>
    <w:rPr>
      <w:rFonts w:ascii="Courier" w:eastAsia="Times New Roman" w:hAnsi="Courier" w:cs="Times New Roman"/>
      <w:color w:val="00000A"/>
    </w:rPr>
  </w:style>
  <w:style w:type="paragraph" w:customStyle="1" w:styleId="CodeCWide">
    <w:name w:val="CodeC Wide"/>
    <w:next w:val="Normal"/>
    <w:autoRedefine/>
    <w:qFormat/>
    <w:rsid w:val="00174DC0"/>
    <w:pPr>
      <w:pBdr>
        <w:bottom w:val="single" w:sz="4" w:space="2" w:color="00000A"/>
      </w:pBdr>
      <w:spacing w:after="120" w:line="360" w:lineRule="auto"/>
    </w:pPr>
    <w:rPr>
      <w:rFonts w:ascii="Courier" w:eastAsia="Times New Roman" w:hAnsi="Courier" w:cs="Times New Roman"/>
      <w:color w:val="00000A"/>
      <w:sz w:val="16"/>
    </w:rPr>
  </w:style>
  <w:style w:type="paragraph" w:customStyle="1" w:styleId="CodeCWingding">
    <w:name w:val="CodeC Wingding"/>
    <w:basedOn w:val="CodeC"/>
    <w:next w:val="Body"/>
    <w:autoRedefine/>
    <w:qFormat/>
    <w:rsid w:val="00174DC0"/>
    <w:rPr>
      <w:color w:val="999999"/>
    </w:rPr>
  </w:style>
  <w:style w:type="paragraph" w:customStyle="1" w:styleId="CodeSingle">
    <w:name w:val="CodeSingl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rPr>
  </w:style>
  <w:style w:type="paragraph" w:customStyle="1" w:styleId="CodeSingleIndent">
    <w:name w:val="CodeSingle Indent"/>
    <w:next w:val="Normal"/>
    <w:autoRedefine/>
    <w:qFormat/>
    <w:rsid w:val="00174DC0"/>
    <w:pPr>
      <w:pBdr>
        <w:top w:val="single" w:sz="4" w:space="2" w:color="00000A"/>
        <w:bottom w:val="single" w:sz="4" w:space="2" w:color="00000A"/>
      </w:pBdr>
      <w:spacing w:before="120" w:after="120" w:line="360" w:lineRule="auto"/>
      <w:ind w:left="360"/>
    </w:pPr>
    <w:rPr>
      <w:rFonts w:ascii="Courier" w:eastAsia="Times New Roman" w:hAnsi="Courier" w:cs="Times New Roman"/>
      <w:color w:val="00000A"/>
    </w:rPr>
  </w:style>
  <w:style w:type="paragraph" w:customStyle="1" w:styleId="CodeSingleWide">
    <w:name w:val="CodeSingle Wide"/>
    <w:next w:val="Body"/>
    <w:autoRedefine/>
    <w:qFormat/>
    <w:rsid w:val="00174DC0"/>
    <w:pPr>
      <w:pBdr>
        <w:top w:val="single" w:sz="4" w:space="2" w:color="00000A"/>
        <w:bottom w:val="single" w:sz="4" w:space="2" w:color="00000A"/>
      </w:pBdr>
      <w:spacing w:before="120" w:after="120" w:line="360" w:lineRule="auto"/>
    </w:pPr>
    <w:rPr>
      <w:rFonts w:ascii="Courier" w:eastAsia="Times New Roman" w:hAnsi="Courier" w:cs="Times New Roman"/>
      <w:color w:val="00000A"/>
      <w:sz w:val="16"/>
    </w:rPr>
  </w:style>
  <w:style w:type="paragraph" w:customStyle="1" w:styleId="CodeSingleWingding">
    <w:name w:val="CodeSingle Wingding"/>
    <w:basedOn w:val="CodeSingle"/>
    <w:autoRedefine/>
    <w:qFormat/>
    <w:rsid w:val="00174DC0"/>
    <w:rPr>
      <w:color w:val="999999"/>
    </w:rPr>
  </w:style>
  <w:style w:type="paragraph" w:styleId="Date">
    <w:name w:val="Date"/>
    <w:basedOn w:val="Normal"/>
    <w:next w:val="Normal"/>
    <w:qFormat/>
    <w:rsid w:val="00174DC0"/>
  </w:style>
  <w:style w:type="paragraph" w:styleId="E-mailSignature">
    <w:name w:val="E-mail Signature"/>
    <w:basedOn w:val="Normal"/>
    <w:qFormat/>
    <w:rsid w:val="00174DC0"/>
  </w:style>
  <w:style w:type="paragraph" w:styleId="EnvelopeAddress">
    <w:name w:val="envelope address"/>
    <w:basedOn w:val="Normal"/>
    <w:qFormat/>
    <w:rsid w:val="00174DC0"/>
    <w:pPr>
      <w:ind w:left="2880"/>
    </w:pPr>
    <w:rPr>
      <w:rFonts w:ascii="Arial" w:hAnsi="Arial" w:cs="Arial"/>
      <w:sz w:val="24"/>
      <w:szCs w:val="24"/>
    </w:rPr>
  </w:style>
  <w:style w:type="paragraph" w:styleId="EnvelopeReturn">
    <w:name w:val="envelope return"/>
    <w:basedOn w:val="Normal"/>
    <w:qFormat/>
    <w:rsid w:val="00174DC0"/>
    <w:rPr>
      <w:rFonts w:ascii="Arial" w:hAnsi="Arial" w:cs="Arial"/>
    </w:rPr>
  </w:style>
  <w:style w:type="paragraph" w:customStyle="1" w:styleId="Epigraph">
    <w:name w:val="Epigraph"/>
    <w:basedOn w:val="BlockQuote"/>
    <w:autoRedefine/>
    <w:qFormat/>
    <w:rsid w:val="00174DC0"/>
    <w:pPr>
      <w:ind w:left="1080" w:right="1080"/>
    </w:pPr>
    <w:rPr>
      <w:i/>
    </w:rPr>
  </w:style>
  <w:style w:type="paragraph" w:styleId="Footer">
    <w:name w:val="footer"/>
    <w:basedOn w:val="Normal"/>
    <w:rsid w:val="00174DC0"/>
    <w:pPr>
      <w:tabs>
        <w:tab w:val="center" w:pos="4320"/>
        <w:tab w:val="right" w:pos="8640"/>
      </w:tabs>
    </w:pPr>
  </w:style>
  <w:style w:type="paragraph" w:styleId="FootnoteText">
    <w:name w:val="footnote text"/>
    <w:basedOn w:val="Normal"/>
    <w:autoRedefine/>
    <w:qFormat/>
    <w:rsid w:val="00174DC0"/>
    <w:pPr>
      <w:spacing w:line="360" w:lineRule="auto"/>
    </w:pPr>
    <w:rPr>
      <w:sz w:val="16"/>
    </w:rPr>
  </w:style>
  <w:style w:type="paragraph" w:customStyle="1" w:styleId="FootnoteBox">
    <w:name w:val="FootnoteBox"/>
    <w:basedOn w:val="BodyFirstBox"/>
    <w:autoRedefine/>
    <w:qFormat/>
    <w:rsid w:val="00174DC0"/>
    <w:rPr>
      <w:sz w:val="20"/>
    </w:rPr>
  </w:style>
  <w:style w:type="paragraph" w:customStyle="1" w:styleId="GroupTitlesIX">
    <w:name w:val="GroupTitlesIX"/>
    <w:autoRedefine/>
    <w:qFormat/>
    <w:rsid w:val="00174DC0"/>
    <w:pPr>
      <w:keepNext/>
      <w:widowControl w:val="0"/>
      <w:spacing w:before="240" w:after="40" w:line="380" w:lineRule="atLeast"/>
    </w:pPr>
    <w:rPr>
      <w:rFonts w:ascii="Arial" w:eastAsia="Times New Roman" w:hAnsi="Arial" w:cs="Times"/>
      <w:b/>
      <w:bCs/>
      <w:iCs/>
      <w:color w:val="000000"/>
      <w:w w:val="0"/>
      <w:sz w:val="28"/>
      <w:szCs w:val="32"/>
    </w:rPr>
  </w:style>
  <w:style w:type="paragraph" w:customStyle="1" w:styleId="HeadA">
    <w:name w:val="HeadA"/>
    <w:next w:val="BodyFirst"/>
    <w:autoRedefine/>
    <w:qFormat/>
    <w:rsid w:val="00174DC0"/>
    <w:pPr>
      <w:spacing w:before="120" w:after="120" w:line="360" w:lineRule="auto"/>
    </w:pPr>
    <w:rPr>
      <w:rFonts w:ascii="Arial" w:eastAsia="Times New Roman" w:hAnsi="Arial" w:cs="Times New Roman"/>
      <w:b/>
      <w:color w:val="00000A"/>
      <w:sz w:val="24"/>
    </w:rPr>
  </w:style>
  <w:style w:type="paragraph" w:customStyle="1" w:styleId="HeadANum">
    <w:name w:val="HeadANum"/>
    <w:next w:val="BodyFirst"/>
    <w:autoRedefine/>
    <w:qFormat/>
    <w:rsid w:val="00174DC0"/>
    <w:pPr>
      <w:spacing w:before="120" w:after="120" w:line="360" w:lineRule="auto"/>
    </w:pPr>
    <w:rPr>
      <w:rFonts w:ascii="Arial" w:eastAsia="Times New Roman" w:hAnsi="Arial" w:cs="Times New Roman"/>
      <w:b/>
      <w:color w:val="800000"/>
      <w:sz w:val="24"/>
    </w:rPr>
  </w:style>
  <w:style w:type="paragraph" w:customStyle="1" w:styleId="HeadB">
    <w:name w:val="HeadB"/>
    <w:next w:val="BodyFirst"/>
    <w:autoRedefine/>
    <w:qFormat/>
    <w:rsid w:val="00174DC0"/>
    <w:pPr>
      <w:spacing w:before="120" w:after="120" w:line="360" w:lineRule="auto"/>
    </w:pPr>
    <w:rPr>
      <w:rFonts w:ascii="Arial" w:eastAsia="Times New Roman" w:hAnsi="Arial" w:cs="Times New Roman"/>
      <w:b/>
      <w:i/>
      <w:color w:val="00000A"/>
      <w:sz w:val="24"/>
    </w:rPr>
  </w:style>
  <w:style w:type="paragraph" w:customStyle="1" w:styleId="HeadBNum">
    <w:name w:val="HeadBNum"/>
    <w:next w:val="BodyFirst"/>
    <w:autoRedefine/>
    <w:qFormat/>
    <w:rsid w:val="00174DC0"/>
    <w:pPr>
      <w:spacing w:before="120" w:after="120" w:line="360" w:lineRule="auto"/>
    </w:pPr>
    <w:rPr>
      <w:rFonts w:ascii="Arial" w:eastAsia="Times New Roman" w:hAnsi="Arial" w:cs="Times New Roman"/>
      <w:b/>
      <w:i/>
      <w:color w:val="800000"/>
      <w:sz w:val="24"/>
    </w:rPr>
  </w:style>
  <w:style w:type="paragraph" w:customStyle="1" w:styleId="HeadC">
    <w:name w:val="HeadC"/>
    <w:next w:val="BodyFirst"/>
    <w:autoRedefine/>
    <w:qFormat/>
    <w:rsid w:val="00174DC0"/>
    <w:pPr>
      <w:spacing w:before="120" w:after="120" w:line="360" w:lineRule="auto"/>
    </w:pPr>
    <w:rPr>
      <w:rFonts w:ascii="Arial" w:eastAsia="Times New Roman" w:hAnsi="Arial" w:cs="Times New Roman"/>
      <w:b/>
      <w:color w:val="00000A"/>
    </w:rPr>
  </w:style>
  <w:style w:type="paragraph" w:customStyle="1" w:styleId="HeadBox">
    <w:name w:val="HeadBox"/>
    <w:basedOn w:val="HeadC"/>
    <w:autoRedefine/>
    <w:qFormat/>
    <w:rsid w:val="00174DC0"/>
    <w:pPr>
      <w:spacing w:before="160" w:after="80"/>
      <w:jc w:val="center"/>
    </w:pPr>
    <w:rPr>
      <w:rFonts w:ascii="Dogma" w:hAnsi="Dogma" w:cs="Dogma"/>
      <w:color w:val="808080"/>
      <w:sz w:val="24"/>
    </w:rPr>
  </w:style>
  <w:style w:type="paragraph" w:customStyle="1" w:styleId="HeadCNum">
    <w:name w:val="HeadCNum"/>
    <w:next w:val="BodyFirst"/>
    <w:autoRedefine/>
    <w:qFormat/>
    <w:rsid w:val="00174DC0"/>
    <w:pPr>
      <w:spacing w:before="120" w:after="120" w:line="360" w:lineRule="auto"/>
    </w:pPr>
    <w:rPr>
      <w:rFonts w:ascii="Arial" w:eastAsia="Times New Roman" w:hAnsi="Arial" w:cs="Times New Roman"/>
      <w:b/>
      <w:color w:val="800000"/>
    </w:rPr>
  </w:style>
  <w:style w:type="paragraph" w:styleId="Header">
    <w:name w:val="header"/>
    <w:basedOn w:val="Normal"/>
    <w:rsid w:val="00174DC0"/>
    <w:pPr>
      <w:tabs>
        <w:tab w:val="center" w:pos="4320"/>
        <w:tab w:val="right" w:pos="8640"/>
      </w:tabs>
    </w:pPr>
  </w:style>
  <w:style w:type="paragraph" w:styleId="HTMLAddress">
    <w:name w:val="HTML Address"/>
    <w:basedOn w:val="Normal"/>
    <w:qFormat/>
    <w:rsid w:val="00174DC0"/>
    <w:rPr>
      <w:i/>
      <w:iCs/>
    </w:rPr>
  </w:style>
  <w:style w:type="paragraph" w:styleId="HTMLPreformatted">
    <w:name w:val="HTML Preformatted"/>
    <w:basedOn w:val="Normal"/>
    <w:qFormat/>
    <w:rsid w:val="00174DC0"/>
    <w:rPr>
      <w:rFonts w:ascii="Courier New" w:hAnsi="Courier New" w:cs="Courier New"/>
    </w:rPr>
  </w:style>
  <w:style w:type="paragraph" w:customStyle="1" w:styleId="Level1IX">
    <w:name w:val="Level1IX"/>
    <w:autoRedefine/>
    <w:qFormat/>
    <w:rsid w:val="00174DC0"/>
    <w:pPr>
      <w:suppressAutoHyphens/>
      <w:spacing w:line="360" w:lineRule="auto"/>
      <w:ind w:left="720" w:hanging="720"/>
    </w:pPr>
    <w:rPr>
      <w:rFonts w:ascii="Times New Roman" w:eastAsia="Times New Roman" w:hAnsi="Times New Roman" w:cs="Times"/>
      <w:color w:val="000000"/>
      <w:w w:val="0"/>
      <w:sz w:val="24"/>
      <w:szCs w:val="18"/>
    </w:rPr>
  </w:style>
  <w:style w:type="paragraph" w:customStyle="1" w:styleId="Level2IX">
    <w:name w:val="Level2IX"/>
    <w:autoRedefine/>
    <w:qFormat/>
    <w:rsid w:val="00174DC0"/>
    <w:pPr>
      <w:suppressAutoHyphens/>
      <w:spacing w:line="360" w:lineRule="auto"/>
      <w:ind w:left="720" w:hanging="360"/>
    </w:pPr>
    <w:rPr>
      <w:rFonts w:ascii="Times New Roman" w:eastAsia="Times New Roman" w:hAnsi="Times New Roman" w:cs="Times"/>
      <w:color w:val="000000"/>
      <w:w w:val="0"/>
      <w:sz w:val="24"/>
      <w:szCs w:val="18"/>
    </w:rPr>
  </w:style>
  <w:style w:type="paragraph" w:customStyle="1" w:styleId="Level3IX">
    <w:name w:val="Level3IX"/>
    <w:autoRedefine/>
    <w:qFormat/>
    <w:rsid w:val="00174DC0"/>
    <w:pPr>
      <w:suppressAutoHyphens/>
      <w:spacing w:line="360" w:lineRule="auto"/>
      <w:ind w:left="1080" w:hanging="360"/>
    </w:pPr>
    <w:rPr>
      <w:rFonts w:ascii="Times New Roman" w:eastAsia="Times New Roman" w:hAnsi="Times New Roman" w:cs="Times"/>
      <w:color w:val="000000"/>
      <w:w w:val="0"/>
      <w:sz w:val="24"/>
      <w:szCs w:val="18"/>
    </w:rPr>
  </w:style>
  <w:style w:type="paragraph" w:styleId="ListBullet3">
    <w:name w:val="List Bullet 3"/>
    <w:basedOn w:val="Normal"/>
    <w:autoRedefine/>
    <w:qFormat/>
    <w:rsid w:val="00174DC0"/>
  </w:style>
  <w:style w:type="paragraph" w:styleId="ListBullet4">
    <w:name w:val="List Bullet 4"/>
    <w:basedOn w:val="Normal"/>
    <w:autoRedefine/>
    <w:qFormat/>
    <w:rsid w:val="00174DC0"/>
  </w:style>
  <w:style w:type="paragraph" w:styleId="ListBullet5">
    <w:name w:val="List Bullet 5"/>
    <w:basedOn w:val="Normal"/>
    <w:autoRedefine/>
    <w:qFormat/>
    <w:rsid w:val="00174DC0"/>
  </w:style>
  <w:style w:type="paragraph" w:styleId="ListNumber">
    <w:name w:val="List Number"/>
    <w:basedOn w:val="Normal"/>
    <w:qFormat/>
    <w:rsid w:val="00174DC0"/>
  </w:style>
  <w:style w:type="paragraph" w:styleId="ListBullet">
    <w:name w:val="List Bullet"/>
    <w:basedOn w:val="Normal"/>
    <w:autoRedefine/>
    <w:qFormat/>
    <w:rsid w:val="00174DC0"/>
  </w:style>
  <w:style w:type="paragraph" w:styleId="ListBullet2">
    <w:name w:val="List Bullet 2"/>
    <w:basedOn w:val="Normal"/>
    <w:autoRedefine/>
    <w:qFormat/>
    <w:rsid w:val="00174DC0"/>
  </w:style>
  <w:style w:type="paragraph" w:styleId="ListContinue">
    <w:name w:val="List Continue"/>
    <w:basedOn w:val="Normal"/>
    <w:qFormat/>
    <w:rsid w:val="00174DC0"/>
    <w:pPr>
      <w:spacing w:after="120"/>
      <w:ind w:left="360"/>
    </w:pPr>
  </w:style>
  <w:style w:type="paragraph" w:styleId="ListContinue2">
    <w:name w:val="List Continue 2"/>
    <w:basedOn w:val="Normal"/>
    <w:qFormat/>
    <w:rsid w:val="00174DC0"/>
    <w:pPr>
      <w:spacing w:after="120"/>
      <w:ind w:left="720"/>
    </w:pPr>
  </w:style>
  <w:style w:type="paragraph" w:styleId="ListContinue3">
    <w:name w:val="List Continue 3"/>
    <w:basedOn w:val="Normal"/>
    <w:qFormat/>
    <w:rsid w:val="00174DC0"/>
    <w:pPr>
      <w:spacing w:after="120"/>
      <w:ind w:left="1080"/>
    </w:pPr>
  </w:style>
  <w:style w:type="paragraph" w:styleId="ListContinue4">
    <w:name w:val="List Continue 4"/>
    <w:basedOn w:val="Normal"/>
    <w:qFormat/>
    <w:rsid w:val="00174DC0"/>
    <w:pPr>
      <w:spacing w:after="120"/>
      <w:ind w:left="1440"/>
    </w:pPr>
  </w:style>
  <w:style w:type="paragraph" w:styleId="ListContinue5">
    <w:name w:val="List Continue 5"/>
    <w:basedOn w:val="Normal"/>
    <w:qFormat/>
    <w:rsid w:val="00174DC0"/>
    <w:pPr>
      <w:spacing w:after="120"/>
      <w:ind w:left="1800"/>
    </w:pPr>
  </w:style>
  <w:style w:type="paragraph" w:styleId="ListNumber2">
    <w:name w:val="List Number 2"/>
    <w:basedOn w:val="Normal"/>
    <w:qFormat/>
    <w:rsid w:val="00174DC0"/>
  </w:style>
  <w:style w:type="paragraph" w:styleId="ListNumber3">
    <w:name w:val="List Number 3"/>
    <w:basedOn w:val="Normal"/>
    <w:qFormat/>
    <w:rsid w:val="00174DC0"/>
  </w:style>
  <w:style w:type="paragraph" w:styleId="ListNumber4">
    <w:name w:val="List Number 4"/>
    <w:basedOn w:val="Normal"/>
    <w:qFormat/>
    <w:rsid w:val="00174DC0"/>
  </w:style>
  <w:style w:type="paragraph" w:styleId="ListNumber5">
    <w:name w:val="List Number 5"/>
    <w:basedOn w:val="Normal"/>
    <w:qFormat/>
    <w:rsid w:val="00174DC0"/>
  </w:style>
  <w:style w:type="paragraph" w:customStyle="1" w:styleId="ListPlainA">
    <w:name w:val="List Plain A"/>
    <w:autoRedefine/>
    <w:qFormat/>
    <w:rsid w:val="00174DC0"/>
    <w:pPr>
      <w:spacing w:before="120" w:line="360" w:lineRule="auto"/>
      <w:ind w:left="360"/>
      <w:contextualSpacing/>
    </w:pPr>
    <w:rPr>
      <w:rFonts w:ascii="Times New Roman" w:eastAsia="Times New Roman" w:hAnsi="Times New Roman" w:cs="Times New Roman"/>
      <w:color w:val="800080"/>
      <w:sz w:val="24"/>
    </w:rPr>
  </w:style>
  <w:style w:type="paragraph" w:customStyle="1" w:styleId="ListPlainABox">
    <w:name w:val="List Plain A Box"/>
    <w:basedOn w:val="ListPlainA"/>
    <w:autoRedefine/>
    <w:qFormat/>
    <w:rsid w:val="00174DC0"/>
    <w:rPr>
      <w:color w:val="CC99FF"/>
    </w:rPr>
  </w:style>
  <w:style w:type="paragraph" w:customStyle="1" w:styleId="ListPlainB">
    <w:name w:val="List Plain B"/>
    <w:autoRedefine/>
    <w:qFormat/>
    <w:rsid w:val="00174DC0"/>
    <w:pPr>
      <w:spacing w:line="360" w:lineRule="auto"/>
      <w:ind w:left="360"/>
    </w:pPr>
    <w:rPr>
      <w:rFonts w:ascii="Times New Roman" w:eastAsia="Times New Roman" w:hAnsi="Times New Roman" w:cs="Times New Roman"/>
      <w:color w:val="800080"/>
      <w:sz w:val="24"/>
    </w:rPr>
  </w:style>
  <w:style w:type="paragraph" w:customStyle="1" w:styleId="ListPlainBBox">
    <w:name w:val="List Plain B Box"/>
    <w:basedOn w:val="ListPlainB"/>
    <w:autoRedefine/>
    <w:qFormat/>
    <w:rsid w:val="00174DC0"/>
    <w:rPr>
      <w:color w:val="CC99FF"/>
    </w:rPr>
  </w:style>
  <w:style w:type="paragraph" w:customStyle="1" w:styleId="ListPlainC">
    <w:name w:val="List Plain C"/>
    <w:next w:val="Body"/>
    <w:autoRedefine/>
    <w:qFormat/>
    <w:rsid w:val="00174DC0"/>
    <w:pPr>
      <w:spacing w:after="120" w:line="360" w:lineRule="auto"/>
      <w:ind w:left="360"/>
    </w:pPr>
    <w:rPr>
      <w:rFonts w:ascii="Times New Roman" w:eastAsia="Times New Roman" w:hAnsi="Times New Roman" w:cs="Times New Roman"/>
      <w:color w:val="800080"/>
      <w:sz w:val="24"/>
    </w:rPr>
  </w:style>
  <w:style w:type="paragraph" w:customStyle="1" w:styleId="ListPlainCBox">
    <w:name w:val="List Plain C Box"/>
    <w:basedOn w:val="ListPlainC"/>
    <w:autoRedefine/>
    <w:qFormat/>
    <w:rsid w:val="00174DC0"/>
    <w:rPr>
      <w:color w:val="CC99FF"/>
    </w:rPr>
  </w:style>
  <w:style w:type="paragraph" w:customStyle="1" w:styleId="ListBody">
    <w:name w:val="ListBody"/>
    <w:next w:val="Normal"/>
    <w:autoRedefine/>
    <w:qFormat/>
    <w:rsid w:val="00174DC0"/>
    <w:pPr>
      <w:spacing w:after="120" w:line="360" w:lineRule="auto"/>
      <w:ind w:left="360"/>
    </w:pPr>
    <w:rPr>
      <w:rFonts w:ascii="Times New Roman" w:eastAsia="Times New Roman" w:hAnsi="Times New Roman" w:cs="Times New Roman"/>
      <w:color w:val="00000A"/>
      <w:sz w:val="24"/>
    </w:rPr>
  </w:style>
  <w:style w:type="paragraph" w:customStyle="1" w:styleId="ListBodyBox">
    <w:name w:val="ListBodyBox"/>
    <w:basedOn w:val="ListBody"/>
    <w:autoRedefine/>
    <w:qFormat/>
    <w:rsid w:val="00174DC0"/>
    <w:rPr>
      <w:color w:val="808080"/>
    </w:rPr>
  </w:style>
  <w:style w:type="paragraph" w:customStyle="1" w:styleId="ListHead">
    <w:name w:val="ListHead"/>
    <w:next w:val="ListBody"/>
    <w:autoRedefine/>
    <w:qFormat/>
    <w:rsid w:val="00174DC0"/>
    <w:pPr>
      <w:spacing w:before="120" w:line="360" w:lineRule="auto"/>
    </w:pPr>
    <w:rPr>
      <w:rFonts w:ascii="Times New Roman" w:eastAsia="Times New Roman" w:hAnsi="Times New Roman" w:cs="Times New Roman"/>
      <w:b/>
      <w:color w:val="00000A"/>
      <w:sz w:val="24"/>
    </w:rPr>
  </w:style>
  <w:style w:type="paragraph" w:customStyle="1" w:styleId="ListHeadBox">
    <w:name w:val="ListHeadBox"/>
    <w:basedOn w:val="ListHead"/>
    <w:autoRedefine/>
    <w:qFormat/>
    <w:rsid w:val="00174DC0"/>
    <w:rPr>
      <w:color w:val="808080"/>
    </w:rPr>
  </w:style>
  <w:style w:type="paragraph" w:customStyle="1" w:styleId="Listing">
    <w:name w:val="Listing"/>
    <w:next w:val="Body"/>
    <w:autoRedefine/>
    <w:qFormat/>
    <w:rsid w:val="00174DC0"/>
    <w:pPr>
      <w:spacing w:after="120" w:line="360" w:lineRule="auto"/>
    </w:pPr>
    <w:rPr>
      <w:rFonts w:ascii="Arial" w:eastAsia="Times New Roman" w:hAnsi="Arial" w:cs="Times New Roman"/>
      <w:bCs/>
      <w:i/>
      <w:color w:val="800000"/>
    </w:rPr>
  </w:style>
  <w:style w:type="paragraph" w:customStyle="1" w:styleId="ListSimple">
    <w:name w:val="ListSimple"/>
    <w:next w:val="Normal"/>
    <w:autoRedefine/>
    <w:qFormat/>
    <w:rsid w:val="00174DC0"/>
    <w:pPr>
      <w:spacing w:line="360" w:lineRule="auto"/>
      <w:ind w:left="360" w:firstLine="360"/>
    </w:pPr>
    <w:rPr>
      <w:rFonts w:ascii="Times New Roman" w:eastAsia="Times New Roman" w:hAnsi="Times New Roman" w:cs="Times New Roman"/>
      <w:color w:val="00000A"/>
      <w:sz w:val="24"/>
    </w:rPr>
  </w:style>
  <w:style w:type="paragraph" w:styleId="MessageHeader">
    <w:name w:val="Message Header"/>
    <w:basedOn w:val="Normal"/>
    <w:qFormat/>
    <w:rsid w:val="00174DC0"/>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Web">
    <w:name w:val="Normal (Web)"/>
    <w:basedOn w:val="Normal"/>
    <w:qFormat/>
    <w:rsid w:val="00174DC0"/>
    <w:rPr>
      <w:sz w:val="24"/>
      <w:szCs w:val="24"/>
    </w:rPr>
  </w:style>
  <w:style w:type="paragraph" w:styleId="NormalIndent">
    <w:name w:val="Normal Indent"/>
    <w:basedOn w:val="Normal"/>
    <w:qFormat/>
    <w:rsid w:val="00174DC0"/>
    <w:pPr>
      <w:ind w:left="720"/>
    </w:pPr>
  </w:style>
  <w:style w:type="paragraph" w:customStyle="1" w:styleId="Note">
    <w:name w:val="Note"/>
    <w:next w:val="Body"/>
    <w:autoRedefine/>
    <w:qFormat/>
    <w:rsid w:val="00174DC0"/>
    <w:pPr>
      <w:spacing w:before="120" w:after="120" w:line="360" w:lineRule="auto"/>
    </w:pPr>
    <w:rPr>
      <w:rFonts w:ascii="Times New Roman" w:eastAsia="Times New Roman" w:hAnsi="Times New Roman" w:cs="Times New Roman"/>
      <w:i/>
      <w:color w:val="00000A"/>
      <w:sz w:val="24"/>
    </w:rPr>
  </w:style>
  <w:style w:type="paragraph" w:styleId="NoteHeading">
    <w:name w:val="Note Heading"/>
    <w:basedOn w:val="Normal"/>
    <w:next w:val="Normal"/>
    <w:qFormat/>
    <w:rsid w:val="00174DC0"/>
  </w:style>
  <w:style w:type="paragraph" w:customStyle="1" w:styleId="NoteWarning">
    <w:name w:val="Note Warning"/>
    <w:next w:val="Normal"/>
    <w:autoRedefine/>
    <w:qFormat/>
    <w:rsid w:val="00174DC0"/>
    <w:pPr>
      <w:spacing w:before="120" w:after="120" w:line="360" w:lineRule="auto"/>
      <w:ind w:left="720" w:hanging="720"/>
    </w:pPr>
    <w:rPr>
      <w:rFonts w:ascii="Times New Roman" w:eastAsia="Times New Roman" w:hAnsi="Times New Roman" w:cs="Times New Roman"/>
      <w:i/>
      <w:color w:val="800000"/>
      <w:sz w:val="24"/>
    </w:rPr>
  </w:style>
  <w:style w:type="paragraph" w:customStyle="1" w:styleId="NumListA">
    <w:name w:val="NumListA"/>
    <w:next w:val="Normal"/>
    <w:autoRedefine/>
    <w:qFormat/>
    <w:rsid w:val="00174DC0"/>
    <w:pPr>
      <w:spacing w:before="120" w:line="360" w:lineRule="auto"/>
      <w:ind w:left="720"/>
    </w:pPr>
    <w:rPr>
      <w:rFonts w:ascii="Times New Roman" w:eastAsia="Times New Roman" w:hAnsi="Times New Roman" w:cs="Times New Roman"/>
      <w:color w:val="008000"/>
      <w:sz w:val="24"/>
    </w:rPr>
  </w:style>
  <w:style w:type="paragraph" w:customStyle="1" w:styleId="NumListABox">
    <w:name w:val="NumListA Box"/>
    <w:basedOn w:val="NumListA"/>
    <w:autoRedefine/>
    <w:qFormat/>
    <w:rsid w:val="00174DC0"/>
    <w:rPr>
      <w:color w:val="666699"/>
    </w:rPr>
  </w:style>
  <w:style w:type="paragraph" w:customStyle="1" w:styleId="NumListB">
    <w:name w:val="NumListB"/>
    <w:next w:val="Normal"/>
    <w:autoRedefine/>
    <w:qFormat/>
    <w:rsid w:val="00174DC0"/>
    <w:pPr>
      <w:spacing w:line="360" w:lineRule="auto"/>
      <w:ind w:left="720"/>
    </w:pPr>
    <w:rPr>
      <w:rFonts w:ascii="Times New Roman" w:eastAsia="Times New Roman" w:hAnsi="Times New Roman" w:cs="Times New Roman"/>
      <w:color w:val="008000"/>
      <w:sz w:val="24"/>
    </w:rPr>
  </w:style>
  <w:style w:type="paragraph" w:customStyle="1" w:styleId="NumListBBox">
    <w:name w:val="NumListB Box"/>
    <w:basedOn w:val="NumListB"/>
    <w:autoRedefine/>
    <w:qFormat/>
    <w:rsid w:val="00174DC0"/>
    <w:rPr>
      <w:color w:val="666699"/>
    </w:rPr>
  </w:style>
  <w:style w:type="paragraph" w:customStyle="1" w:styleId="NumListC">
    <w:name w:val="NumListC"/>
    <w:next w:val="Normal"/>
    <w:autoRedefine/>
    <w:qFormat/>
    <w:rsid w:val="00174DC0"/>
    <w:pPr>
      <w:spacing w:after="120" w:line="360" w:lineRule="auto"/>
      <w:ind w:left="720"/>
    </w:pPr>
    <w:rPr>
      <w:rFonts w:ascii="Times New Roman" w:eastAsia="Times New Roman" w:hAnsi="Times New Roman" w:cs="Times New Roman"/>
      <w:color w:val="008000"/>
      <w:sz w:val="24"/>
    </w:rPr>
  </w:style>
  <w:style w:type="paragraph" w:customStyle="1" w:styleId="NumListCBox">
    <w:name w:val="NumListC Box"/>
    <w:basedOn w:val="NumListC"/>
    <w:autoRedefine/>
    <w:qFormat/>
    <w:rsid w:val="00174DC0"/>
    <w:rPr>
      <w:color w:val="666699"/>
    </w:rPr>
  </w:style>
  <w:style w:type="paragraph" w:styleId="PlainText">
    <w:name w:val="Plain Text"/>
    <w:basedOn w:val="Normal"/>
    <w:qFormat/>
    <w:rsid w:val="00174DC0"/>
    <w:rPr>
      <w:rFonts w:ascii="Courier New" w:hAnsi="Courier New" w:cs="Courier New"/>
    </w:rPr>
  </w:style>
  <w:style w:type="paragraph" w:customStyle="1" w:styleId="ProductionDirective">
    <w:name w:val="Production Directive"/>
    <w:next w:val="Normal"/>
    <w:autoRedefine/>
    <w:qFormat/>
    <w:rsid w:val="00174DC0"/>
    <w:pPr>
      <w:spacing w:before="120" w:after="120" w:line="360" w:lineRule="auto"/>
    </w:pPr>
    <w:rPr>
      <w:rFonts w:ascii="Times New Roman" w:eastAsia="Times New Roman" w:hAnsi="Times New Roman" w:cs="Times New Roman"/>
      <w:smallCaps/>
      <w:color w:val="FF0000"/>
    </w:rPr>
  </w:style>
  <w:style w:type="paragraph" w:styleId="Salutation">
    <w:name w:val="Salutation"/>
    <w:basedOn w:val="Normal"/>
    <w:next w:val="Normal"/>
    <w:rsid w:val="00174DC0"/>
  </w:style>
  <w:style w:type="paragraph" w:styleId="Signature">
    <w:name w:val="Signature"/>
    <w:basedOn w:val="Normal"/>
    <w:rsid w:val="00174DC0"/>
    <w:pPr>
      <w:ind w:left="4320"/>
    </w:pPr>
  </w:style>
  <w:style w:type="paragraph" w:customStyle="1" w:styleId="SubBullet">
    <w:name w:val="SubBullet"/>
    <w:next w:val="Normal"/>
    <w:autoRedefine/>
    <w:qFormat/>
    <w:rsid w:val="00174DC0"/>
    <w:pPr>
      <w:spacing w:line="360" w:lineRule="auto"/>
      <w:ind w:left="1080"/>
    </w:pPr>
    <w:rPr>
      <w:rFonts w:ascii="Times New Roman" w:eastAsia="Times New Roman" w:hAnsi="Times New Roman" w:cs="Times New Roman"/>
      <w:color w:val="003366"/>
      <w:sz w:val="24"/>
    </w:rPr>
  </w:style>
  <w:style w:type="paragraph" w:customStyle="1" w:styleId="SubNumberA">
    <w:name w:val="SubNumberA"/>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customStyle="1" w:styleId="SubNumberB">
    <w:name w:val="SubNumberB"/>
    <w:next w:val="Normal"/>
    <w:autoRedefine/>
    <w:qFormat/>
    <w:rsid w:val="00174DC0"/>
    <w:pPr>
      <w:spacing w:line="360" w:lineRule="auto"/>
      <w:ind w:left="1080"/>
    </w:pPr>
    <w:rPr>
      <w:rFonts w:ascii="Times New Roman" w:eastAsia="Times New Roman" w:hAnsi="Times New Roman" w:cs="Times New Roman"/>
      <w:color w:val="003300"/>
      <w:sz w:val="24"/>
    </w:rPr>
  </w:style>
  <w:style w:type="paragraph" w:styleId="Subtitle">
    <w:name w:val="Subtitle"/>
    <w:basedOn w:val="Normal"/>
    <w:qFormat/>
    <w:rsid w:val="00174DC0"/>
    <w:pPr>
      <w:spacing w:after="60"/>
      <w:jc w:val="center"/>
      <w:outlineLvl w:val="1"/>
    </w:pPr>
    <w:rPr>
      <w:rFonts w:ascii="Arial" w:hAnsi="Arial" w:cs="Arial"/>
      <w:sz w:val="24"/>
      <w:szCs w:val="24"/>
    </w:rPr>
  </w:style>
  <w:style w:type="paragraph" w:customStyle="1" w:styleId="TableBody">
    <w:name w:val="Table Body"/>
    <w:autoRedefine/>
    <w:qFormat/>
    <w:rsid w:val="00174DC0"/>
    <w:pPr>
      <w:spacing w:line="360" w:lineRule="auto"/>
    </w:pPr>
    <w:rPr>
      <w:rFonts w:ascii="Futura-Book" w:eastAsia="Times New Roman" w:hAnsi="Futura-Book" w:cs="Times New Roman"/>
      <w:color w:val="00000A"/>
    </w:rPr>
  </w:style>
  <w:style w:type="paragraph" w:customStyle="1" w:styleId="TableHeader">
    <w:name w:val="Table Header"/>
    <w:next w:val="Normal"/>
    <w:autoRedefine/>
    <w:qFormat/>
    <w:rsid w:val="00174DC0"/>
    <w:pPr>
      <w:spacing w:before="60" w:after="60" w:line="360" w:lineRule="auto"/>
    </w:pPr>
    <w:rPr>
      <w:rFonts w:ascii="Futura-Book" w:eastAsia="Times New Roman" w:hAnsi="Futura-Book" w:cs="Times New Roman"/>
      <w:b/>
      <w:color w:val="00000A"/>
    </w:rPr>
  </w:style>
  <w:style w:type="paragraph" w:customStyle="1" w:styleId="TableTitle">
    <w:name w:val="Table Title"/>
    <w:next w:val="Normal"/>
    <w:autoRedefine/>
    <w:qFormat/>
    <w:rsid w:val="00174DC0"/>
    <w:pPr>
      <w:spacing w:before="120" w:after="120" w:line="360" w:lineRule="auto"/>
    </w:pPr>
    <w:rPr>
      <w:rFonts w:ascii="Arial" w:eastAsia="Times New Roman" w:hAnsi="Arial" w:cs="Times New Roman"/>
      <w:color w:val="00000A"/>
    </w:rPr>
  </w:style>
  <w:style w:type="paragraph" w:styleId="Title">
    <w:name w:val="Title"/>
    <w:basedOn w:val="Normal"/>
    <w:qFormat/>
    <w:rsid w:val="00174DC0"/>
    <w:pPr>
      <w:spacing w:before="240" w:after="60"/>
      <w:jc w:val="center"/>
      <w:outlineLvl w:val="0"/>
    </w:pPr>
    <w:rPr>
      <w:rFonts w:ascii="Arial" w:hAnsi="Arial" w:cs="Arial"/>
      <w:b/>
      <w:bCs/>
      <w:sz w:val="32"/>
      <w:szCs w:val="32"/>
    </w:rPr>
  </w:style>
  <w:style w:type="paragraph" w:styleId="CommentText">
    <w:name w:val="annotation text"/>
    <w:basedOn w:val="Normal"/>
    <w:qFormat/>
    <w:rsid w:val="00174DC0"/>
  </w:style>
  <w:style w:type="paragraph" w:styleId="CommentSubject">
    <w:name w:val="annotation subject"/>
    <w:basedOn w:val="CommentText"/>
    <w:qFormat/>
    <w:rsid w:val="00174DC0"/>
    <w:rPr>
      <w:b/>
      <w:bCs/>
    </w:rPr>
  </w:style>
  <w:style w:type="paragraph" w:styleId="BalloonText">
    <w:name w:val="Balloon Text"/>
    <w:basedOn w:val="Normal"/>
    <w:qFormat/>
    <w:rsid w:val="00174DC0"/>
    <w:rPr>
      <w:rFonts w:ascii="Segoe UI" w:hAnsi="Segoe UI" w:cs="Segoe UI"/>
      <w:sz w:val="18"/>
      <w:szCs w:val="18"/>
    </w:rPr>
  </w:style>
  <w:style w:type="paragraph" w:styleId="Revision">
    <w:name w:val="Revision"/>
    <w:qFormat/>
    <w:rsid w:val="00174DC0"/>
    <w:rPr>
      <w:rFonts w:ascii="Times New Roman" w:eastAsia="Times New Roman" w:hAnsi="Times New Roman" w:cs="Times New Roman"/>
      <w:color w:val="00000A"/>
    </w:rPr>
  </w:style>
  <w:style w:type="paragraph" w:customStyle="1" w:styleId="PreformattedText">
    <w:name w:val="Preformatted Text"/>
    <w:basedOn w:val="Normal"/>
    <w:qFormat/>
    <w:rsid w:val="00174DC0"/>
  </w:style>
  <w:style w:type="paragraph" w:styleId="TOC1">
    <w:name w:val="toc 1"/>
    <w:basedOn w:val="Normal"/>
    <w:next w:val="Normal"/>
    <w:autoRedefine/>
    <w:uiPriority w:val="39"/>
    <w:unhideWhenUsed/>
    <w:rsid w:val="00A22B75"/>
    <w:pPr>
      <w:spacing w:after="100"/>
    </w:pPr>
  </w:style>
  <w:style w:type="paragraph" w:styleId="TOC2">
    <w:name w:val="toc 2"/>
    <w:basedOn w:val="Normal"/>
    <w:next w:val="Normal"/>
    <w:autoRedefine/>
    <w:uiPriority w:val="39"/>
    <w:unhideWhenUsed/>
    <w:rsid w:val="00A22B75"/>
    <w:pPr>
      <w:spacing w:after="100"/>
      <w:ind w:left="200"/>
    </w:pPr>
  </w:style>
  <w:style w:type="paragraph" w:customStyle="1" w:styleId="SidebarQuotation">
    <w:name w:val="Sidebar Quotation"/>
    <w:qFormat/>
    <w:rsid w:val="00EC2A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180" w:lineRule="atLeast"/>
    </w:pPr>
    <w:rPr>
      <w:rFonts w:ascii="Times New Roman" w:eastAsia="Times New Roman" w:hAnsi="Times New Roman" w:cs="Times New Roman"/>
      <w:color w:val="00000A"/>
      <w:lang w:eastAsia="zh-CN"/>
    </w:rPr>
  </w:style>
  <w:style w:type="numbering" w:styleId="1ai">
    <w:name w:val="Outline List 1"/>
    <w:qFormat/>
    <w:rsid w:val="00174DC0"/>
  </w:style>
  <w:style w:type="numbering" w:styleId="ArticleSection">
    <w:name w:val="Outline List 3"/>
    <w:qFormat/>
    <w:rsid w:val="00174DC0"/>
  </w:style>
  <w:style w:type="character" w:styleId="Hyperlink">
    <w:name w:val="Hyperlink"/>
    <w:basedOn w:val="DefaultParagraphFont"/>
    <w:uiPriority w:val="99"/>
    <w:unhideWhenUsed/>
    <w:rsid w:val="001645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741A31-27DE-E84B-A254-2879A7005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18</Pages>
  <Words>4978</Words>
  <Characters>28381</Characters>
  <Application>Microsoft Macintosh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dc:description/>
  <cp:lastModifiedBy>Carol Nichols</cp:lastModifiedBy>
  <cp:revision>4</cp:revision>
  <dcterms:created xsi:type="dcterms:W3CDTF">2017-09-15T12:47:00Z</dcterms:created>
  <dcterms:modified xsi:type="dcterms:W3CDTF">2017-09-21T18:57:00Z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